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Pr="00B14D61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B14D61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B14D61" w:rsidRDefault="003B47A8">
      <w:pPr>
        <w:jc w:val="right"/>
        <w:rPr>
          <w:rFonts w:asciiTheme="minorHAnsi" w:eastAsiaTheme="minorHAnsi" w:hAnsiTheme="minorHAnsi"/>
          <w:sz w:val="32"/>
          <w:lang w:eastAsia="ko-KR"/>
        </w:rPr>
      </w:pPr>
    </w:p>
    <w:p w:rsidR="003B47A8" w:rsidRPr="00B14D61" w:rsidRDefault="00720BC0">
      <w:pPr>
        <w:jc w:val="right"/>
        <w:rPr>
          <w:rFonts w:asciiTheme="minorHAnsi" w:eastAsiaTheme="minorHAnsi" w:hAnsiTheme="minorHAnsi"/>
          <w:sz w:val="48"/>
          <w:szCs w:val="48"/>
          <w:lang w:eastAsia="ko-KR"/>
        </w:rPr>
      </w:pPr>
      <w:r w:rsidRPr="00B14D61">
        <w:rPr>
          <w:rFonts w:asciiTheme="minorHAnsi" w:eastAsiaTheme="minorHAnsi" w:hAnsiTheme="minorHAnsi" w:hint="eastAsia"/>
          <w:sz w:val="32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sz w:val="48"/>
          <w:szCs w:val="48"/>
          <w:lang w:eastAsia="ko-KR"/>
        </w:rPr>
        <w:t>과목 명</w:t>
      </w:r>
      <w:r w:rsidR="003B47A8" w:rsidRPr="00B14D61">
        <w:rPr>
          <w:rFonts w:asciiTheme="minorHAnsi" w:eastAsiaTheme="minorHAnsi" w:hAnsiTheme="minorHAnsi"/>
          <w:sz w:val="48"/>
          <w:szCs w:val="48"/>
          <w:lang w:eastAsia="ko-KR"/>
        </w:rPr>
        <w:t xml:space="preserve">: </w:t>
      </w:r>
      <w:r w:rsidR="00BB1898" w:rsidRPr="00B14D61">
        <w:rPr>
          <w:rFonts w:asciiTheme="minorHAnsi" w:eastAsiaTheme="minorHAnsi" w:hAnsiTheme="minorHAnsi" w:hint="eastAsia"/>
          <w:sz w:val="48"/>
          <w:szCs w:val="48"/>
          <w:lang w:eastAsia="ko-KR"/>
        </w:rPr>
        <w:t>시스템프로그래밍</w:t>
      </w:r>
    </w:p>
    <w:p w:rsidR="00530B24" w:rsidRPr="00B14D61" w:rsidRDefault="00530B24">
      <w:pPr>
        <w:jc w:val="right"/>
        <w:rPr>
          <w:rFonts w:asciiTheme="minorHAnsi" w:eastAsiaTheme="minorHAnsi" w:hAnsiTheme="minorHAnsi"/>
          <w:sz w:val="24"/>
          <w:szCs w:val="24"/>
          <w:lang w:eastAsia="ko-KR"/>
        </w:rPr>
      </w:pPr>
      <w:r w:rsidRPr="00B14D61">
        <w:rPr>
          <w:rFonts w:asciiTheme="minorHAnsi" w:eastAsiaTheme="minorHAnsi" w:hAnsiTheme="minorHAnsi" w:hint="eastAsia"/>
          <w:sz w:val="24"/>
          <w:szCs w:val="24"/>
          <w:lang w:eastAsia="ko-KR"/>
        </w:rPr>
        <w:t xml:space="preserve">담당 교수 명: </w:t>
      </w:r>
      <w:r w:rsidR="00DF52BE" w:rsidRPr="00B14D61">
        <w:rPr>
          <w:rFonts w:asciiTheme="minorHAnsi" w:eastAsiaTheme="minorHAnsi" w:hAnsiTheme="minorHAnsi" w:hint="eastAsia"/>
          <w:sz w:val="24"/>
          <w:szCs w:val="24"/>
          <w:lang w:eastAsia="ko-KR"/>
        </w:rPr>
        <w:t>소 정 민</w:t>
      </w:r>
    </w:p>
    <w:p w:rsidR="003B47A8" w:rsidRPr="00B14D61" w:rsidRDefault="00CE7811">
      <w:pPr>
        <w:pStyle w:val="a7"/>
        <w:spacing w:before="240"/>
        <w:jc w:val="right"/>
        <w:rPr>
          <w:rFonts w:asciiTheme="minorHAnsi" w:eastAsiaTheme="minorHAnsi" w:hAnsiTheme="minorHAnsi"/>
          <w:sz w:val="48"/>
          <w:lang w:eastAsia="ko-KR"/>
        </w:rPr>
      </w:pPr>
      <w:r w:rsidRPr="00B14D61">
        <w:rPr>
          <w:rFonts w:asciiTheme="minorHAnsi" w:eastAsiaTheme="minorHAnsi" w:hAnsiTheme="minorHAnsi" w:hint="eastAsia"/>
          <w:sz w:val="48"/>
          <w:lang w:eastAsia="ko-KR"/>
        </w:rPr>
        <w:t>&lt;&lt;</w:t>
      </w:r>
      <w:r w:rsidR="00720BC0" w:rsidRPr="00B14D61">
        <w:rPr>
          <w:rFonts w:asciiTheme="minorHAnsi" w:eastAsiaTheme="minorHAnsi" w:hAnsiTheme="minorHAnsi" w:hint="eastAsia"/>
          <w:sz w:val="48"/>
          <w:lang w:eastAsia="ko-KR"/>
        </w:rPr>
        <w:t xml:space="preserve">Assignment </w:t>
      </w:r>
      <w:r w:rsidR="000C114C" w:rsidRPr="00B14D61">
        <w:rPr>
          <w:rFonts w:asciiTheme="minorHAnsi" w:eastAsiaTheme="minorHAnsi" w:hAnsiTheme="minorHAnsi"/>
          <w:sz w:val="48"/>
          <w:lang w:eastAsia="ko-KR"/>
        </w:rPr>
        <w:t>3</w:t>
      </w:r>
      <w:r w:rsidRPr="00B14D61">
        <w:rPr>
          <w:rFonts w:asciiTheme="minorHAnsi" w:eastAsiaTheme="minorHAnsi" w:hAnsiTheme="minorHAnsi" w:hint="eastAsia"/>
          <w:sz w:val="48"/>
          <w:lang w:eastAsia="ko-KR"/>
        </w:rPr>
        <w:t>&gt;&gt;</w:t>
      </w:r>
    </w:p>
    <w:p w:rsidR="003B47A8" w:rsidRPr="00B14D61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3B47A8" w:rsidRPr="00B14D61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530B24" w:rsidRPr="00B14D61" w:rsidRDefault="00530B24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530B24" w:rsidRPr="00B14D61" w:rsidRDefault="00530B24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</w:p>
    <w:p w:rsidR="003B47A8" w:rsidRPr="00B14D61" w:rsidRDefault="003B47A8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B14D61">
        <w:rPr>
          <w:rFonts w:asciiTheme="minorHAnsi" w:eastAsiaTheme="minorHAnsi" w:hAnsiTheme="minorHAnsi" w:hint="eastAsia"/>
          <w:b/>
          <w:sz w:val="48"/>
          <w:lang w:eastAsia="ko-KR"/>
        </w:rPr>
        <w:t>서강대학교 컴퓨터</w:t>
      </w:r>
      <w:r w:rsidR="009539C3" w:rsidRPr="00B14D61">
        <w:rPr>
          <w:rFonts w:asciiTheme="minorHAnsi" w:eastAsiaTheme="minorHAnsi" w:hAnsiTheme="minorHAnsi" w:hint="eastAsia"/>
          <w:b/>
          <w:sz w:val="48"/>
          <w:lang w:eastAsia="ko-KR"/>
        </w:rPr>
        <w:t>공</w:t>
      </w:r>
      <w:r w:rsidRPr="00B14D61">
        <w:rPr>
          <w:rFonts w:asciiTheme="minorHAnsi" w:eastAsiaTheme="minorHAnsi" w:hAnsiTheme="minorHAnsi" w:hint="eastAsia"/>
          <w:b/>
          <w:sz w:val="48"/>
          <w:lang w:eastAsia="ko-KR"/>
        </w:rPr>
        <w:t>학과</w:t>
      </w:r>
    </w:p>
    <w:p w:rsidR="003B47A8" w:rsidRPr="00B14D61" w:rsidRDefault="00CE7811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B14D61">
        <w:rPr>
          <w:rFonts w:asciiTheme="minorHAnsi" w:eastAsiaTheme="minorHAnsi" w:hAnsiTheme="minorHAnsi" w:hint="eastAsia"/>
          <w:b/>
          <w:sz w:val="48"/>
          <w:lang w:eastAsia="ko-KR"/>
        </w:rPr>
        <w:t>[</w:t>
      </w:r>
      <w:r w:rsidR="00BD0779" w:rsidRPr="00B14D61">
        <w:rPr>
          <w:rFonts w:asciiTheme="minorHAnsi" w:eastAsiaTheme="minorHAnsi" w:hAnsiTheme="minorHAnsi" w:hint="eastAsia"/>
          <w:b/>
          <w:sz w:val="48"/>
          <w:lang w:eastAsia="ko-KR"/>
        </w:rPr>
        <w:t>2</w:t>
      </w:r>
      <w:r w:rsidR="00BD0779" w:rsidRPr="00B14D61">
        <w:rPr>
          <w:rFonts w:asciiTheme="minorHAnsi" w:eastAsiaTheme="minorHAnsi" w:hAnsiTheme="minorHAnsi"/>
          <w:b/>
          <w:sz w:val="48"/>
          <w:lang w:eastAsia="ko-KR"/>
        </w:rPr>
        <w:t>0151619</w:t>
      </w:r>
      <w:r w:rsidRPr="00B14D61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B14D61" w:rsidRDefault="00CE7811">
      <w:pPr>
        <w:pStyle w:val="a7"/>
        <w:spacing w:before="240"/>
        <w:jc w:val="right"/>
        <w:rPr>
          <w:rFonts w:asciiTheme="minorHAnsi" w:eastAsiaTheme="minorHAnsi" w:hAnsiTheme="minorHAnsi"/>
          <w:b/>
          <w:sz w:val="48"/>
          <w:lang w:eastAsia="ko-KR"/>
        </w:rPr>
      </w:pPr>
      <w:r w:rsidRPr="00B14D61">
        <w:rPr>
          <w:rFonts w:asciiTheme="minorHAnsi" w:eastAsiaTheme="minorHAnsi" w:hAnsiTheme="minorHAnsi" w:hint="eastAsia"/>
          <w:b/>
          <w:sz w:val="48"/>
          <w:lang w:eastAsia="ko-KR"/>
        </w:rPr>
        <w:t>[</w:t>
      </w:r>
      <w:r w:rsidR="00BD0779" w:rsidRPr="00B14D61">
        <w:rPr>
          <w:rFonts w:asciiTheme="minorHAnsi" w:eastAsiaTheme="minorHAnsi" w:hAnsiTheme="minorHAnsi" w:hint="eastAsia"/>
          <w:b/>
          <w:sz w:val="48"/>
          <w:lang w:eastAsia="ko-KR"/>
        </w:rPr>
        <w:t>최준수</w:t>
      </w:r>
      <w:r w:rsidRPr="00B14D61">
        <w:rPr>
          <w:rFonts w:asciiTheme="minorHAnsi" w:eastAsiaTheme="minorHAnsi" w:hAnsiTheme="minorHAnsi" w:hint="eastAsia"/>
          <w:b/>
          <w:sz w:val="48"/>
          <w:lang w:eastAsia="ko-KR"/>
        </w:rPr>
        <w:t>]</w:t>
      </w:r>
    </w:p>
    <w:p w:rsidR="003B47A8" w:rsidRPr="00B14D61" w:rsidRDefault="003B47A8">
      <w:pPr>
        <w:pStyle w:val="a8"/>
        <w:jc w:val="right"/>
        <w:rPr>
          <w:rFonts w:asciiTheme="minorHAnsi" w:eastAsiaTheme="minorHAnsi" w:hAnsiTheme="minorHAnsi"/>
          <w:lang w:eastAsia="ko-KR"/>
        </w:rPr>
        <w:sectPr w:rsidR="003B47A8" w:rsidRPr="00B14D6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Pr="00B14D61" w:rsidRDefault="003B47A8">
      <w:pPr>
        <w:pStyle w:val="a4"/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lastRenderedPageBreak/>
        <w:t>목 차</w:t>
      </w:r>
    </w:p>
    <w:p w:rsidR="000E5441" w:rsidRPr="00B14D61" w:rsidRDefault="003B47A8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sz w:val="24"/>
          <w:szCs w:val="24"/>
        </w:rPr>
        <w:fldChar w:fldCharType="begin"/>
      </w:r>
      <w:r w:rsidRPr="00B14D61">
        <w:rPr>
          <w:rFonts w:asciiTheme="minorHAnsi" w:eastAsiaTheme="minorHAnsi" w:hAnsiTheme="minorHAnsi"/>
          <w:sz w:val="24"/>
          <w:szCs w:val="24"/>
          <w:lang w:eastAsia="ko-KR"/>
        </w:rPr>
        <w:instrText xml:space="preserve"> TOC \o "1-3" </w:instrText>
      </w:r>
      <w:r w:rsidRPr="00B14D61">
        <w:rPr>
          <w:rFonts w:asciiTheme="minorHAnsi" w:eastAsiaTheme="minorHAnsi" w:hAnsiTheme="minorHAnsi"/>
          <w:sz w:val="24"/>
          <w:szCs w:val="24"/>
        </w:rPr>
        <w:fldChar w:fldCharType="separate"/>
      </w:r>
      <w:r w:rsidR="000E5441" w:rsidRPr="00B14D61">
        <w:rPr>
          <w:rFonts w:asciiTheme="minorHAnsi" w:eastAsiaTheme="minorHAnsi" w:hAnsiTheme="minorHAnsi"/>
          <w:noProof/>
          <w:lang w:eastAsia="ko-KR"/>
        </w:rPr>
        <w:t>1.</w:t>
      </w:r>
      <w:r w:rsidR="000E5441"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0E5441" w:rsidRPr="00B14D61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="000E5441" w:rsidRPr="00B14D61">
        <w:rPr>
          <w:rFonts w:asciiTheme="minorHAnsi" w:eastAsiaTheme="minorHAnsi" w:hAnsiTheme="minorHAnsi"/>
          <w:noProof/>
          <w:lang w:eastAsia="ko-KR"/>
        </w:rPr>
        <w:t xml:space="preserve"> </w:t>
      </w:r>
      <w:r w:rsidR="000E5441" w:rsidRPr="00B14D61">
        <w:rPr>
          <w:rFonts w:asciiTheme="minorHAnsi" w:eastAsiaTheme="minorHAnsi" w:hAnsiTheme="minorHAnsi" w:hint="eastAsia"/>
          <w:noProof/>
          <w:lang w:eastAsia="ko-KR"/>
        </w:rPr>
        <w:t>개요</w:t>
      </w:r>
      <w:r w:rsidR="000E5441" w:rsidRPr="00B14D61">
        <w:rPr>
          <w:rFonts w:asciiTheme="minorHAnsi" w:eastAsiaTheme="minorHAnsi" w:hAnsiTheme="minorHAnsi"/>
          <w:noProof/>
          <w:lang w:eastAsia="ko-KR"/>
        </w:rPr>
        <w:tab/>
      </w:r>
      <w:r w:rsidR="00472063" w:rsidRPr="00B14D61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B14D61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noProof/>
          <w:lang w:eastAsia="ko-KR"/>
        </w:rPr>
        <w:t>2.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B14D61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설명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472063" w:rsidRPr="00B14D61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B14D61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noProof/>
          <w:lang w:eastAsia="ko-KR"/>
        </w:rPr>
        <w:t>2.1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noProof/>
          <w:lang w:eastAsia="ko-KR"/>
        </w:rPr>
        <w:t>프로그램</w:t>
      </w:r>
      <w:r w:rsidRPr="00B14D61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흐름도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472063" w:rsidRPr="00B14D61">
        <w:rPr>
          <w:rFonts w:asciiTheme="minorHAnsi" w:eastAsiaTheme="minorHAnsi" w:hAnsiTheme="minorHAnsi"/>
          <w:noProof/>
          <w:lang w:eastAsia="ko-KR"/>
        </w:rPr>
        <w:t>4</w:t>
      </w:r>
    </w:p>
    <w:p w:rsidR="000E5441" w:rsidRPr="00B14D61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472063" w:rsidRPr="00B14D61">
        <w:rPr>
          <w:rFonts w:asciiTheme="minorHAnsi" w:eastAsiaTheme="minorHAnsi" w:hAnsiTheme="minorHAnsi"/>
          <w:noProof/>
          <w:lang w:eastAsia="ko-KR"/>
        </w:rPr>
        <w:t>5</w:t>
      </w:r>
    </w:p>
    <w:p w:rsidR="000E5441" w:rsidRPr="00B14D61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 xml:space="preserve"> :</w:t>
      </w:r>
      <w:r w:rsidR="0096149E" w:rsidRPr="00B14D61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="00C868F6" w:rsidRPr="00B14D61">
        <w:rPr>
          <w:rFonts w:asciiTheme="minorHAnsi" w:eastAsiaTheme="minorHAnsi" w:hAnsiTheme="minorHAnsi" w:hint="eastAsia"/>
          <w:bCs/>
          <w:noProof/>
          <w:lang w:eastAsia="ko-KR"/>
        </w:rPr>
        <w:t>i</w:t>
      </w:r>
      <w:r w:rsidR="00C868F6" w:rsidRPr="00B14D61">
        <w:rPr>
          <w:rFonts w:asciiTheme="minorHAnsi" w:eastAsiaTheme="minorHAnsi" w:hAnsiTheme="minorHAnsi"/>
          <w:bCs/>
          <w:noProof/>
          <w:lang w:eastAsia="ko-KR"/>
        </w:rPr>
        <w:t xml:space="preserve">nt </w:t>
      </w:r>
      <w:r w:rsidR="00C868F6" w:rsidRPr="00B14D61">
        <w:rPr>
          <w:rFonts w:asciiTheme="minorHAnsi" w:eastAsiaTheme="minorHAnsi" w:hAnsiTheme="minorHAnsi" w:hint="eastAsia"/>
          <w:bCs/>
          <w:noProof/>
          <w:lang w:eastAsia="ko-KR"/>
        </w:rPr>
        <w:t>c</w:t>
      </w:r>
      <w:r w:rsidR="00C868F6" w:rsidRPr="00B14D61">
        <w:rPr>
          <w:rFonts w:asciiTheme="minorHAnsi" w:eastAsiaTheme="minorHAnsi" w:hAnsiTheme="minorHAnsi"/>
          <w:bCs/>
          <w:noProof/>
          <w:lang w:eastAsia="ko-KR"/>
        </w:rPr>
        <w:t>md_</w:t>
      </w:r>
      <w:r w:rsidR="00C868F6" w:rsidRPr="00B14D61">
        <w:rPr>
          <w:rFonts w:asciiTheme="minorHAnsi" w:eastAsiaTheme="minorHAnsi" w:hAnsiTheme="minorHAnsi" w:hint="eastAsia"/>
          <w:bCs/>
          <w:noProof/>
          <w:lang w:eastAsia="ko-KR"/>
        </w:rPr>
        <w:t>loader</w:t>
      </w:r>
      <w:r w:rsidR="00C868F6" w:rsidRPr="00B14D61">
        <w:rPr>
          <w:rFonts w:asciiTheme="minorHAnsi" w:eastAsiaTheme="minorHAnsi" w:hAnsiTheme="minorHAnsi"/>
          <w:bCs/>
          <w:noProof/>
          <w:lang w:eastAsia="ko-KR"/>
        </w:rPr>
        <w:t xml:space="preserve"> (char**, int)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6</w:t>
      </w:r>
    </w:p>
    <w:p w:rsidR="000E5441" w:rsidRPr="00B14D61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B14D61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noProof/>
          <w:lang w:eastAsia="ko-KR"/>
        </w:rPr>
        <w:t>사용</w:t>
      </w:r>
      <w:r w:rsidRPr="00B14D61">
        <w:rPr>
          <w:rFonts w:asciiTheme="minorHAnsi" w:eastAsiaTheme="minorHAnsi" w:hAnsiTheme="minorHAnsi"/>
          <w:noProof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변수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B14D61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C868F6" w:rsidRPr="00B14D61">
        <w:rPr>
          <w:rFonts w:asciiTheme="minorHAnsi" w:eastAsiaTheme="minorHAnsi" w:hAnsiTheme="minorHAnsi"/>
          <w:bCs/>
          <w:noProof/>
          <w:lang w:eastAsia="ko-KR"/>
        </w:rPr>
        <w:t xml:space="preserve"> void run_opcodes (int addr)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7</w:t>
      </w:r>
    </w:p>
    <w:p w:rsidR="000E5441" w:rsidRPr="00B14D61" w:rsidRDefault="000E5441" w:rsidP="003418D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3.2.1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B14D61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3.3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423619" w:rsidRPr="00B14D61">
        <w:rPr>
          <w:rFonts w:asciiTheme="minorHAnsi" w:eastAsiaTheme="minorHAnsi" w:hAnsiTheme="minorHAnsi"/>
          <w:bCs/>
          <w:noProof/>
          <w:lang w:eastAsia="ko-KR"/>
        </w:rPr>
        <w:t xml:space="preserve"> void extsymtab_push(extsymtab** head,char* symbol, int addr, int length)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8</w:t>
      </w:r>
    </w:p>
    <w:p w:rsidR="000E5441" w:rsidRPr="00B14D61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3.3.1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B14D61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3.3.2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B14D61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3.4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423619" w:rsidRPr="00B14D61">
        <w:rPr>
          <w:rFonts w:asciiTheme="minorHAnsi" w:eastAsiaTheme="minorHAnsi" w:hAnsiTheme="minorHAnsi"/>
          <w:bCs/>
          <w:noProof/>
          <w:lang w:eastAsia="ko-KR"/>
        </w:rPr>
        <w:t xml:space="preserve"> extsymptr extsymtab_search(extsymtab* head, char* symbol)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9</w:t>
      </w:r>
    </w:p>
    <w:p w:rsidR="000E5441" w:rsidRPr="00B14D61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3.4.1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B14D61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3.4.2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noProof/>
          <w:lang w:eastAsia="ko-KR"/>
        </w:rPr>
        <w:t>사용변수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B14D61" w:rsidRDefault="000E5441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3.5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423619" w:rsidRPr="00B14D61">
        <w:rPr>
          <w:rFonts w:asciiTheme="minorHAnsi" w:eastAsiaTheme="minorHAnsi" w:hAnsiTheme="minorHAnsi"/>
          <w:bCs/>
          <w:noProof/>
          <w:lang w:eastAsia="ko-KR"/>
        </w:rPr>
        <w:t xml:space="preserve"> void extsymtab_printAll(extsymtab*)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9</w:t>
      </w:r>
    </w:p>
    <w:p w:rsidR="000E5441" w:rsidRPr="00B14D61" w:rsidRDefault="000E5441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3.5.1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0E5441" w:rsidRPr="00B14D61" w:rsidRDefault="000E5441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3.5.2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="003E1F7A" w:rsidRPr="00B14D61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B14D61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3.6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423619" w:rsidRPr="00B14D61">
        <w:rPr>
          <w:rFonts w:asciiTheme="minorHAnsi" w:eastAsiaTheme="minorHAnsi" w:hAnsiTheme="minorHAnsi"/>
          <w:bCs/>
          <w:noProof/>
          <w:lang w:eastAsia="ko-KR"/>
        </w:rPr>
        <w:t xml:space="preserve"> int bplist_push(int addr)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9</w:t>
      </w:r>
    </w:p>
    <w:p w:rsidR="003E1F7A" w:rsidRPr="00B14D61" w:rsidRDefault="003E1F7A" w:rsidP="003418D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6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B14D61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3.7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423619" w:rsidRPr="00B14D61">
        <w:rPr>
          <w:rFonts w:asciiTheme="minorHAnsi" w:eastAsiaTheme="minorHAnsi" w:hAnsiTheme="minorHAnsi"/>
          <w:bCs/>
          <w:noProof/>
          <w:lang w:eastAsia="ko-KR"/>
        </w:rPr>
        <w:t xml:space="preserve"> void bplist_printAll()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9</w:t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7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7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B14D61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3.8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423619" w:rsidRPr="00B14D61">
        <w:rPr>
          <w:rFonts w:asciiTheme="minorHAnsi" w:eastAsiaTheme="minorHAnsi" w:hAnsiTheme="minorHAnsi"/>
          <w:bCs/>
          <w:noProof/>
          <w:lang w:eastAsia="ko-KR"/>
        </w:rPr>
        <w:t xml:space="preserve"> int bplist_search(int)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10</w:t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8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8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B14D61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bCs/>
          <w:noProof/>
          <w:lang w:eastAsia="ko-KR"/>
        </w:rPr>
        <w:t>9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423619" w:rsidRPr="00B14D61">
        <w:rPr>
          <w:rFonts w:asciiTheme="minorHAnsi" w:eastAsiaTheme="minorHAnsi" w:hAnsiTheme="minorHAnsi"/>
          <w:bCs/>
          <w:noProof/>
          <w:lang w:eastAsia="ko-KR"/>
        </w:rPr>
        <w:t xml:space="preserve"> void bplist_clear()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10</w:t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9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9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B14D61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bCs/>
          <w:noProof/>
          <w:lang w:eastAsia="ko-KR"/>
        </w:rPr>
        <w:t>10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0603D5" w:rsidRPr="00B14D61">
        <w:rPr>
          <w:rFonts w:asciiTheme="minorHAnsi" w:eastAsiaTheme="minorHAnsi" w:hAnsiTheme="minorHAnsi"/>
          <w:bCs/>
          <w:noProof/>
          <w:lang w:eastAsia="ko-KR"/>
        </w:rPr>
        <w:t xml:space="preserve"> void extractStr(char* dest, char* source, int start, int len)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11</w:t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10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lastRenderedPageBreak/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10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B14D61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bCs/>
          <w:noProof/>
          <w:lang w:eastAsia="ko-KR"/>
        </w:rPr>
        <w:t>11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0603D5" w:rsidRPr="00B14D61">
        <w:rPr>
          <w:rFonts w:asciiTheme="minorHAnsi" w:eastAsiaTheme="minorHAnsi" w:hAnsiTheme="minorHAnsi"/>
          <w:bCs/>
          <w:noProof/>
          <w:lang w:eastAsia="ko-KR"/>
        </w:rPr>
        <w:t xml:space="preserve"> int extractStrToHex(char* source, int start, int len)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11</w:t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11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11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3E1F7A" w:rsidRPr="00B14D61" w:rsidRDefault="003E1F7A" w:rsidP="003E1F7A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bCs/>
          <w:noProof/>
          <w:lang w:eastAsia="ko-KR"/>
        </w:rPr>
        <w:t>12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0603D5" w:rsidRPr="00B14D61">
        <w:rPr>
          <w:rFonts w:asciiTheme="minorHAnsi" w:eastAsiaTheme="minorHAnsi" w:hAnsiTheme="minorHAnsi"/>
          <w:bCs/>
          <w:noProof/>
          <w:lang w:eastAsia="ko-KR"/>
        </w:rPr>
        <w:t xml:space="preserve"> void charArrHexCal(unsigned char* arr, int value, int len, char operation)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11</w:t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12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3E1F7A" w:rsidRPr="00B14D61" w:rsidRDefault="003E1F7A" w:rsidP="003E1F7A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</w:t>
      </w:r>
      <w:r w:rsidR="003418DA" w:rsidRPr="00B14D61">
        <w:rPr>
          <w:rFonts w:asciiTheme="minorHAnsi" w:eastAsiaTheme="minorHAnsi" w:hAnsiTheme="minorHAnsi"/>
          <w:iCs/>
          <w:noProof/>
          <w:lang w:eastAsia="ko-KR"/>
        </w:rPr>
        <w:t>12</w:t>
      </w:r>
      <w:r w:rsidRPr="00B14D61">
        <w:rPr>
          <w:rFonts w:asciiTheme="minorHAnsi" w:eastAsiaTheme="minorHAnsi" w:hAnsiTheme="minorHAnsi"/>
          <w:iCs/>
          <w:noProof/>
          <w:lang w:eastAsia="ko-KR"/>
        </w:rPr>
        <w:t>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B14D61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3.13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0603D5" w:rsidRPr="00B14D61">
        <w:rPr>
          <w:rFonts w:asciiTheme="minorHAnsi" w:eastAsiaTheme="minorHAnsi" w:hAnsiTheme="minorHAnsi"/>
          <w:bCs/>
          <w:noProof/>
          <w:lang w:eastAsia="ko-KR"/>
        </w:rPr>
        <w:t xml:space="preserve"> int bitFormat4(int addr)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11</w:t>
      </w:r>
    </w:p>
    <w:p w:rsidR="001B7B3E" w:rsidRPr="00B14D61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3.13.1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B14D61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3.13.2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B14D61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3.14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0603D5" w:rsidRPr="00B14D61">
        <w:rPr>
          <w:rFonts w:asciiTheme="minorHAnsi" w:eastAsiaTheme="minorHAnsi" w:hAnsiTheme="minorHAnsi"/>
          <w:bCs/>
          <w:noProof/>
          <w:lang w:eastAsia="ko-KR"/>
        </w:rPr>
        <w:t xml:space="preserve"> int bitToHex(int addr,int start,int end)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11</w:t>
      </w:r>
    </w:p>
    <w:p w:rsidR="001B7B3E" w:rsidRPr="00B14D61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3.14.1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B14D61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3.14.2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B14D61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3.15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0603D5" w:rsidRPr="00B14D61">
        <w:rPr>
          <w:rFonts w:asciiTheme="minorHAnsi" w:eastAsiaTheme="minorHAnsi" w:hAnsiTheme="minorHAnsi"/>
          <w:bCs/>
          <w:noProof/>
          <w:lang w:eastAsia="ko-KR"/>
        </w:rPr>
        <w:t xml:space="preserve"> void compareReg(int a, int b)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12</w:t>
      </w:r>
    </w:p>
    <w:p w:rsidR="001B7B3E" w:rsidRPr="00B14D61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3.15.1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B14D61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3.16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0603D5" w:rsidRPr="00B14D61">
        <w:rPr>
          <w:rFonts w:asciiTheme="minorHAnsi" w:eastAsiaTheme="minorHAnsi" w:hAnsiTheme="minorHAnsi"/>
          <w:bCs/>
          <w:noProof/>
          <w:lang w:eastAsia="ko-KR"/>
        </w:rPr>
        <w:t xml:space="preserve"> void printReg()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12</w:t>
      </w:r>
    </w:p>
    <w:p w:rsidR="001B7B3E" w:rsidRPr="00B14D61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3.16.1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B14D61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3.17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0603D5" w:rsidRPr="00B14D61">
        <w:rPr>
          <w:rFonts w:asciiTheme="minorHAnsi" w:eastAsiaTheme="minorHAnsi" w:hAnsiTheme="minorHAnsi"/>
          <w:bCs/>
          <w:noProof/>
          <w:lang w:eastAsia="ko-KR"/>
        </w:rPr>
        <w:t xml:space="preserve"> void writeToMem(int addr, int regNum)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12</w:t>
      </w:r>
    </w:p>
    <w:p w:rsidR="001B7B3E" w:rsidRPr="00B14D61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3.17.1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B14D61" w:rsidRDefault="001B7B3E" w:rsidP="001B7B3E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3.18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0603D5" w:rsidRPr="00B14D61">
        <w:rPr>
          <w:rFonts w:asciiTheme="minorHAnsi" w:eastAsiaTheme="minorHAnsi" w:hAnsiTheme="minorHAnsi"/>
          <w:bCs/>
          <w:noProof/>
          <w:lang w:eastAsia="ko-KR"/>
        </w:rPr>
        <w:t xml:space="preserve"> int getLastByte(int regNum)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12</w:t>
      </w:r>
    </w:p>
    <w:p w:rsidR="001B7B3E" w:rsidRPr="00B14D61" w:rsidRDefault="001B7B3E" w:rsidP="001B7B3E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3.18.1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1B7B3E" w:rsidRPr="00B14D61" w:rsidRDefault="001B7B3E" w:rsidP="001B7B3E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3.18.2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64067B" w:rsidRPr="00B14D61" w:rsidRDefault="0064067B" w:rsidP="0064067B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3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 xml:space="preserve">.19 </w:t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:</w:t>
      </w:r>
      <w:r w:rsidR="000603D5" w:rsidRPr="00B14D61">
        <w:rPr>
          <w:rFonts w:asciiTheme="minorHAnsi" w:eastAsiaTheme="minorHAnsi" w:hAnsiTheme="minorHAnsi"/>
          <w:bCs/>
          <w:noProof/>
          <w:lang w:eastAsia="ko-KR"/>
        </w:rPr>
        <w:t xml:space="preserve"> void storeLastByte(int regNum, int value)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12</w:t>
      </w:r>
    </w:p>
    <w:p w:rsidR="0064067B" w:rsidRPr="00B14D61" w:rsidRDefault="0064067B" w:rsidP="0064067B">
      <w:pPr>
        <w:pStyle w:val="30"/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3.19.1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기능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</w:p>
    <w:p w:rsidR="0064067B" w:rsidRPr="00B14D61" w:rsidRDefault="0064067B" w:rsidP="0064067B">
      <w:pPr>
        <w:pStyle w:val="30"/>
        <w:rPr>
          <w:rFonts w:asciiTheme="minorHAnsi" w:eastAsiaTheme="minorHAnsi" w:hAnsiTheme="minorHAnsi"/>
          <w:noProof/>
          <w:lang w:eastAsia="ko-KR"/>
        </w:rPr>
      </w:pPr>
      <w:r w:rsidRPr="00B14D61">
        <w:rPr>
          <w:rFonts w:asciiTheme="minorHAnsi" w:eastAsiaTheme="minorHAnsi" w:hAnsiTheme="minorHAnsi"/>
          <w:iCs/>
          <w:noProof/>
          <w:lang w:eastAsia="ko-KR"/>
        </w:rPr>
        <w:t>3.19.2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iCs/>
          <w:noProof/>
          <w:lang w:eastAsia="ko-KR"/>
        </w:rPr>
        <w:t>사용변</w:t>
      </w:r>
      <w:r w:rsidRPr="00B14D61">
        <w:rPr>
          <w:rFonts w:asciiTheme="minorHAnsi" w:eastAsiaTheme="minorHAnsi" w:hAnsiTheme="minorHAnsi" w:hint="eastAsia"/>
          <w:noProof/>
          <w:lang w:eastAsia="ko-KR"/>
        </w:rPr>
        <w:t>수</w:t>
      </w:r>
    </w:p>
    <w:p w:rsidR="001B7B3E" w:rsidRPr="00B14D61" w:rsidRDefault="001B7B3E" w:rsidP="001B7B3E">
      <w:pPr>
        <w:rPr>
          <w:rFonts w:asciiTheme="minorHAnsi" w:eastAsiaTheme="minorHAnsi" w:hAnsiTheme="minorHAnsi"/>
          <w:lang w:eastAsia="ko-KR"/>
        </w:rPr>
      </w:pPr>
    </w:p>
    <w:p w:rsidR="000E5441" w:rsidRPr="00B14D61" w:rsidRDefault="000E5441">
      <w:pPr>
        <w:pStyle w:val="10"/>
        <w:tabs>
          <w:tab w:val="left" w:pos="432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4.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전역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변수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정의</w:t>
      </w:r>
      <w:r w:rsidRPr="00B14D61">
        <w:rPr>
          <w:rFonts w:asciiTheme="minorHAnsi" w:eastAsiaTheme="minorHAnsi" w:hAnsiTheme="minorHAnsi"/>
          <w:noProof/>
          <w:lang w:eastAsia="ko-KR"/>
        </w:rPr>
        <w:tab/>
      </w:r>
      <w:r w:rsidR="00E063A1">
        <w:rPr>
          <w:rFonts w:asciiTheme="minorHAnsi" w:eastAsiaTheme="minorHAnsi" w:hAnsiTheme="minorHAnsi"/>
          <w:noProof/>
          <w:lang w:eastAsia="ko-KR"/>
        </w:rPr>
        <w:t>13</w:t>
      </w:r>
    </w:p>
    <w:p w:rsidR="000E5441" w:rsidRPr="00B14D61" w:rsidRDefault="000E5441" w:rsidP="00EA7325">
      <w:pPr>
        <w:pStyle w:val="20"/>
        <w:tabs>
          <w:tab w:val="left" w:pos="1000"/>
        </w:tabs>
        <w:rPr>
          <w:rFonts w:asciiTheme="minorHAnsi" w:eastAsiaTheme="minorHAnsi" w:hAnsiTheme="minorHAnsi"/>
          <w:noProof/>
          <w:kern w:val="2"/>
          <w:szCs w:val="24"/>
          <w:lang w:eastAsia="ko-KR"/>
        </w:rPr>
      </w:pPr>
      <w:r w:rsidRPr="00B14D61">
        <w:rPr>
          <w:rFonts w:asciiTheme="minorHAnsi" w:eastAsiaTheme="minorHAnsi" w:hAnsiTheme="minorHAnsi"/>
          <w:bCs/>
          <w:noProof/>
          <w:lang w:eastAsia="ko-KR"/>
        </w:rPr>
        <w:t>4.1</w:t>
      </w:r>
      <w:r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ab/>
      </w:r>
      <w:r w:rsidR="003418DA" w:rsidRPr="00B14D61">
        <w:rPr>
          <w:rFonts w:asciiTheme="minorHAnsi" w:eastAsiaTheme="minorHAnsi" w:hAnsiTheme="minorHAnsi"/>
          <w:noProof/>
          <w:kern w:val="2"/>
          <w:szCs w:val="24"/>
          <w:lang w:eastAsia="ko-KR"/>
        </w:rPr>
        <w:t xml:space="preserve"> </w:t>
      </w:r>
    </w:p>
    <w:p w:rsidR="003F6E7E" w:rsidRPr="00B14D61" w:rsidRDefault="003F6E7E" w:rsidP="003F6E7E">
      <w:pPr>
        <w:rPr>
          <w:rFonts w:asciiTheme="minorHAnsi" w:eastAsiaTheme="minorHAnsi" w:hAnsiTheme="minorHAnsi"/>
          <w:lang w:eastAsia="ko-KR"/>
        </w:rPr>
      </w:pPr>
    </w:p>
    <w:p w:rsidR="003F6E7E" w:rsidRPr="00B14D61" w:rsidRDefault="003F6E7E" w:rsidP="00E063A1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>5</w:t>
      </w:r>
      <w:r w:rsidRPr="00B14D61">
        <w:rPr>
          <w:rFonts w:asciiTheme="minorHAnsi" w:eastAsiaTheme="minorHAnsi" w:hAnsiTheme="minorHAnsi"/>
          <w:lang w:eastAsia="ko-KR"/>
        </w:rPr>
        <w:t xml:space="preserve">.     </w:t>
      </w:r>
      <w:r w:rsidRPr="00B14D61">
        <w:rPr>
          <w:rFonts w:asciiTheme="minorHAnsi" w:eastAsiaTheme="minorHAnsi" w:hAnsiTheme="minorHAnsi" w:hint="eastAsia"/>
          <w:lang w:eastAsia="ko-KR"/>
        </w:rPr>
        <w:t>코드</w:t>
      </w:r>
      <w:r w:rsidR="00E063A1">
        <w:rPr>
          <w:rFonts w:asciiTheme="minorHAnsi" w:eastAsiaTheme="minorHAnsi" w:hAnsiTheme="minorHAnsi" w:hint="eastAsia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 </w:t>
      </w:r>
      <w:r w:rsidRPr="00B14D61">
        <w:rPr>
          <w:rFonts w:asciiTheme="minorHAnsi" w:eastAsiaTheme="minorHAnsi" w:hAnsiTheme="minorHAnsi"/>
          <w:lang w:eastAsia="ko-KR"/>
        </w:rPr>
        <w:t xml:space="preserve">                                                                                                                  </w:t>
      </w:r>
      <w:r w:rsidR="00E063A1">
        <w:rPr>
          <w:rFonts w:asciiTheme="minorHAnsi" w:eastAsiaTheme="minorHAnsi" w:hAnsiTheme="minorHAnsi"/>
          <w:lang w:eastAsia="ko-KR"/>
        </w:rPr>
        <w:t xml:space="preserve"> </w:t>
      </w:r>
      <w:bookmarkStart w:id="0" w:name="_GoBack"/>
      <w:bookmarkEnd w:id="0"/>
      <w:r w:rsidR="00E063A1">
        <w:rPr>
          <w:rFonts w:asciiTheme="minorHAnsi" w:eastAsiaTheme="minorHAnsi" w:hAnsiTheme="minorHAnsi"/>
          <w:lang w:eastAsia="ko-KR"/>
        </w:rPr>
        <w:t>13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</w:p>
    <w:p w:rsidR="003B47A8" w:rsidRPr="00B14D61" w:rsidRDefault="003B47A8">
      <w:pPr>
        <w:pStyle w:val="a4"/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sz w:val="24"/>
          <w:szCs w:val="24"/>
        </w:rPr>
        <w:fldChar w:fldCharType="end"/>
      </w:r>
      <w:r w:rsidRPr="00B14D61">
        <w:rPr>
          <w:rFonts w:asciiTheme="minorHAnsi" w:eastAsiaTheme="minorHAnsi" w:hAnsiTheme="minorHAnsi"/>
          <w:lang w:eastAsia="ko-KR"/>
        </w:rPr>
        <w:br w:type="page"/>
      </w:r>
      <w:r w:rsidRPr="00B14D61">
        <w:rPr>
          <w:rFonts w:asciiTheme="minorHAnsi" w:eastAsiaTheme="minorHAnsi" w:hAnsiTheme="minorHAnsi" w:hint="eastAsia"/>
          <w:lang w:eastAsia="ko-KR"/>
        </w:rPr>
        <w:lastRenderedPageBreak/>
        <w:t xml:space="preserve"> </w:t>
      </w:r>
    </w:p>
    <w:p w:rsidR="003B47A8" w:rsidRPr="00B14D61" w:rsidRDefault="00CE7811" w:rsidP="003B47A8">
      <w:pPr>
        <w:pStyle w:val="1"/>
        <w:rPr>
          <w:rFonts w:asciiTheme="minorHAnsi" w:eastAsiaTheme="minorHAnsi" w:hAnsiTheme="minorHAnsi"/>
          <w:sz w:val="28"/>
          <w:szCs w:val="28"/>
          <w:lang w:eastAsia="ko-KR"/>
        </w:rPr>
      </w:pPr>
      <w:bookmarkStart w:id="1" w:name="_Toc130041400"/>
      <w:r w:rsidRPr="00B14D61">
        <w:rPr>
          <w:rFonts w:asciiTheme="minorHAnsi" w:eastAsiaTheme="minorHAnsi" w:hAnsiTheme="minorHAnsi" w:hint="eastAsia"/>
          <w:sz w:val="28"/>
          <w:szCs w:val="28"/>
          <w:lang w:eastAsia="ko-KR"/>
        </w:rPr>
        <w:t>프로그램 개요</w:t>
      </w:r>
      <w:bookmarkEnd w:id="1"/>
    </w:p>
    <w:p w:rsidR="003B47A8" w:rsidRPr="00B14D61" w:rsidRDefault="009E5802" w:rsidP="00377033">
      <w:pPr>
        <w:ind w:left="720"/>
        <w:rPr>
          <w:rFonts w:asciiTheme="minorHAnsi" w:eastAsiaTheme="minorHAnsi" w:hAnsiTheme="minorHAnsi"/>
          <w:szCs w:val="24"/>
          <w:lang w:eastAsia="ko-KR"/>
        </w:rPr>
      </w:pPr>
      <w:r w:rsidRPr="00B14D61">
        <w:rPr>
          <w:rFonts w:asciiTheme="minorHAnsi" w:eastAsiaTheme="minorHAnsi" w:hAnsiTheme="minorHAnsi" w:hint="eastAsia"/>
          <w:szCs w:val="24"/>
          <w:lang w:eastAsia="ko-KR"/>
        </w:rPr>
        <w:t>A</w:t>
      </w:r>
      <w:r w:rsidRPr="00B14D61">
        <w:rPr>
          <w:rFonts w:asciiTheme="minorHAnsi" w:eastAsiaTheme="minorHAnsi" w:hAnsiTheme="minorHAnsi"/>
          <w:szCs w:val="24"/>
          <w:lang w:eastAsia="ko-KR"/>
        </w:rPr>
        <w:t xml:space="preserve">ssembly </w:t>
      </w:r>
      <w:r w:rsidRPr="00B14D61">
        <w:rPr>
          <w:rFonts w:asciiTheme="minorHAnsi" w:eastAsiaTheme="minorHAnsi" w:hAnsiTheme="minorHAnsi" w:hint="eastAsia"/>
          <w:szCs w:val="24"/>
          <w:lang w:eastAsia="ko-KR"/>
        </w:rPr>
        <w:t xml:space="preserve">코드로 이루어진 파일을 읽어와 강의시간에 학습한 </w:t>
      </w:r>
      <w:r w:rsidRPr="00B14D61">
        <w:rPr>
          <w:rFonts w:asciiTheme="minorHAnsi" w:eastAsiaTheme="minorHAnsi" w:hAnsiTheme="minorHAnsi"/>
          <w:szCs w:val="24"/>
          <w:lang w:eastAsia="ko-KR"/>
        </w:rPr>
        <w:t>PASS1, PASS2</w:t>
      </w:r>
      <w:r w:rsidRPr="00B14D61">
        <w:rPr>
          <w:rFonts w:asciiTheme="minorHAnsi" w:eastAsiaTheme="minorHAnsi" w:hAnsiTheme="minorHAnsi" w:hint="eastAsia"/>
          <w:szCs w:val="24"/>
          <w:lang w:eastAsia="ko-KR"/>
        </w:rPr>
        <w:t xml:space="preserve">를 거쳐 </w:t>
      </w:r>
      <w:r w:rsidRPr="00B14D61">
        <w:rPr>
          <w:rFonts w:asciiTheme="minorHAnsi" w:eastAsiaTheme="minorHAnsi" w:hAnsiTheme="minorHAnsi"/>
          <w:szCs w:val="24"/>
          <w:lang w:eastAsia="ko-KR"/>
        </w:rPr>
        <w:t>Listing File</w:t>
      </w:r>
      <w:r w:rsidRPr="00B14D61">
        <w:rPr>
          <w:rFonts w:asciiTheme="minorHAnsi" w:eastAsiaTheme="minorHAnsi" w:hAnsiTheme="minorHAnsi" w:hint="eastAsia"/>
          <w:szCs w:val="24"/>
          <w:lang w:eastAsia="ko-KR"/>
        </w:rPr>
        <w:t xml:space="preserve">과 </w:t>
      </w:r>
      <w:r w:rsidRPr="00B14D61">
        <w:rPr>
          <w:rFonts w:asciiTheme="minorHAnsi" w:eastAsiaTheme="minorHAnsi" w:hAnsiTheme="minorHAnsi"/>
          <w:szCs w:val="24"/>
          <w:lang w:eastAsia="ko-KR"/>
        </w:rPr>
        <w:t>Object File</w:t>
      </w:r>
      <w:r w:rsidRPr="00B14D61">
        <w:rPr>
          <w:rFonts w:asciiTheme="minorHAnsi" w:eastAsiaTheme="minorHAnsi" w:hAnsiTheme="minorHAnsi" w:hint="eastAsia"/>
          <w:szCs w:val="24"/>
          <w:lang w:eastAsia="ko-KR"/>
        </w:rPr>
        <w:t>을 생성해주는 프로그램을 만든다.</w:t>
      </w:r>
    </w:p>
    <w:p w:rsidR="00CE7811" w:rsidRPr="00B14D61" w:rsidRDefault="00CE7811" w:rsidP="003B47A8">
      <w:pPr>
        <w:rPr>
          <w:rFonts w:asciiTheme="minorHAnsi" w:eastAsiaTheme="minorHAnsi" w:hAnsiTheme="minorHAnsi"/>
          <w:lang w:eastAsia="ko-KR"/>
        </w:rPr>
      </w:pPr>
    </w:p>
    <w:p w:rsidR="003B47A8" w:rsidRPr="00B14D61" w:rsidRDefault="00CE7811" w:rsidP="00A42703">
      <w:pPr>
        <w:pStyle w:val="1"/>
        <w:rPr>
          <w:rFonts w:asciiTheme="minorHAnsi" w:eastAsiaTheme="minorHAnsi" w:hAnsiTheme="minorHAnsi"/>
          <w:sz w:val="28"/>
          <w:szCs w:val="28"/>
        </w:rPr>
      </w:pPr>
      <w:bookmarkStart w:id="2" w:name="_Toc130041401"/>
      <w:bookmarkStart w:id="3" w:name="OLE_LINK4"/>
      <w:r w:rsidRPr="00B14D61">
        <w:rPr>
          <w:rFonts w:asciiTheme="minorHAnsi" w:eastAsiaTheme="minorHAnsi" w:hAnsiTheme="minorHAnsi" w:hint="eastAsia"/>
          <w:sz w:val="28"/>
          <w:szCs w:val="28"/>
          <w:lang w:eastAsia="ko-KR"/>
        </w:rPr>
        <w:t>프로그램 설명</w:t>
      </w:r>
      <w:bookmarkEnd w:id="2"/>
    </w:p>
    <w:p w:rsidR="003B47A8" w:rsidRPr="00B14D61" w:rsidRDefault="00593B35" w:rsidP="003842A2">
      <w:pPr>
        <w:pStyle w:val="2"/>
        <w:rPr>
          <w:rFonts w:asciiTheme="minorHAnsi" w:eastAsiaTheme="minorHAnsi" w:hAnsiTheme="minorHAnsi"/>
          <w:sz w:val="24"/>
          <w:szCs w:val="24"/>
          <w:lang w:eastAsia="ko-KR"/>
        </w:rPr>
      </w:pPr>
      <w:bookmarkStart w:id="4" w:name="_Toc130041402"/>
      <w:bookmarkEnd w:id="3"/>
      <w:r w:rsidRPr="00B14D61">
        <w:rPr>
          <w:rFonts w:asciiTheme="minorHAnsi" w:eastAsiaTheme="minorHAnsi" w:hAnsiTheme="minorHAnsi" w:hint="eastAsia"/>
          <w:sz w:val="24"/>
          <w:szCs w:val="24"/>
          <w:lang w:eastAsia="ko-KR"/>
        </w:rPr>
        <w:t>프로그램 흐름도</w:t>
      </w:r>
      <w:bookmarkEnd w:id="4"/>
    </w:p>
    <w:p w:rsidR="00B17B79" w:rsidRPr="00B14D61" w:rsidRDefault="00B17B79" w:rsidP="00B17B79">
      <w:pPr>
        <w:rPr>
          <w:rFonts w:asciiTheme="minorHAnsi" w:eastAsiaTheme="minorHAnsi" w:hAnsiTheme="minorHAnsi"/>
          <w:lang w:eastAsia="ko-KR"/>
        </w:rPr>
      </w:pPr>
    </w:p>
    <w:p w:rsidR="008F79F5" w:rsidRPr="00B14D61" w:rsidRDefault="00DE06BA" w:rsidP="008F79F5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/>
        </w:rPr>
        <w:drawing>
          <wp:inline distT="0" distB="0" distL="0" distR="0">
            <wp:extent cx="5943600" cy="39833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Pr="00B14D61" w:rsidRDefault="003B47A8" w:rsidP="00A42703">
      <w:pPr>
        <w:pStyle w:val="af3"/>
        <w:ind w:firstLine="720"/>
        <w:rPr>
          <w:rFonts w:asciiTheme="minorHAnsi" w:eastAsiaTheme="minorHAnsi" w:hAnsiTheme="minorHAnsi"/>
        </w:rPr>
      </w:pPr>
      <w:r w:rsidRPr="00B14D61">
        <w:rPr>
          <w:rFonts w:asciiTheme="minorHAnsi" w:eastAsiaTheme="minorHAnsi" w:hAnsiTheme="minorHAnsi" w:hint="eastAsia"/>
        </w:rPr>
        <w:t xml:space="preserve">그림 </w:t>
      </w:r>
      <w:r w:rsidRPr="00B14D61">
        <w:rPr>
          <w:rFonts w:asciiTheme="minorHAnsi" w:eastAsiaTheme="minorHAnsi" w:hAnsiTheme="minorHAnsi"/>
        </w:rPr>
        <w:fldChar w:fldCharType="begin"/>
      </w:r>
      <w:r w:rsidRPr="00B14D61">
        <w:rPr>
          <w:rFonts w:asciiTheme="minorHAnsi" w:eastAsiaTheme="minorHAnsi" w:hAnsiTheme="minorHAnsi"/>
        </w:rPr>
        <w:instrText xml:space="preserve"> </w:instrText>
      </w:r>
      <w:r w:rsidRPr="00B14D61">
        <w:rPr>
          <w:rFonts w:asciiTheme="minorHAnsi" w:eastAsiaTheme="minorHAnsi" w:hAnsiTheme="minorHAnsi" w:hint="eastAsia"/>
        </w:rPr>
        <w:instrText>SEQ 그림 \* ARABIC</w:instrText>
      </w:r>
      <w:r w:rsidRPr="00B14D61">
        <w:rPr>
          <w:rFonts w:asciiTheme="minorHAnsi" w:eastAsiaTheme="minorHAnsi" w:hAnsiTheme="minorHAnsi"/>
        </w:rPr>
        <w:instrText xml:space="preserve"> </w:instrText>
      </w:r>
      <w:r w:rsidRPr="00B14D61">
        <w:rPr>
          <w:rFonts w:asciiTheme="minorHAnsi" w:eastAsiaTheme="minorHAnsi" w:hAnsiTheme="minorHAnsi"/>
        </w:rPr>
        <w:fldChar w:fldCharType="separate"/>
      </w:r>
      <w:r w:rsidR="00290642" w:rsidRPr="00B14D61">
        <w:rPr>
          <w:rFonts w:asciiTheme="minorHAnsi" w:eastAsiaTheme="minorHAnsi" w:hAnsiTheme="minorHAnsi"/>
          <w:noProof/>
        </w:rPr>
        <w:t>1</w:t>
      </w:r>
      <w:r w:rsidRPr="00B14D61">
        <w:rPr>
          <w:rFonts w:asciiTheme="minorHAnsi" w:eastAsiaTheme="minorHAnsi" w:hAnsiTheme="minorHAnsi"/>
        </w:rPr>
        <w:fldChar w:fldCharType="end"/>
      </w:r>
      <w:r w:rsidRPr="00B14D61">
        <w:rPr>
          <w:rFonts w:asciiTheme="minorHAnsi" w:eastAsiaTheme="minorHAnsi" w:hAnsiTheme="minorHAnsi" w:hint="eastAsia"/>
        </w:rPr>
        <w:t xml:space="preserve">&gt; </w:t>
      </w:r>
      <w:r w:rsidR="00593B35" w:rsidRPr="00B14D61">
        <w:rPr>
          <w:rFonts w:asciiTheme="minorHAnsi" w:eastAsiaTheme="minorHAnsi" w:hAnsiTheme="minorHAnsi" w:hint="eastAsia"/>
        </w:rPr>
        <w:t>프로그램 흐름도</w:t>
      </w:r>
    </w:p>
    <w:p w:rsidR="003B47A8" w:rsidRPr="00B14D61" w:rsidRDefault="0048552F" w:rsidP="003B47A8">
      <w:pPr>
        <w:rPr>
          <w:rFonts w:asciiTheme="minorHAnsi" w:eastAsiaTheme="minorHAnsi" w:hAnsiTheme="minorHAnsi"/>
          <w:sz w:val="24"/>
          <w:szCs w:val="24"/>
          <w:lang w:eastAsia="ko-KR"/>
        </w:rPr>
      </w:pPr>
      <w:r w:rsidRPr="00B14D61">
        <w:rPr>
          <w:rFonts w:asciiTheme="minorHAnsi" w:eastAsiaTheme="minorHAnsi" w:hAnsiTheme="minorHAnsi" w:hint="eastAsia"/>
          <w:color w:val="0000FF"/>
          <w:lang w:eastAsia="ko-KR"/>
        </w:rPr>
        <w:tab/>
      </w:r>
    </w:p>
    <w:p w:rsidR="003B47A8" w:rsidRPr="00B14D61" w:rsidRDefault="004722A1" w:rsidP="003B47A8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/>
        </w:rPr>
        <w:lastRenderedPageBreak/>
        <w:drawing>
          <wp:inline distT="0" distB="0" distL="0" distR="0">
            <wp:extent cx="5943600" cy="4505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ED" w:rsidRPr="004722A1" w:rsidRDefault="004722A1" w:rsidP="004722A1">
      <w:pPr>
        <w:ind w:firstLine="720"/>
        <w:rPr>
          <w:rFonts w:asciiTheme="minorHAnsi" w:eastAsiaTheme="minorHAnsi" w:hAnsiTheme="minorHAnsi" w:hint="eastAsia"/>
          <w:b/>
          <w:lang w:eastAsia="ko-KR"/>
        </w:rPr>
      </w:pPr>
      <w:r w:rsidRPr="004722A1">
        <w:rPr>
          <w:rFonts w:asciiTheme="minorHAnsi" w:eastAsiaTheme="minorHAnsi" w:hAnsiTheme="minorHAnsi" w:hint="eastAsia"/>
          <w:b/>
          <w:lang w:eastAsia="ko-KR"/>
        </w:rPr>
        <w:t xml:space="preserve">그림 </w:t>
      </w:r>
      <w:r w:rsidRPr="004722A1">
        <w:rPr>
          <w:rFonts w:asciiTheme="minorHAnsi" w:eastAsiaTheme="minorHAnsi" w:hAnsiTheme="minorHAnsi"/>
          <w:b/>
          <w:lang w:eastAsia="ko-KR"/>
        </w:rPr>
        <w:t>2&gt;Loader</w:t>
      </w:r>
      <w:r w:rsidRPr="004722A1">
        <w:rPr>
          <w:rFonts w:asciiTheme="minorHAnsi" w:eastAsiaTheme="minorHAnsi" w:hAnsiTheme="minorHAnsi" w:hint="eastAsia"/>
          <w:b/>
          <w:lang w:eastAsia="ko-KR"/>
        </w:rPr>
        <w:t>의 흐름도</w:t>
      </w:r>
    </w:p>
    <w:p w:rsidR="009300ED" w:rsidRPr="00B14D61" w:rsidRDefault="008807F0" w:rsidP="003B47A8">
      <w:pPr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noProof/>
          <w:lang w:eastAsia="ko-KR"/>
        </w:rPr>
        <w:lastRenderedPageBreak/>
        <w:drawing>
          <wp:inline distT="0" distB="0" distL="0" distR="0">
            <wp:extent cx="5934075" cy="4610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ED" w:rsidRPr="008807F0" w:rsidRDefault="008807F0" w:rsidP="003B47A8">
      <w:pPr>
        <w:rPr>
          <w:rFonts w:asciiTheme="minorHAnsi" w:eastAsiaTheme="minorHAnsi" w:hAnsiTheme="minorHAnsi" w:hint="eastAsia"/>
          <w:b/>
          <w:lang w:eastAsia="ko-KR"/>
        </w:rPr>
      </w:pPr>
      <w:r w:rsidRPr="008807F0">
        <w:rPr>
          <w:rFonts w:asciiTheme="minorHAnsi" w:eastAsiaTheme="minorHAnsi" w:hAnsiTheme="minorHAnsi"/>
          <w:b/>
          <w:lang w:eastAsia="ko-KR"/>
        </w:rPr>
        <w:tab/>
      </w:r>
      <w:r w:rsidRPr="008807F0">
        <w:rPr>
          <w:rFonts w:asciiTheme="minorHAnsi" w:eastAsiaTheme="minorHAnsi" w:hAnsiTheme="minorHAnsi" w:hint="eastAsia"/>
          <w:b/>
          <w:lang w:eastAsia="ko-KR"/>
        </w:rPr>
        <w:t xml:space="preserve">그림 </w:t>
      </w:r>
      <w:r w:rsidRPr="008807F0">
        <w:rPr>
          <w:rFonts w:asciiTheme="minorHAnsi" w:eastAsiaTheme="minorHAnsi" w:hAnsiTheme="minorHAnsi"/>
          <w:b/>
          <w:lang w:eastAsia="ko-KR"/>
        </w:rPr>
        <w:t xml:space="preserve">3&gt; </w:t>
      </w:r>
      <w:proofErr w:type="spellStart"/>
      <w:r w:rsidRPr="008807F0">
        <w:rPr>
          <w:rFonts w:asciiTheme="minorHAnsi" w:eastAsiaTheme="minorHAnsi" w:hAnsiTheme="minorHAnsi"/>
          <w:b/>
          <w:lang w:eastAsia="ko-KR"/>
        </w:rPr>
        <w:t>run_opcodes</w:t>
      </w:r>
      <w:proofErr w:type="spellEnd"/>
      <w:r w:rsidRPr="008807F0">
        <w:rPr>
          <w:rFonts w:asciiTheme="minorHAnsi" w:eastAsiaTheme="minorHAnsi" w:hAnsiTheme="minorHAnsi"/>
          <w:b/>
          <w:lang w:eastAsia="ko-KR"/>
        </w:rPr>
        <w:t xml:space="preserve"> </w:t>
      </w:r>
      <w:r w:rsidRPr="008807F0">
        <w:rPr>
          <w:rFonts w:asciiTheme="minorHAnsi" w:eastAsiaTheme="minorHAnsi" w:hAnsiTheme="minorHAnsi" w:hint="eastAsia"/>
          <w:b/>
          <w:lang w:eastAsia="ko-KR"/>
        </w:rPr>
        <w:t>흐름도</w:t>
      </w:r>
    </w:p>
    <w:p w:rsidR="009300ED" w:rsidRPr="00B14D61" w:rsidRDefault="009300ED" w:rsidP="003B47A8">
      <w:pPr>
        <w:rPr>
          <w:rFonts w:asciiTheme="minorHAnsi" w:eastAsiaTheme="minorHAnsi" w:hAnsiTheme="minorHAnsi"/>
          <w:lang w:eastAsia="ko-KR"/>
        </w:rPr>
      </w:pPr>
    </w:p>
    <w:p w:rsidR="003B47A8" w:rsidRPr="00B14D61" w:rsidRDefault="00CE7811" w:rsidP="00D6407C">
      <w:pPr>
        <w:pStyle w:val="1"/>
        <w:rPr>
          <w:rFonts w:asciiTheme="minorHAnsi" w:eastAsiaTheme="minorHAnsi" w:hAnsiTheme="minorHAnsi"/>
          <w:bCs/>
          <w:sz w:val="28"/>
        </w:rPr>
      </w:pPr>
      <w:bookmarkStart w:id="5" w:name="_Toc130041403"/>
      <w:r w:rsidRPr="00B14D61">
        <w:rPr>
          <w:rFonts w:asciiTheme="minorHAnsi" w:eastAsiaTheme="minorHAnsi" w:hAnsiTheme="minorHAnsi" w:hint="eastAsia"/>
          <w:bCs/>
          <w:sz w:val="28"/>
          <w:lang w:eastAsia="ko-KR"/>
        </w:rPr>
        <w:t>모듈 정의</w:t>
      </w:r>
      <w:bookmarkEnd w:id="5"/>
    </w:p>
    <w:p w:rsidR="003B47A8" w:rsidRPr="00B14D61" w:rsidRDefault="00CE7811" w:rsidP="00D6407C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6" w:name="_Toc130041404"/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모듈 </w:t>
      </w:r>
      <w:proofErr w:type="gramStart"/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이름 :</w:t>
      </w:r>
      <w:proofErr w:type="gramEnd"/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bookmarkEnd w:id="6"/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int</w:t>
      </w:r>
      <w:r w:rsidR="004F6186" w:rsidRPr="00B14D61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proofErr w:type="spellStart"/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cmd_loader</w:t>
      </w:r>
      <w:proofErr w:type="spellEnd"/>
      <w:r w:rsidR="004F6186" w:rsidRPr="00B14D61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(char**</w:t>
      </w:r>
      <w:r w:rsidR="004F6186" w:rsidRPr="00B14D61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filename,</w:t>
      </w:r>
      <w:r w:rsidR="004F6186" w:rsidRPr="00B14D61">
        <w:rPr>
          <w:rFonts w:asciiTheme="minorHAnsi" w:eastAsiaTheme="minorHAnsi" w:hAnsiTheme="minorHAnsi"/>
          <w:bCs/>
          <w:sz w:val="24"/>
          <w:lang w:eastAsia="ko-KR"/>
        </w:rPr>
        <w:t xml:space="preserve">  </w:t>
      </w:r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int</w:t>
      </w:r>
      <w:r w:rsidR="004F6186" w:rsidRPr="00B14D61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proofErr w:type="spellStart"/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filenum</w:t>
      </w:r>
      <w:proofErr w:type="spellEnd"/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036F54" w:rsidRPr="00B14D61" w:rsidRDefault="00CE7811" w:rsidP="00036F54">
      <w:pPr>
        <w:pStyle w:val="3"/>
        <w:rPr>
          <w:rFonts w:asciiTheme="minorHAnsi" w:eastAsiaTheme="minorHAnsi" w:hAnsiTheme="minorHAnsi"/>
          <w:lang w:eastAsia="ko-KR"/>
        </w:rPr>
      </w:pPr>
      <w:bookmarkStart w:id="7" w:name="_Toc130041405"/>
      <w:r w:rsidRPr="00B14D61">
        <w:rPr>
          <w:rFonts w:asciiTheme="minorHAnsi" w:eastAsiaTheme="minorHAnsi" w:hAnsiTheme="minorHAnsi" w:hint="eastAsia"/>
          <w:lang w:eastAsia="ko-KR"/>
        </w:rPr>
        <w:t>기능</w:t>
      </w:r>
      <w:bookmarkEnd w:id="7"/>
    </w:p>
    <w:p w:rsidR="004E2E8A" w:rsidRPr="00B14D61" w:rsidRDefault="004E2E8A" w:rsidP="004E2E8A">
      <w:pPr>
        <w:ind w:left="720"/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>f</w:t>
      </w:r>
      <w:r w:rsidRPr="00B14D61">
        <w:rPr>
          <w:rFonts w:asciiTheme="minorHAnsi" w:eastAsiaTheme="minorHAnsi" w:hAnsiTheme="minorHAnsi"/>
          <w:lang w:eastAsia="ko-KR"/>
        </w:rPr>
        <w:t>ilename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으로 들어온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filenum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개수의 파일을 전역변수로 선언된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>주소값에 로드해주는 함수이다.</w:t>
      </w:r>
      <w:r w:rsidRPr="00B14D61">
        <w:rPr>
          <w:rFonts w:asciiTheme="minorHAnsi" w:eastAsiaTheme="minorHAnsi" w:hAnsiTheme="minorHAnsi"/>
          <w:lang w:eastAsia="ko-KR"/>
        </w:rPr>
        <w:t xml:space="preserve"> Assemble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과 비슷하게 </w:t>
      </w:r>
      <w:r w:rsidRPr="00B14D61">
        <w:rPr>
          <w:rFonts w:asciiTheme="minorHAnsi" w:eastAsiaTheme="minorHAnsi" w:hAnsiTheme="minorHAnsi"/>
          <w:lang w:eastAsia="ko-KR"/>
        </w:rPr>
        <w:t>Pass1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과 </w:t>
      </w:r>
      <w:r w:rsidRPr="00B14D61">
        <w:rPr>
          <w:rFonts w:asciiTheme="minorHAnsi" w:eastAsiaTheme="minorHAnsi" w:hAnsiTheme="minorHAnsi"/>
          <w:lang w:eastAsia="ko-KR"/>
        </w:rPr>
        <w:t>Pass2</w:t>
      </w:r>
      <w:r w:rsidRPr="00B14D61">
        <w:rPr>
          <w:rFonts w:asciiTheme="minorHAnsi" w:eastAsiaTheme="minorHAnsi" w:hAnsiTheme="minorHAnsi" w:hint="eastAsia"/>
          <w:lang w:eastAsia="ko-KR"/>
        </w:rPr>
        <w:t>로 나뉘어 진행된다.</w:t>
      </w:r>
      <w:r w:rsidRPr="00B14D61">
        <w:rPr>
          <w:rFonts w:asciiTheme="minorHAnsi" w:eastAsiaTheme="minorHAnsi" w:hAnsiTheme="minorHAnsi"/>
          <w:lang w:eastAsia="ko-KR"/>
        </w:rPr>
        <w:t xml:space="preserve"> Pass1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에서는 모든 파일들을 돌며 각 프로그램의 길이와 </w:t>
      </w:r>
      <w:r w:rsidRPr="00B14D61">
        <w:rPr>
          <w:rFonts w:asciiTheme="minorHAnsi" w:eastAsiaTheme="minorHAnsi" w:hAnsiTheme="minorHAnsi"/>
          <w:lang w:eastAsia="ko-KR"/>
        </w:rPr>
        <w:t>External Definition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을 확인하여 </w:t>
      </w:r>
      <w:r w:rsidRPr="00B14D61">
        <w:rPr>
          <w:rFonts w:asciiTheme="minorHAnsi" w:eastAsiaTheme="minorHAnsi" w:hAnsiTheme="minorHAnsi"/>
          <w:lang w:eastAsia="ko-KR"/>
        </w:rPr>
        <w:t>External Symbol Table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삽입하여준다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>.</w:t>
      </w:r>
      <w:r w:rsidRPr="00B14D61">
        <w:rPr>
          <w:rFonts w:asciiTheme="minorHAnsi" w:eastAsiaTheme="minorHAnsi" w:hAnsiTheme="minorHAnsi"/>
          <w:lang w:eastAsia="ko-KR"/>
        </w:rPr>
        <w:t xml:space="preserve"> Pass1</w:t>
      </w:r>
      <w:r w:rsidRPr="00B14D61">
        <w:rPr>
          <w:rFonts w:asciiTheme="minorHAnsi" w:eastAsiaTheme="minorHAnsi" w:hAnsiTheme="minorHAnsi" w:hint="eastAsia"/>
          <w:lang w:eastAsia="ko-KR"/>
        </w:rPr>
        <w:t>이 끝났을 시점에는 L</w:t>
      </w:r>
      <w:r w:rsidRPr="00B14D61">
        <w:rPr>
          <w:rFonts w:asciiTheme="minorHAnsi" w:eastAsiaTheme="minorHAnsi" w:hAnsiTheme="minorHAnsi"/>
          <w:lang w:eastAsia="ko-KR"/>
        </w:rPr>
        <w:t>inking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과 </w:t>
      </w:r>
      <w:r w:rsidRPr="00B14D61">
        <w:rPr>
          <w:rFonts w:asciiTheme="minorHAnsi" w:eastAsiaTheme="minorHAnsi" w:hAnsiTheme="minorHAnsi"/>
          <w:lang w:eastAsia="ko-KR"/>
        </w:rPr>
        <w:t>Loading</w:t>
      </w:r>
      <w:r w:rsidRPr="00B14D61">
        <w:rPr>
          <w:rFonts w:asciiTheme="minorHAnsi" w:eastAsiaTheme="minorHAnsi" w:hAnsiTheme="minorHAnsi" w:hint="eastAsia"/>
          <w:lang w:eastAsia="ko-KR"/>
        </w:rPr>
        <w:t>을 진행할 모든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프로그램들이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로드될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주소와 길이,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다른 프로그램에서 참조될 </w:t>
      </w:r>
      <w:r w:rsidRPr="00B14D61">
        <w:rPr>
          <w:rFonts w:asciiTheme="minorHAnsi" w:eastAsiaTheme="minorHAnsi" w:hAnsiTheme="minorHAnsi"/>
          <w:lang w:eastAsia="ko-KR"/>
        </w:rPr>
        <w:t>external symbol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들이 </w:t>
      </w:r>
      <w:r w:rsidRPr="00B14D61">
        <w:rPr>
          <w:rFonts w:asciiTheme="minorHAnsi" w:eastAsiaTheme="minorHAnsi" w:hAnsiTheme="minorHAnsi"/>
          <w:lang w:eastAsia="ko-KR"/>
        </w:rPr>
        <w:t>symbol table</w:t>
      </w:r>
      <w:r w:rsidRPr="00B14D61">
        <w:rPr>
          <w:rFonts w:asciiTheme="minorHAnsi" w:eastAsiaTheme="minorHAnsi" w:hAnsiTheme="minorHAnsi" w:hint="eastAsia"/>
          <w:lang w:eastAsia="ko-KR"/>
        </w:rPr>
        <w:t>에 저장되어 있게 된다.</w:t>
      </w:r>
    </w:p>
    <w:p w:rsidR="004E2E8A" w:rsidRPr="00B14D61" w:rsidRDefault="004E2E8A" w:rsidP="004E2E8A">
      <w:pPr>
        <w:ind w:left="720"/>
        <w:rPr>
          <w:rFonts w:asciiTheme="minorHAnsi" w:eastAsiaTheme="minorHAnsi" w:hAnsiTheme="minorHAnsi"/>
          <w:lang w:eastAsia="ko-KR"/>
        </w:rPr>
      </w:pPr>
    </w:p>
    <w:p w:rsidR="004E2E8A" w:rsidRPr="00B14D61" w:rsidRDefault="004E2E8A" w:rsidP="004E2E8A">
      <w:pPr>
        <w:ind w:left="720"/>
        <w:rPr>
          <w:rFonts w:asciiTheme="minorHAnsi" w:eastAsiaTheme="minorHAnsi" w:hAnsiTheme="minorHAnsi" w:hint="eastAsia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>Pass1</w:t>
      </w:r>
      <w:r w:rsidRPr="00B14D61">
        <w:rPr>
          <w:rFonts w:asciiTheme="minorHAnsi" w:eastAsiaTheme="minorHAnsi" w:hAnsiTheme="minorHAnsi" w:hint="eastAsia"/>
          <w:lang w:eastAsia="ko-KR"/>
        </w:rPr>
        <w:t>에서는 실제로 l</w:t>
      </w:r>
      <w:r w:rsidRPr="00B14D61">
        <w:rPr>
          <w:rFonts w:asciiTheme="minorHAnsi" w:eastAsiaTheme="minorHAnsi" w:hAnsiTheme="minorHAnsi"/>
          <w:lang w:eastAsia="ko-KR"/>
        </w:rPr>
        <w:t>oading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을 </w:t>
      </w:r>
      <w:proofErr w:type="gramStart"/>
      <w:r w:rsidRPr="00B14D61">
        <w:rPr>
          <w:rFonts w:asciiTheme="minorHAnsi" w:eastAsiaTheme="minorHAnsi" w:hAnsiTheme="minorHAnsi" w:hint="eastAsia"/>
          <w:lang w:eastAsia="ko-KR"/>
        </w:rPr>
        <w:t>하지않고</w:t>
      </w:r>
      <w:proofErr w:type="gramEnd"/>
      <w:r w:rsidRPr="00B14D61">
        <w:rPr>
          <w:rFonts w:asciiTheme="minorHAnsi" w:eastAsiaTheme="minorHAnsi" w:hAnsiTheme="minorHAnsi" w:hint="eastAsia"/>
          <w:lang w:eastAsia="ko-KR"/>
        </w:rPr>
        <w:t>,</w:t>
      </w:r>
      <w:r w:rsidRPr="00B14D61">
        <w:rPr>
          <w:rFonts w:asciiTheme="minorHAnsi" w:eastAsiaTheme="minorHAnsi" w:hAnsiTheme="minorHAnsi"/>
          <w:lang w:eastAsia="ko-KR"/>
        </w:rPr>
        <w:t xml:space="preserve"> loading</w:t>
      </w:r>
      <w:r w:rsidRPr="00B14D61">
        <w:rPr>
          <w:rFonts w:asciiTheme="minorHAnsi" w:eastAsiaTheme="minorHAnsi" w:hAnsiTheme="minorHAnsi" w:hint="eastAsia"/>
          <w:lang w:eastAsia="ko-KR"/>
        </w:rPr>
        <w:t>을 하기 위한 사전작업을 하였다면,</w:t>
      </w:r>
      <w:r w:rsidRPr="00B14D61">
        <w:rPr>
          <w:rFonts w:asciiTheme="minorHAnsi" w:eastAsiaTheme="minorHAnsi" w:hAnsiTheme="minorHAnsi"/>
          <w:lang w:eastAsia="ko-KR"/>
        </w:rPr>
        <w:t xml:space="preserve"> Pass2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에서는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사전작업된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정보들을 바탕으로 실제로 메모리에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로드하게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된다.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>각 레코드마다 다른 작업이 진행되는데,</w:t>
      </w:r>
      <w:r w:rsidRPr="00B14D61">
        <w:rPr>
          <w:rFonts w:asciiTheme="minorHAnsi" w:eastAsiaTheme="minorHAnsi" w:hAnsiTheme="minorHAnsi"/>
          <w:lang w:eastAsia="ko-KR"/>
        </w:rPr>
        <w:t xml:space="preserve"> Header Record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는 </w:t>
      </w:r>
      <w:r w:rsidRPr="00B14D61">
        <w:rPr>
          <w:rFonts w:asciiTheme="minorHAnsi" w:eastAsiaTheme="minorHAnsi" w:hAnsiTheme="minorHAnsi"/>
          <w:lang w:eastAsia="ko-KR"/>
        </w:rPr>
        <w:t>Pass1</w:t>
      </w:r>
      <w:r w:rsidRPr="00B14D61">
        <w:rPr>
          <w:rFonts w:asciiTheme="minorHAnsi" w:eastAsiaTheme="minorHAnsi" w:hAnsiTheme="minorHAnsi" w:hint="eastAsia"/>
          <w:lang w:eastAsia="ko-KR"/>
        </w:rPr>
        <w:t>에서 H</w:t>
      </w:r>
      <w:r w:rsidRPr="00B14D61">
        <w:rPr>
          <w:rFonts w:asciiTheme="minorHAnsi" w:eastAsiaTheme="minorHAnsi" w:hAnsiTheme="minorHAnsi"/>
          <w:lang w:eastAsia="ko-KR"/>
        </w:rPr>
        <w:t>eader Record</w:t>
      </w:r>
      <w:r w:rsidRPr="00B14D61">
        <w:rPr>
          <w:rFonts w:asciiTheme="minorHAnsi" w:eastAsiaTheme="minorHAnsi" w:hAnsiTheme="minorHAnsi" w:hint="eastAsia"/>
          <w:lang w:eastAsia="ko-KR"/>
        </w:rPr>
        <w:t>에 담겨있는 정보를 모두 사용하였으므로 필요가 없다.</w:t>
      </w:r>
      <w:r w:rsidRPr="00B14D61">
        <w:rPr>
          <w:rFonts w:asciiTheme="minorHAnsi" w:eastAsiaTheme="minorHAnsi" w:hAnsiTheme="minorHAnsi"/>
          <w:lang w:eastAsia="ko-KR"/>
        </w:rPr>
        <w:t xml:space="preserve"> Header </w:t>
      </w:r>
      <w:r w:rsidRPr="00B14D61">
        <w:rPr>
          <w:rFonts w:asciiTheme="minorHAnsi" w:eastAsiaTheme="minorHAnsi" w:hAnsiTheme="minorHAnsi" w:hint="eastAsia"/>
          <w:lang w:eastAsia="ko-KR"/>
        </w:rPr>
        <w:t>R</w:t>
      </w:r>
      <w:r w:rsidRPr="00B14D61">
        <w:rPr>
          <w:rFonts w:asciiTheme="minorHAnsi" w:eastAsiaTheme="minorHAnsi" w:hAnsiTheme="minorHAnsi"/>
          <w:lang w:eastAsia="ko-KR"/>
        </w:rPr>
        <w:t>ecord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 있는 프로그램 이름을 가져와 </w:t>
      </w:r>
      <w:r w:rsidRPr="00B14D61">
        <w:rPr>
          <w:rFonts w:asciiTheme="minorHAnsi" w:eastAsiaTheme="minorHAnsi" w:hAnsiTheme="minorHAnsi"/>
          <w:lang w:eastAsia="ko-KR"/>
        </w:rPr>
        <w:t xml:space="preserve">External symbol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 xml:space="preserve">table </w:t>
      </w:r>
      <w:r w:rsidRPr="00B14D61">
        <w:rPr>
          <w:rFonts w:asciiTheme="minorHAnsi" w:eastAsiaTheme="minorHAnsi" w:hAnsiTheme="minorHAnsi" w:hint="eastAsia"/>
          <w:lang w:eastAsia="ko-KR"/>
        </w:rPr>
        <w:t>에</w:t>
      </w:r>
      <w:proofErr w:type="gramEnd"/>
      <w:r w:rsidRPr="00B14D61">
        <w:rPr>
          <w:rFonts w:asciiTheme="minorHAnsi" w:eastAsiaTheme="minorHAnsi" w:hAnsiTheme="minorHAnsi" w:hint="eastAsia"/>
          <w:lang w:eastAsia="ko-KR"/>
        </w:rPr>
        <w:t xml:space="preserve"> 검색하여 현재 프로그램이 어떤 메모리 주소에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로드되야되는지만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검사한다.</w:t>
      </w:r>
      <w:r w:rsidRPr="00B14D61">
        <w:rPr>
          <w:rFonts w:asciiTheme="minorHAnsi" w:eastAsiaTheme="minorHAnsi" w:hAnsiTheme="minorHAnsi"/>
          <w:lang w:eastAsia="ko-KR"/>
        </w:rPr>
        <w:t xml:space="preserve">  </w:t>
      </w:r>
      <w:r w:rsidR="003F6CB4" w:rsidRPr="00B14D61">
        <w:rPr>
          <w:rFonts w:asciiTheme="minorHAnsi" w:eastAsiaTheme="minorHAnsi" w:hAnsiTheme="minorHAnsi"/>
          <w:lang w:eastAsia="ko-KR"/>
        </w:rPr>
        <w:t>R</w:t>
      </w:r>
      <w:r w:rsidR="003F6CB4" w:rsidRPr="00B14D61">
        <w:rPr>
          <w:rFonts w:asciiTheme="minorHAnsi" w:eastAsiaTheme="minorHAnsi" w:hAnsiTheme="minorHAnsi" w:hint="eastAsia"/>
          <w:lang w:eastAsia="ko-KR"/>
        </w:rPr>
        <w:t xml:space="preserve">레코드에서는 </w:t>
      </w:r>
      <w:r w:rsidR="003F6CB4" w:rsidRPr="00B14D61">
        <w:rPr>
          <w:rFonts w:asciiTheme="minorHAnsi" w:eastAsiaTheme="minorHAnsi" w:hAnsiTheme="minorHAnsi"/>
          <w:lang w:eastAsia="ko-KR"/>
        </w:rPr>
        <w:t>(</w:t>
      </w:r>
      <w:r w:rsidR="003F6CB4" w:rsidRPr="00B14D61">
        <w:rPr>
          <w:rFonts w:asciiTheme="minorHAnsi" w:eastAsiaTheme="minorHAnsi" w:hAnsiTheme="minorHAnsi" w:hint="eastAsia"/>
          <w:lang w:eastAsia="ko-KR"/>
        </w:rPr>
        <w:t>만약 있다면)</w:t>
      </w:r>
      <w:r w:rsidR="003F6CB4" w:rsidRPr="00B14D61">
        <w:rPr>
          <w:rFonts w:asciiTheme="minorHAnsi" w:eastAsiaTheme="minorHAnsi" w:hAnsiTheme="minorHAnsi"/>
          <w:lang w:eastAsia="ko-KR"/>
        </w:rPr>
        <w:t xml:space="preserve"> Reference number</w:t>
      </w:r>
      <w:r w:rsidR="003F6CB4" w:rsidRPr="00B14D61">
        <w:rPr>
          <w:rFonts w:asciiTheme="minorHAnsi" w:eastAsiaTheme="minorHAnsi" w:hAnsiTheme="minorHAnsi" w:hint="eastAsia"/>
          <w:lang w:eastAsia="ko-KR"/>
        </w:rPr>
        <w:t>를 사용하는지 확인하고</w:t>
      </w:r>
      <w:r w:rsidR="003F6CB4" w:rsidRPr="00B14D61">
        <w:rPr>
          <w:rFonts w:asciiTheme="minorHAnsi" w:eastAsiaTheme="minorHAnsi" w:hAnsiTheme="minorHAnsi"/>
          <w:lang w:eastAsia="ko-KR"/>
        </w:rPr>
        <w:t xml:space="preserve">, </w:t>
      </w:r>
      <w:r w:rsidR="003F6CB4" w:rsidRPr="00B14D61">
        <w:rPr>
          <w:rFonts w:asciiTheme="minorHAnsi" w:eastAsiaTheme="minorHAnsi" w:hAnsiTheme="minorHAnsi" w:hint="eastAsia"/>
          <w:lang w:eastAsia="ko-KR"/>
        </w:rPr>
        <w:t xml:space="preserve">사용한다면 배열에 </w:t>
      </w:r>
      <w:r w:rsidR="003F6CB4" w:rsidRPr="00B14D61">
        <w:rPr>
          <w:rFonts w:asciiTheme="minorHAnsi" w:eastAsiaTheme="minorHAnsi" w:hAnsiTheme="minorHAnsi"/>
          <w:lang w:eastAsia="ko-KR"/>
        </w:rPr>
        <w:t>Reference Number</w:t>
      </w:r>
      <w:r w:rsidR="003F6CB4" w:rsidRPr="00B14D61">
        <w:rPr>
          <w:rFonts w:asciiTheme="minorHAnsi" w:eastAsiaTheme="minorHAnsi" w:hAnsiTheme="minorHAnsi" w:hint="eastAsia"/>
          <w:lang w:eastAsia="ko-KR"/>
        </w:rPr>
        <w:t xml:space="preserve">의 인덱스에 </w:t>
      </w:r>
      <w:r w:rsidR="003F6CB4" w:rsidRPr="00B14D61">
        <w:rPr>
          <w:rFonts w:asciiTheme="minorHAnsi" w:eastAsiaTheme="minorHAnsi" w:hAnsiTheme="minorHAnsi"/>
          <w:lang w:eastAsia="ko-KR"/>
        </w:rPr>
        <w:t>Symbol</w:t>
      </w:r>
      <w:r w:rsidR="003F6CB4" w:rsidRPr="00B14D61">
        <w:rPr>
          <w:rFonts w:asciiTheme="minorHAnsi" w:eastAsiaTheme="minorHAnsi" w:hAnsiTheme="minorHAnsi" w:hint="eastAsia"/>
          <w:lang w:eastAsia="ko-KR"/>
        </w:rPr>
        <w:t xml:space="preserve">들의 주소를 </w:t>
      </w:r>
      <w:r w:rsidR="003F6CB4" w:rsidRPr="00B14D61">
        <w:rPr>
          <w:rFonts w:asciiTheme="minorHAnsi" w:eastAsiaTheme="minorHAnsi" w:hAnsiTheme="minorHAnsi"/>
          <w:lang w:eastAsia="ko-KR"/>
        </w:rPr>
        <w:t>External Symbol Table</w:t>
      </w:r>
      <w:r w:rsidR="003F6CB4" w:rsidRPr="00B14D61">
        <w:rPr>
          <w:rFonts w:asciiTheme="minorHAnsi" w:eastAsiaTheme="minorHAnsi" w:hAnsiTheme="minorHAnsi" w:hint="eastAsia"/>
          <w:lang w:eastAsia="ko-KR"/>
        </w:rPr>
        <w:t>로부터 받아와 저장하여 준다.</w:t>
      </w:r>
      <w:r w:rsidR="003F6CB4"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/>
          <w:lang w:eastAsia="ko-KR"/>
        </w:rPr>
        <w:t>T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레코드에서는 T레코드에 명시된 주소와 프로그램 시작주소를 더한 위치부터 </w:t>
      </w:r>
      <w:r w:rsidRPr="00B14D61">
        <w:rPr>
          <w:rFonts w:asciiTheme="minorHAnsi" w:eastAsiaTheme="minorHAnsi" w:hAnsiTheme="minorHAnsi"/>
          <w:lang w:eastAsia="ko-KR"/>
        </w:rPr>
        <w:t>Object Code</w:t>
      </w:r>
      <w:r w:rsidRPr="00B14D61">
        <w:rPr>
          <w:rFonts w:asciiTheme="minorHAnsi" w:eastAsiaTheme="minorHAnsi" w:hAnsiTheme="minorHAnsi" w:hint="eastAsia"/>
          <w:lang w:eastAsia="ko-KR"/>
        </w:rPr>
        <w:t>를 넣어준다.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="003F6CB4" w:rsidRPr="00B14D61">
        <w:rPr>
          <w:rFonts w:asciiTheme="minorHAnsi" w:eastAsiaTheme="minorHAnsi" w:hAnsiTheme="minorHAnsi" w:hint="eastAsia"/>
          <w:lang w:eastAsia="ko-KR"/>
        </w:rPr>
        <w:t>M</w:t>
      </w:r>
      <w:r w:rsidR="003F6CB4" w:rsidRPr="00B14D61">
        <w:rPr>
          <w:rFonts w:asciiTheme="minorHAnsi" w:eastAsiaTheme="minorHAnsi" w:hAnsiTheme="minorHAnsi"/>
          <w:lang w:eastAsia="ko-KR"/>
        </w:rPr>
        <w:t xml:space="preserve">odification </w:t>
      </w:r>
      <w:r w:rsidR="003F6CB4" w:rsidRPr="00B14D61">
        <w:rPr>
          <w:rFonts w:asciiTheme="minorHAnsi" w:eastAsiaTheme="minorHAnsi" w:hAnsiTheme="minorHAnsi" w:hint="eastAsia"/>
          <w:lang w:eastAsia="ko-KR"/>
        </w:rPr>
        <w:t>R</w:t>
      </w:r>
      <w:r w:rsidR="003F6CB4" w:rsidRPr="00B14D61">
        <w:rPr>
          <w:rFonts w:asciiTheme="minorHAnsi" w:eastAsiaTheme="minorHAnsi" w:hAnsiTheme="minorHAnsi"/>
          <w:lang w:eastAsia="ko-KR"/>
        </w:rPr>
        <w:t>ecord</w:t>
      </w:r>
      <w:r w:rsidR="003F6CB4" w:rsidRPr="00B14D61">
        <w:rPr>
          <w:rFonts w:asciiTheme="minorHAnsi" w:eastAsiaTheme="minorHAnsi" w:hAnsiTheme="minorHAnsi" w:hint="eastAsia"/>
          <w:lang w:eastAsia="ko-KR"/>
        </w:rPr>
        <w:t xml:space="preserve">에서는 </w:t>
      </w:r>
      <w:r w:rsidR="00465677" w:rsidRPr="00B14D61">
        <w:rPr>
          <w:rFonts w:asciiTheme="minorHAnsi" w:eastAsiaTheme="minorHAnsi" w:hAnsiTheme="minorHAnsi"/>
          <w:lang w:eastAsia="ko-KR"/>
        </w:rPr>
        <w:t>Record</w:t>
      </w:r>
      <w:r w:rsidR="00465677" w:rsidRPr="00B14D61">
        <w:rPr>
          <w:rFonts w:asciiTheme="minorHAnsi" w:eastAsiaTheme="minorHAnsi" w:hAnsiTheme="minorHAnsi" w:hint="eastAsia"/>
          <w:lang w:eastAsia="ko-KR"/>
        </w:rPr>
        <w:t xml:space="preserve">의 주소에 명시된 </w:t>
      </w:r>
      <w:r w:rsidR="00465677" w:rsidRPr="00B14D61">
        <w:rPr>
          <w:rFonts w:asciiTheme="minorHAnsi" w:eastAsiaTheme="minorHAnsi" w:hAnsiTheme="minorHAnsi"/>
          <w:lang w:eastAsia="ko-KR"/>
        </w:rPr>
        <w:t>half byte</w:t>
      </w:r>
      <w:r w:rsidR="00465677" w:rsidRPr="00B14D61">
        <w:rPr>
          <w:rFonts w:asciiTheme="minorHAnsi" w:eastAsiaTheme="minorHAnsi" w:hAnsiTheme="minorHAnsi" w:hint="eastAsia"/>
          <w:lang w:eastAsia="ko-KR"/>
        </w:rPr>
        <w:t xml:space="preserve">수 만큼 </w:t>
      </w:r>
      <w:r w:rsidR="00465677" w:rsidRPr="00B14D61">
        <w:rPr>
          <w:rFonts w:asciiTheme="minorHAnsi" w:eastAsiaTheme="minorHAnsi" w:hAnsiTheme="minorHAnsi"/>
          <w:lang w:eastAsia="ko-KR"/>
        </w:rPr>
        <w:t>external reference symbol</w:t>
      </w:r>
      <w:r w:rsidR="00465677" w:rsidRPr="00B14D61">
        <w:rPr>
          <w:rFonts w:asciiTheme="minorHAnsi" w:eastAsiaTheme="minorHAnsi" w:hAnsiTheme="minorHAnsi" w:hint="eastAsia"/>
          <w:lang w:eastAsia="ko-KR"/>
        </w:rPr>
        <w:t xml:space="preserve">의 </w:t>
      </w:r>
      <w:proofErr w:type="spellStart"/>
      <w:r w:rsidR="00465677" w:rsidRPr="00B14D61">
        <w:rPr>
          <w:rFonts w:asciiTheme="minorHAnsi" w:eastAsiaTheme="minorHAnsi" w:hAnsiTheme="minorHAnsi" w:hint="eastAsia"/>
          <w:lang w:eastAsia="ko-KR"/>
        </w:rPr>
        <w:t>주소값을</w:t>
      </w:r>
      <w:proofErr w:type="spellEnd"/>
      <w:r w:rsidR="00465677" w:rsidRPr="00B14D61">
        <w:rPr>
          <w:rFonts w:asciiTheme="minorHAnsi" w:eastAsiaTheme="minorHAnsi" w:hAnsiTheme="minorHAnsi" w:hint="eastAsia"/>
          <w:lang w:eastAsia="ko-KR"/>
        </w:rPr>
        <w:t xml:space="preserve"> 더하거나 프로그램의 시작주소를 더해준다.</w:t>
      </w:r>
    </w:p>
    <w:p w:rsidR="004E2E8A" w:rsidRPr="00B14D61" w:rsidRDefault="004E2E8A" w:rsidP="004E2E8A">
      <w:pPr>
        <w:rPr>
          <w:rFonts w:asciiTheme="minorHAnsi" w:eastAsiaTheme="minorHAnsi" w:hAnsiTheme="minorHAnsi" w:hint="eastAsia"/>
          <w:lang w:eastAsia="ko-KR"/>
        </w:rPr>
      </w:pPr>
    </w:p>
    <w:p w:rsidR="00CE7811" w:rsidRPr="00B14D61" w:rsidRDefault="00CE7811" w:rsidP="00F7599E">
      <w:pPr>
        <w:pStyle w:val="3"/>
        <w:rPr>
          <w:rFonts w:asciiTheme="minorHAnsi" w:eastAsiaTheme="minorHAnsi" w:hAnsiTheme="minorHAnsi"/>
          <w:lang w:eastAsia="ko-KR"/>
        </w:rPr>
      </w:pPr>
      <w:bookmarkStart w:id="8" w:name="_Toc130041406"/>
      <w:r w:rsidRPr="00B14D61">
        <w:rPr>
          <w:rFonts w:asciiTheme="minorHAnsi" w:eastAsiaTheme="minorHAnsi" w:hAnsiTheme="minorHAnsi" w:hint="eastAsia"/>
          <w:lang w:eastAsia="ko-KR"/>
        </w:rPr>
        <w:t>사용 변수</w:t>
      </w:r>
      <w:bookmarkEnd w:id="8"/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6661"/>
      </w:tblGrid>
      <w:tr w:rsidR="00036F54" w:rsidRPr="00B14D61" w:rsidTr="003E190F">
        <w:tc>
          <w:tcPr>
            <w:tcW w:w="1969" w:type="dxa"/>
          </w:tcPr>
          <w:p w:rsidR="003E190F" w:rsidRPr="00B14D61" w:rsidRDefault="00C95C1C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char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</w:t>
            </w:r>
            <w:proofErr w:type="gramStart"/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line[</w:t>
            </w:r>
            <w:proofErr w:type="gramEnd"/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300]</w:t>
            </w:r>
          </w:p>
          <w:p w:rsidR="00C95C1C" w:rsidRPr="00B14D61" w:rsidRDefault="00C95C1C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char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</w:t>
            </w:r>
            <w:proofErr w:type="gramStart"/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temp[</w:t>
            </w:r>
            <w:proofErr w:type="gramEnd"/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200]</w:t>
            </w:r>
          </w:p>
          <w:p w:rsidR="00C95C1C" w:rsidRPr="00B14D61" w:rsidRDefault="00C95C1C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</w:p>
          <w:p w:rsidR="00C95C1C" w:rsidRPr="00B14D61" w:rsidRDefault="00C95C1C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FILE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</w:t>
            </w: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*</w:t>
            </w:r>
            <w:proofErr w:type="spellStart"/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fp</w:t>
            </w:r>
            <w:proofErr w:type="spellEnd"/>
          </w:p>
          <w:p w:rsidR="00C95C1C" w:rsidRPr="00B14D61" w:rsidRDefault="00C95C1C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int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pstartAddr</w:t>
            </w:r>
            <w:proofErr w:type="spellEnd"/>
          </w:p>
          <w:p w:rsidR="00C95C1C" w:rsidRPr="00B14D61" w:rsidRDefault="00C95C1C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int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plength</w:t>
            </w:r>
            <w:proofErr w:type="spellEnd"/>
          </w:p>
          <w:p w:rsidR="00C95C1C" w:rsidRPr="00B14D61" w:rsidRDefault="00C95C1C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int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totallength</w:t>
            </w:r>
            <w:proofErr w:type="spellEnd"/>
          </w:p>
          <w:p w:rsidR="00C95C1C" w:rsidRPr="00B14D61" w:rsidRDefault="00C95C1C" w:rsidP="000430CD">
            <w:pPr>
              <w:jc w:val="right"/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int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isRefNum</w:t>
            </w:r>
            <w:proofErr w:type="spellEnd"/>
          </w:p>
        </w:tc>
        <w:tc>
          <w:tcPr>
            <w:tcW w:w="6661" w:type="dxa"/>
          </w:tcPr>
          <w:p w:rsidR="003E190F" w:rsidRPr="00B14D61" w:rsidRDefault="00C95C1C" w:rsidP="00036F54">
            <w:pPr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현재 처리하고 있는 object코드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한줄을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저장하고 있다.</w:t>
            </w:r>
          </w:p>
          <w:p w:rsidR="00C95C1C" w:rsidRPr="00B14D61" w:rsidRDefault="00C95C1C" w:rsidP="00036F54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extractStr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을 호출할 때 line에서 부분적으로 추출한 문자열을 저장하고 있다.</w:t>
            </w:r>
          </w:p>
          <w:p w:rsidR="00C95C1C" w:rsidRPr="00B14D61" w:rsidRDefault="007613E7" w:rsidP="00036F54">
            <w:pPr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>현재 열고 있는 파일의 정보를 가지고 있는 파일 포인터</w:t>
            </w:r>
          </w:p>
          <w:p w:rsidR="00C95C1C" w:rsidRPr="00B14D61" w:rsidRDefault="00EE08FB" w:rsidP="00036F54">
            <w:pPr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현재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loading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>하는 프로그램의 시작주소</w:t>
            </w:r>
          </w:p>
          <w:p w:rsidR="00C95C1C" w:rsidRPr="00B14D61" w:rsidRDefault="00EE08FB" w:rsidP="00036F54">
            <w:pPr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현재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loading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>하는 프로그램의 길이</w:t>
            </w:r>
          </w:p>
          <w:p w:rsidR="00EE08FB" w:rsidRPr="00B14D61" w:rsidRDefault="00EE08FB" w:rsidP="00036F54">
            <w:pPr>
              <w:rPr>
                <w:rFonts w:asciiTheme="minorHAnsi" w:eastAsiaTheme="minorHAnsi" w:hAnsiTheme="minorHAnsi" w:hint="eastAsia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>l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oading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>하는 모든 프로그램의 총 길이</w:t>
            </w:r>
          </w:p>
          <w:p w:rsidR="00C95C1C" w:rsidRPr="00B14D61" w:rsidRDefault="00EE08FB" w:rsidP="00036F54">
            <w:pPr>
              <w:rPr>
                <w:rFonts w:asciiTheme="minorHAnsi" w:eastAsiaTheme="minorHAnsi" w:hAnsiTheme="minorHAnsi" w:hint="eastAsia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현재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loading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>하는 프로그램이 r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eference number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를 사용하여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linking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을 하는지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TRUE or FALSE</w:t>
            </w:r>
          </w:p>
        </w:tc>
      </w:tr>
    </w:tbl>
    <w:p w:rsidR="00036F54" w:rsidRPr="00B14D61" w:rsidRDefault="00036F54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CE7811" w:rsidRPr="00B14D61" w:rsidRDefault="00CE7811" w:rsidP="00D6407C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9" w:name="_Toc130041407"/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모듈 이름: </w:t>
      </w:r>
      <w:bookmarkEnd w:id="9"/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void</w:t>
      </w:r>
      <w:r w:rsidR="004F6186" w:rsidRPr="00B14D61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proofErr w:type="spellStart"/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run_opcodes</w:t>
      </w:r>
      <w:proofErr w:type="spellEnd"/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(int</w:t>
      </w:r>
      <w:r w:rsidR="004F6186" w:rsidRPr="00B14D61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proofErr w:type="spellStart"/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addr</w:t>
      </w:r>
      <w:proofErr w:type="spellEnd"/>
      <w:r w:rsidR="004F6186" w:rsidRPr="00B14D61">
        <w:rPr>
          <w:rFonts w:asciiTheme="minorHAnsi" w:eastAsiaTheme="minorHAnsi" w:hAnsiTheme="minorHAnsi" w:hint="eastAsia"/>
          <w:bCs/>
          <w:sz w:val="24"/>
          <w:lang w:eastAsia="ko-KR"/>
        </w:rPr>
        <w:t>)</w:t>
      </w:r>
    </w:p>
    <w:p w:rsidR="008F03B7" w:rsidRPr="00B14D61" w:rsidRDefault="008F03B7" w:rsidP="008F03B7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B84D4A" w:rsidRPr="00B14D61" w:rsidRDefault="008D7642" w:rsidP="00B84D4A">
      <w:pPr>
        <w:ind w:left="720"/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>m</w:t>
      </w:r>
      <w:r w:rsidRPr="00B14D61">
        <w:rPr>
          <w:rFonts w:asciiTheme="minorHAnsi" w:eastAsiaTheme="minorHAnsi" w:hAnsiTheme="minorHAnsi"/>
          <w:lang w:eastAsia="ko-KR"/>
        </w:rPr>
        <w:t>ain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함수에서 읽기 시작할 주소를 넘겨주면 그 주소부터 시작하게 되는데 첫 </w:t>
      </w:r>
      <w:r w:rsidRPr="00B14D61">
        <w:rPr>
          <w:rFonts w:asciiTheme="minorHAnsi" w:eastAsiaTheme="minorHAnsi" w:hAnsiTheme="minorHAnsi"/>
          <w:lang w:eastAsia="ko-KR"/>
        </w:rPr>
        <w:t>1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바이트를 읽고 뒤 </w:t>
      </w:r>
      <w:r w:rsidRPr="00B14D61">
        <w:rPr>
          <w:rFonts w:asciiTheme="minorHAnsi" w:eastAsiaTheme="minorHAnsi" w:hAnsiTheme="minorHAnsi"/>
          <w:lang w:eastAsia="ko-KR"/>
        </w:rPr>
        <w:t>2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비트를 버려 어떤 </w:t>
      </w:r>
      <w:r w:rsidRPr="00B14D61">
        <w:rPr>
          <w:rFonts w:asciiTheme="minorHAnsi" w:eastAsiaTheme="minorHAnsi" w:hAnsiTheme="minorHAnsi"/>
          <w:lang w:eastAsia="ko-KR"/>
        </w:rPr>
        <w:t>opcode</w:t>
      </w:r>
      <w:r w:rsidRPr="00B14D61">
        <w:rPr>
          <w:rFonts w:asciiTheme="minorHAnsi" w:eastAsiaTheme="minorHAnsi" w:hAnsiTheme="minorHAnsi" w:hint="eastAsia"/>
          <w:lang w:eastAsia="ko-KR"/>
        </w:rPr>
        <w:t>인지를 알아내고,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그 </w:t>
      </w:r>
      <w:r w:rsidRPr="00B14D61">
        <w:rPr>
          <w:rFonts w:asciiTheme="minorHAnsi" w:eastAsiaTheme="minorHAnsi" w:hAnsiTheme="minorHAnsi"/>
          <w:lang w:eastAsia="ko-KR"/>
        </w:rPr>
        <w:t>opcode</w:t>
      </w:r>
      <w:r w:rsidRPr="00B14D61">
        <w:rPr>
          <w:rFonts w:asciiTheme="minorHAnsi" w:eastAsiaTheme="minorHAnsi" w:hAnsiTheme="minorHAnsi" w:hint="eastAsia"/>
          <w:lang w:eastAsia="ko-KR"/>
        </w:rPr>
        <w:t>에 따라 어떻게 처리할지가 결정된다.</w:t>
      </w:r>
      <w:r w:rsidRPr="00B14D61">
        <w:rPr>
          <w:rFonts w:asciiTheme="minorHAnsi" w:eastAsiaTheme="minorHAnsi" w:hAnsiTheme="minorHAnsi"/>
          <w:lang w:eastAsia="ko-KR"/>
        </w:rPr>
        <w:t xml:space="preserve"> Format2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인 </w:t>
      </w:r>
      <w:r w:rsidRPr="00B14D61">
        <w:rPr>
          <w:rFonts w:asciiTheme="minorHAnsi" w:eastAsiaTheme="minorHAnsi" w:hAnsiTheme="minorHAnsi"/>
          <w:lang w:eastAsia="ko-KR"/>
        </w:rPr>
        <w:t>COMPR, CLEAR, TIXR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은 뒤의 </w:t>
      </w:r>
      <w:r w:rsidRPr="00B14D61">
        <w:rPr>
          <w:rFonts w:asciiTheme="minorHAnsi" w:eastAsiaTheme="minorHAnsi" w:hAnsiTheme="minorHAnsi"/>
          <w:lang w:eastAsia="ko-KR"/>
        </w:rPr>
        <w:t>1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바이트에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처리해야되는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</w:t>
      </w:r>
      <w:r w:rsidRPr="00B14D61">
        <w:rPr>
          <w:rFonts w:asciiTheme="minorHAnsi" w:eastAsiaTheme="minorHAnsi" w:hAnsiTheme="minorHAnsi"/>
          <w:lang w:eastAsia="ko-KR"/>
        </w:rPr>
        <w:t>register 2</w:t>
      </w:r>
      <w:r w:rsidRPr="00B14D61">
        <w:rPr>
          <w:rFonts w:asciiTheme="minorHAnsi" w:eastAsiaTheme="minorHAnsi" w:hAnsiTheme="minorHAnsi" w:hint="eastAsia"/>
          <w:lang w:eastAsia="ko-KR"/>
        </w:rPr>
        <w:t>개의 n</w:t>
      </w:r>
      <w:r w:rsidRPr="00B14D61">
        <w:rPr>
          <w:rFonts w:asciiTheme="minorHAnsi" w:eastAsiaTheme="minorHAnsi" w:hAnsiTheme="minorHAnsi"/>
          <w:lang w:eastAsia="ko-KR"/>
        </w:rPr>
        <w:t>umber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가 들어오고 각 명령에 맞는 처리를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하여준다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>.</w:t>
      </w:r>
    </w:p>
    <w:p w:rsidR="008D7642" w:rsidRPr="00B14D61" w:rsidRDefault="008D7642" w:rsidP="00B84D4A">
      <w:pPr>
        <w:ind w:left="720"/>
        <w:rPr>
          <w:rFonts w:asciiTheme="minorHAnsi" w:eastAsiaTheme="minorHAnsi" w:hAnsiTheme="minorHAnsi"/>
          <w:lang w:eastAsia="ko-KR"/>
        </w:rPr>
      </w:pPr>
    </w:p>
    <w:p w:rsidR="008D7642" w:rsidRPr="00B14D61" w:rsidRDefault="008D7642" w:rsidP="00B84D4A">
      <w:pPr>
        <w:ind w:left="720"/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 xml:space="preserve">만약 </w:t>
      </w:r>
      <w:r w:rsidRPr="00B14D61">
        <w:rPr>
          <w:rFonts w:asciiTheme="minorHAnsi" w:eastAsiaTheme="minorHAnsi" w:hAnsiTheme="minorHAnsi"/>
          <w:lang w:eastAsia="ko-KR"/>
        </w:rPr>
        <w:t>opcode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가 </w:t>
      </w:r>
      <w:r w:rsidRPr="00B14D61">
        <w:rPr>
          <w:rFonts w:asciiTheme="minorHAnsi" w:eastAsiaTheme="minorHAnsi" w:hAnsiTheme="minorHAnsi"/>
          <w:lang w:eastAsia="ko-KR"/>
        </w:rPr>
        <w:t>Format 3/4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일경우에는 </w:t>
      </w:r>
      <w:r w:rsidRPr="00B14D61">
        <w:rPr>
          <w:rFonts w:asciiTheme="minorHAnsi" w:eastAsiaTheme="minorHAnsi" w:hAnsiTheme="minorHAnsi"/>
          <w:lang w:eastAsia="ko-KR"/>
        </w:rPr>
        <w:t>6, 7</w:t>
      </w:r>
      <w:r w:rsidRPr="00B14D61">
        <w:rPr>
          <w:rFonts w:asciiTheme="minorHAnsi" w:eastAsiaTheme="minorHAnsi" w:hAnsiTheme="minorHAnsi" w:hint="eastAsia"/>
          <w:lang w:eastAsia="ko-KR"/>
        </w:rPr>
        <w:t>비트(</w:t>
      </w:r>
      <w:r w:rsidRPr="00B14D61">
        <w:rPr>
          <w:rFonts w:asciiTheme="minorHAnsi" w:eastAsiaTheme="minorHAnsi" w:hAnsiTheme="minorHAnsi"/>
          <w:lang w:eastAsia="ko-KR"/>
        </w:rPr>
        <w:t xml:space="preserve">n,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를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확인하여 </w:t>
      </w:r>
      <w:r w:rsidRPr="00B14D61">
        <w:rPr>
          <w:rFonts w:asciiTheme="minorHAnsi" w:eastAsiaTheme="minorHAnsi" w:hAnsiTheme="minorHAnsi"/>
          <w:lang w:eastAsia="ko-KR"/>
        </w:rPr>
        <w:t>addressing mode</w:t>
      </w:r>
      <w:r w:rsidRPr="00B14D61">
        <w:rPr>
          <w:rFonts w:asciiTheme="minorHAnsi" w:eastAsiaTheme="minorHAnsi" w:hAnsiTheme="minorHAnsi" w:hint="eastAsia"/>
          <w:lang w:eastAsia="ko-KR"/>
        </w:rPr>
        <w:t>를 찾고,</w:t>
      </w:r>
      <w:r w:rsidRPr="00B14D61">
        <w:rPr>
          <w:rFonts w:asciiTheme="minorHAnsi" w:eastAsiaTheme="minorHAnsi" w:hAnsiTheme="minorHAnsi"/>
          <w:lang w:eastAsia="ko-KR"/>
        </w:rPr>
        <w:t xml:space="preserve"> 8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비트 </w:t>
      </w:r>
      <w:r w:rsidRPr="00B14D61">
        <w:rPr>
          <w:rFonts w:asciiTheme="minorHAnsi" w:eastAsiaTheme="minorHAnsi" w:hAnsiTheme="minorHAnsi"/>
          <w:lang w:eastAsia="ko-KR"/>
        </w:rPr>
        <w:t>(x)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를 확인하여 </w:t>
      </w:r>
      <w:r w:rsidRPr="00B14D61">
        <w:rPr>
          <w:rFonts w:asciiTheme="minorHAnsi" w:eastAsiaTheme="minorHAnsi" w:hAnsiTheme="minorHAnsi"/>
          <w:lang w:eastAsia="ko-KR"/>
        </w:rPr>
        <w:t>indexed addressing</w:t>
      </w:r>
      <w:r w:rsidRPr="00B14D61">
        <w:rPr>
          <w:rFonts w:asciiTheme="minorHAnsi" w:eastAsiaTheme="minorHAnsi" w:hAnsiTheme="minorHAnsi" w:hint="eastAsia"/>
          <w:lang w:eastAsia="ko-KR"/>
        </w:rPr>
        <w:t>인지를 확인하고,</w:t>
      </w:r>
      <w:r w:rsidRPr="00B14D61">
        <w:rPr>
          <w:rFonts w:asciiTheme="minorHAnsi" w:eastAsiaTheme="minorHAnsi" w:hAnsiTheme="minorHAnsi"/>
          <w:lang w:eastAsia="ko-KR"/>
        </w:rPr>
        <w:t xml:space="preserve"> 9, 10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비트를 확인하여 </w:t>
      </w:r>
      <w:r w:rsidRPr="00B14D61">
        <w:rPr>
          <w:rFonts w:asciiTheme="minorHAnsi" w:eastAsiaTheme="minorHAnsi" w:hAnsiTheme="minorHAnsi"/>
          <w:lang w:eastAsia="ko-KR"/>
        </w:rPr>
        <w:t xml:space="preserve">base relative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인지 </w:t>
      </w:r>
      <w:r w:rsidRPr="00B14D61">
        <w:rPr>
          <w:rFonts w:asciiTheme="minorHAnsi" w:eastAsiaTheme="minorHAnsi" w:hAnsiTheme="minorHAnsi"/>
          <w:lang w:eastAsia="ko-KR"/>
        </w:rPr>
        <w:t>pc relative</w:t>
      </w:r>
      <w:r w:rsidRPr="00B14D61">
        <w:rPr>
          <w:rFonts w:asciiTheme="minorHAnsi" w:eastAsiaTheme="minorHAnsi" w:hAnsiTheme="minorHAnsi" w:hint="eastAsia"/>
          <w:lang w:eastAsia="ko-KR"/>
        </w:rPr>
        <w:t>인지를 확인한다.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마지막으로 </w:t>
      </w:r>
      <w:r w:rsidRPr="00B14D61">
        <w:rPr>
          <w:rFonts w:asciiTheme="minorHAnsi" w:eastAsiaTheme="minorHAnsi" w:hAnsiTheme="minorHAnsi"/>
          <w:lang w:eastAsia="ko-KR"/>
        </w:rPr>
        <w:t>11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비트를 확인하여 </w:t>
      </w:r>
      <w:r w:rsidRPr="00B14D61">
        <w:rPr>
          <w:rFonts w:asciiTheme="minorHAnsi" w:eastAsiaTheme="minorHAnsi" w:hAnsiTheme="minorHAnsi"/>
          <w:lang w:eastAsia="ko-KR"/>
        </w:rPr>
        <w:t>3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형식인지 </w:t>
      </w:r>
      <w:r w:rsidRPr="00B14D61">
        <w:rPr>
          <w:rFonts w:asciiTheme="minorHAnsi" w:eastAsiaTheme="minorHAnsi" w:hAnsiTheme="minorHAnsi"/>
          <w:lang w:eastAsia="ko-KR"/>
        </w:rPr>
        <w:t>4</w:t>
      </w:r>
      <w:r w:rsidRPr="00B14D61">
        <w:rPr>
          <w:rFonts w:asciiTheme="minorHAnsi" w:eastAsiaTheme="minorHAnsi" w:hAnsiTheme="minorHAnsi" w:hint="eastAsia"/>
          <w:lang w:eastAsia="ko-KR"/>
        </w:rPr>
        <w:t>형식인지를 확인한다.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이 과정까지 마치면 이 </w:t>
      </w:r>
      <w:r w:rsidRPr="00B14D61">
        <w:rPr>
          <w:rFonts w:asciiTheme="minorHAnsi" w:eastAsiaTheme="minorHAnsi" w:hAnsiTheme="minorHAnsi"/>
          <w:lang w:eastAsia="ko-KR"/>
        </w:rPr>
        <w:t>object code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 대한 모든 분석이 끝나게 되므로 그 정보들을 </w:t>
      </w:r>
      <w:r w:rsidRPr="00B14D61">
        <w:rPr>
          <w:rFonts w:asciiTheme="minorHAnsi" w:eastAsiaTheme="minorHAnsi" w:hAnsiTheme="minorHAnsi" w:hint="eastAsia"/>
          <w:lang w:eastAsia="ko-KR"/>
        </w:rPr>
        <w:lastRenderedPageBreak/>
        <w:t xml:space="preserve">가지고 뒤의 </w:t>
      </w:r>
      <w:r w:rsidRPr="00B14D61">
        <w:rPr>
          <w:rFonts w:asciiTheme="minorHAnsi" w:eastAsiaTheme="minorHAnsi" w:hAnsiTheme="minorHAnsi"/>
          <w:lang w:eastAsia="ko-KR"/>
        </w:rPr>
        <w:t>offset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을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처리하면된다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>.</w:t>
      </w:r>
      <w:r w:rsidRPr="00B14D61">
        <w:rPr>
          <w:rFonts w:asciiTheme="minorHAnsi" w:eastAsiaTheme="minorHAnsi" w:hAnsiTheme="minorHAnsi"/>
          <w:lang w:eastAsia="ko-KR"/>
        </w:rPr>
        <w:t xml:space="preserve"> PC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나 </w:t>
      </w:r>
      <w:r w:rsidRPr="00B14D61">
        <w:rPr>
          <w:rFonts w:asciiTheme="minorHAnsi" w:eastAsiaTheme="minorHAnsi" w:hAnsiTheme="minorHAnsi"/>
          <w:lang w:eastAsia="ko-KR"/>
        </w:rPr>
        <w:t xml:space="preserve">B </w:t>
      </w:r>
      <w:r w:rsidRPr="00B14D61">
        <w:rPr>
          <w:rFonts w:asciiTheme="minorHAnsi" w:eastAsiaTheme="minorHAnsi" w:hAnsiTheme="minorHAnsi" w:hint="eastAsia"/>
          <w:lang w:eastAsia="ko-KR"/>
        </w:rPr>
        <w:t>레지스터의 값을 더해주고,</w:t>
      </w:r>
      <w:r w:rsidRPr="00B14D61">
        <w:rPr>
          <w:rFonts w:asciiTheme="minorHAnsi" w:eastAsiaTheme="minorHAnsi" w:hAnsiTheme="minorHAnsi"/>
          <w:lang w:eastAsia="ko-KR"/>
        </w:rPr>
        <w:t xml:space="preserve"> indexed addressing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이라면 </w:t>
      </w:r>
      <w:r w:rsidRPr="00B14D61">
        <w:rPr>
          <w:rFonts w:asciiTheme="minorHAnsi" w:eastAsiaTheme="minorHAnsi" w:hAnsiTheme="minorHAnsi"/>
          <w:lang w:eastAsia="ko-KR"/>
        </w:rPr>
        <w:t>X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 레지스터의 값도 더해준다.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그리고 </w:t>
      </w:r>
      <w:r w:rsidRPr="00B14D61">
        <w:rPr>
          <w:rFonts w:asciiTheme="minorHAnsi" w:eastAsiaTheme="minorHAnsi" w:hAnsiTheme="minorHAnsi"/>
          <w:lang w:eastAsia="ko-KR"/>
        </w:rPr>
        <w:t>addressing mode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 따라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주소값에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접근하여 값을 받아오거나 그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주소값에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저장된 값 혹은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자체를 사용한다.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이 값에 실제로 접근하여 저장된 값을 받아올지 아니면 그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주소값자체를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사용할지는 </w:t>
      </w:r>
      <w:r w:rsidRPr="00B14D61">
        <w:rPr>
          <w:rFonts w:asciiTheme="minorHAnsi" w:eastAsiaTheme="minorHAnsi" w:hAnsiTheme="minorHAnsi"/>
          <w:lang w:eastAsia="ko-KR"/>
        </w:rPr>
        <w:t>opcode</w:t>
      </w:r>
      <w:r w:rsidRPr="00B14D61">
        <w:rPr>
          <w:rFonts w:asciiTheme="minorHAnsi" w:eastAsiaTheme="minorHAnsi" w:hAnsiTheme="minorHAnsi" w:hint="eastAsia"/>
          <w:lang w:eastAsia="ko-KR"/>
        </w:rPr>
        <w:t>에 따라 다르다.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예를 들면 </w:t>
      </w:r>
      <w:r w:rsidRPr="00B14D61">
        <w:rPr>
          <w:rFonts w:asciiTheme="minorHAnsi" w:eastAsiaTheme="minorHAnsi" w:hAnsiTheme="minorHAnsi"/>
          <w:lang w:eastAsia="ko-KR"/>
        </w:rPr>
        <w:t>STA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같은 명령어는 그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자체를 사용하여 </w:t>
      </w:r>
      <w:r w:rsidRPr="00B14D61">
        <w:rPr>
          <w:rFonts w:asciiTheme="minorHAnsi" w:eastAsiaTheme="minorHAnsi" w:hAnsiTheme="minorHAnsi"/>
          <w:lang w:eastAsia="ko-KR"/>
        </w:rPr>
        <w:t>A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의 값을 </w:t>
      </w:r>
      <w:r w:rsidRPr="00B14D61">
        <w:rPr>
          <w:rFonts w:asciiTheme="minorHAnsi" w:eastAsiaTheme="minorHAnsi" w:hAnsiTheme="minorHAnsi"/>
          <w:lang w:eastAsia="ko-KR"/>
        </w:rPr>
        <w:t>Store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해주지만 </w:t>
      </w:r>
      <w:r w:rsidRPr="00B14D61">
        <w:rPr>
          <w:rFonts w:asciiTheme="minorHAnsi" w:eastAsiaTheme="minorHAnsi" w:hAnsiTheme="minorHAnsi"/>
          <w:lang w:eastAsia="ko-KR"/>
        </w:rPr>
        <w:t>LDA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같은 명령어는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주소값에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접근하여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주소값에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저장된 값을 </w:t>
      </w:r>
      <w:r w:rsidRPr="00B14D61">
        <w:rPr>
          <w:rFonts w:asciiTheme="minorHAnsi" w:eastAsiaTheme="minorHAnsi" w:hAnsiTheme="minorHAnsi"/>
          <w:lang w:eastAsia="ko-KR"/>
        </w:rPr>
        <w:t>A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 </w:t>
      </w:r>
      <w:r w:rsidRPr="00B14D61">
        <w:rPr>
          <w:rFonts w:asciiTheme="minorHAnsi" w:eastAsiaTheme="minorHAnsi" w:hAnsiTheme="minorHAnsi"/>
          <w:lang w:eastAsia="ko-KR"/>
        </w:rPr>
        <w:t>Load</w:t>
      </w:r>
      <w:r w:rsidRPr="00B14D61">
        <w:rPr>
          <w:rFonts w:asciiTheme="minorHAnsi" w:eastAsiaTheme="minorHAnsi" w:hAnsiTheme="minorHAnsi" w:hint="eastAsia"/>
          <w:lang w:eastAsia="ko-KR"/>
        </w:rPr>
        <w:t>해준다.</w:t>
      </w:r>
    </w:p>
    <w:p w:rsidR="008D7642" w:rsidRPr="00B14D61" w:rsidRDefault="008D7642" w:rsidP="00B84D4A">
      <w:pPr>
        <w:ind w:left="720"/>
        <w:rPr>
          <w:rFonts w:asciiTheme="minorHAnsi" w:eastAsiaTheme="minorHAnsi" w:hAnsiTheme="minorHAnsi"/>
          <w:lang w:eastAsia="ko-KR"/>
        </w:rPr>
      </w:pPr>
    </w:p>
    <w:p w:rsidR="008D7642" w:rsidRPr="00B14D61" w:rsidRDefault="008D7642" w:rsidP="00B84D4A">
      <w:pPr>
        <w:ind w:left="720"/>
        <w:rPr>
          <w:rFonts w:asciiTheme="minorHAnsi" w:eastAsiaTheme="minorHAnsi" w:hAnsiTheme="minorHAnsi" w:hint="eastAsia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 xml:space="preserve">이 일련의 과정이 끝난 후에는 처리했던 </w:t>
      </w:r>
      <w:r w:rsidRPr="00B14D61">
        <w:rPr>
          <w:rFonts w:asciiTheme="minorHAnsi" w:eastAsiaTheme="minorHAnsi" w:hAnsiTheme="minorHAnsi"/>
          <w:lang w:eastAsia="ko-KR"/>
        </w:rPr>
        <w:t>opcode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의 </w:t>
      </w:r>
      <w:proofErr w:type="gramStart"/>
      <w:r w:rsidRPr="00B14D61">
        <w:rPr>
          <w:rFonts w:asciiTheme="minorHAnsi" w:eastAsiaTheme="minorHAnsi" w:hAnsiTheme="minorHAnsi" w:hint="eastAsia"/>
          <w:lang w:eastAsia="ko-KR"/>
        </w:rPr>
        <w:t>형식 만큼</w:t>
      </w:r>
      <w:proofErr w:type="gramEnd"/>
      <w:r w:rsidRPr="00B14D61">
        <w:rPr>
          <w:rFonts w:asciiTheme="minorHAnsi" w:eastAsiaTheme="minorHAnsi" w:hAnsiTheme="minorHAnsi" w:hint="eastAsia"/>
          <w:lang w:eastAsia="ko-KR"/>
        </w:rPr>
        <w:t xml:space="preserve"> </w:t>
      </w:r>
      <w:r w:rsidRPr="00B14D61">
        <w:rPr>
          <w:rFonts w:asciiTheme="minorHAnsi" w:eastAsiaTheme="minorHAnsi" w:hAnsiTheme="minorHAnsi"/>
          <w:lang w:eastAsia="ko-KR"/>
        </w:rPr>
        <w:t>PC</w:t>
      </w:r>
      <w:r w:rsidRPr="00B14D61">
        <w:rPr>
          <w:rFonts w:asciiTheme="minorHAnsi" w:eastAsiaTheme="minorHAnsi" w:hAnsiTheme="minorHAnsi" w:hint="eastAsia"/>
          <w:lang w:eastAsia="ko-KR"/>
        </w:rPr>
        <w:t>에 더해주고,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프로그램의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총길에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도달할 때까지 이 과정을 반복한다</w:t>
      </w:r>
      <w:r w:rsidR="00C318CD" w:rsidRPr="00B14D61">
        <w:rPr>
          <w:rFonts w:asciiTheme="minorHAnsi" w:eastAsiaTheme="minorHAnsi" w:hAnsiTheme="minorHAnsi" w:hint="eastAsia"/>
          <w:lang w:eastAsia="ko-KR"/>
        </w:rPr>
        <w:t>.</w:t>
      </w:r>
    </w:p>
    <w:p w:rsidR="00B84D4A" w:rsidRPr="00B14D61" w:rsidRDefault="00B84D4A" w:rsidP="00B84D4A">
      <w:pPr>
        <w:rPr>
          <w:rFonts w:asciiTheme="minorHAnsi" w:eastAsiaTheme="minorHAnsi" w:hAnsiTheme="minorHAnsi" w:hint="eastAsia"/>
          <w:lang w:eastAsia="ko-KR"/>
        </w:rPr>
      </w:pPr>
    </w:p>
    <w:p w:rsidR="008F03B7" w:rsidRPr="00B14D61" w:rsidRDefault="008F03B7" w:rsidP="008F03B7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8F03B7" w:rsidRPr="00B14D61" w:rsidTr="003F6CB4">
        <w:tc>
          <w:tcPr>
            <w:tcW w:w="1827" w:type="dxa"/>
          </w:tcPr>
          <w:p w:rsidR="008F03B7" w:rsidRPr="00B14D61" w:rsidRDefault="00544001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nt mode</w:t>
            </w:r>
          </w:p>
          <w:p w:rsidR="00544001" w:rsidRPr="00B14D61" w:rsidRDefault="00544001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nt format</w:t>
            </w:r>
          </w:p>
          <w:p w:rsidR="00544001" w:rsidRPr="00B14D61" w:rsidRDefault="00544001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nt relative</w:t>
            </w:r>
          </w:p>
          <w:p w:rsidR="00544001" w:rsidRPr="00B14D61" w:rsidRDefault="00544001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u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nsigned int </w:t>
            </w:r>
            <w:proofErr w:type="spellStart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disp</w:t>
            </w:r>
            <w:proofErr w:type="spellEnd"/>
          </w:p>
          <w:p w:rsidR="000430CD" w:rsidRPr="00B14D61" w:rsidRDefault="000430CD" w:rsidP="000430C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</w:p>
          <w:p w:rsidR="00544001" w:rsidRPr="00B14D61" w:rsidRDefault="00544001" w:rsidP="000430CD">
            <w:pPr>
              <w:jc w:val="right"/>
              <w:rPr>
                <w:rFonts w:asciiTheme="minorHAnsi" w:eastAsiaTheme="minorHAnsi" w:hAnsiTheme="minorHAnsi" w:hint="eastAsia"/>
                <w:u w:val="single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u w:val="single"/>
                <w:lang w:eastAsia="ko-KR"/>
              </w:rPr>
              <w:t>i</w:t>
            </w:r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nt opcode</w:t>
            </w:r>
          </w:p>
        </w:tc>
        <w:tc>
          <w:tcPr>
            <w:tcW w:w="6803" w:type="dxa"/>
          </w:tcPr>
          <w:p w:rsidR="008F03B7" w:rsidRPr="00B14D61" w:rsidRDefault="000430CD" w:rsidP="003F6CB4">
            <w:pPr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현재 처리하고 있는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object code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addressing mode</w:t>
            </w:r>
          </w:p>
          <w:p w:rsidR="000430CD" w:rsidRPr="00B14D61" w:rsidRDefault="000430CD" w:rsidP="003F6CB4">
            <w:pPr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현재 처리하고 있는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object code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format</w:t>
            </w:r>
          </w:p>
          <w:p w:rsidR="000430CD" w:rsidRPr="00B14D61" w:rsidRDefault="000430CD" w:rsidP="003F6CB4">
            <w:pPr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현재 처리하고 있는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object code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가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PC relative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인지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Base relative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>인지 저장</w:t>
            </w:r>
          </w:p>
          <w:p w:rsidR="000430CD" w:rsidRPr="00B14D61" w:rsidRDefault="000430CD" w:rsidP="003F6CB4">
            <w:pPr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현재 처리하고 있는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object code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가 저장하고 있는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offset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을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displacement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>로 바꾼 값을 저장하고 있다.</w:t>
            </w:r>
          </w:p>
          <w:p w:rsidR="000430CD" w:rsidRPr="00B14D61" w:rsidRDefault="000430CD" w:rsidP="003F6CB4">
            <w:pPr>
              <w:rPr>
                <w:rFonts w:asciiTheme="minorHAnsi" w:eastAsiaTheme="minorHAnsi" w:hAnsiTheme="minorHAnsi" w:hint="eastAsia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현재 처리하고 있는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object code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opcode</w:t>
            </w:r>
          </w:p>
          <w:p w:rsidR="000430CD" w:rsidRPr="00B14D61" w:rsidRDefault="000430CD" w:rsidP="003F6CB4">
            <w:pPr>
              <w:rPr>
                <w:rFonts w:asciiTheme="minorHAnsi" w:eastAsiaTheme="minorHAnsi" w:hAnsiTheme="minorHAnsi"/>
                <w:lang w:eastAsia="ko-KR"/>
              </w:rPr>
            </w:pPr>
          </w:p>
          <w:p w:rsidR="000430CD" w:rsidRPr="00B14D61" w:rsidRDefault="000430CD" w:rsidP="003F6CB4">
            <w:pPr>
              <w:rPr>
                <w:rFonts w:asciiTheme="minorHAnsi" w:eastAsiaTheme="minorHAnsi" w:hAnsiTheme="minorHAnsi" w:hint="eastAsia"/>
                <w:lang w:eastAsia="ko-KR"/>
              </w:rPr>
            </w:pPr>
          </w:p>
        </w:tc>
      </w:tr>
    </w:tbl>
    <w:p w:rsidR="006A4A62" w:rsidRPr="00B14D61" w:rsidRDefault="006A4A62" w:rsidP="00036F54">
      <w:pPr>
        <w:ind w:left="720"/>
        <w:rPr>
          <w:rFonts w:asciiTheme="minorHAnsi" w:eastAsiaTheme="minorHAnsi" w:hAnsiTheme="minorHAnsi"/>
          <w:lang w:eastAsia="ko-KR"/>
        </w:rPr>
      </w:pPr>
    </w:p>
    <w:p w:rsidR="00564BC4" w:rsidRPr="00B14D61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0" w:name="_Toc130041410"/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bookmarkEnd w:id="10"/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void extsymtab_push(extsymtab** head,char* symbol, int addr, int length)</w:t>
      </w:r>
    </w:p>
    <w:p w:rsidR="00564BC4" w:rsidRPr="00B14D61" w:rsidRDefault="00564BC4" w:rsidP="00564BC4">
      <w:pPr>
        <w:pStyle w:val="3"/>
        <w:rPr>
          <w:rFonts w:asciiTheme="minorHAnsi" w:eastAsiaTheme="minorHAnsi" w:hAnsiTheme="minorHAnsi"/>
          <w:lang w:eastAsia="ko-KR"/>
        </w:rPr>
      </w:pPr>
      <w:bookmarkStart w:id="11" w:name="_Toc130041411"/>
      <w:r w:rsidRPr="00B14D61">
        <w:rPr>
          <w:rFonts w:asciiTheme="minorHAnsi" w:eastAsiaTheme="minorHAnsi" w:hAnsiTheme="minorHAnsi" w:hint="eastAsia"/>
          <w:lang w:eastAsia="ko-KR"/>
        </w:rPr>
        <w:t>기능</w:t>
      </w:r>
      <w:bookmarkEnd w:id="11"/>
    </w:p>
    <w:p w:rsidR="00E861B1" w:rsidRPr="00B14D61" w:rsidRDefault="00E976FB" w:rsidP="00E861B1">
      <w:pPr>
        <w:ind w:left="720"/>
        <w:rPr>
          <w:rFonts w:asciiTheme="minorHAnsi" w:eastAsiaTheme="minorHAnsi" w:hAnsiTheme="minorHAnsi" w:hint="eastAsia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External Symbol Table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에는 순차적으로 </w:t>
      </w:r>
      <w:r w:rsidRPr="00B14D61">
        <w:rPr>
          <w:rFonts w:asciiTheme="minorHAnsi" w:eastAsiaTheme="minorHAnsi" w:hAnsiTheme="minorHAnsi"/>
          <w:lang w:eastAsia="ko-KR"/>
        </w:rPr>
        <w:t>symbol</w:t>
      </w:r>
      <w:r w:rsidRPr="00B14D61">
        <w:rPr>
          <w:rFonts w:asciiTheme="minorHAnsi" w:eastAsiaTheme="minorHAnsi" w:hAnsiTheme="minorHAnsi" w:hint="eastAsia"/>
          <w:lang w:eastAsia="ko-KR"/>
        </w:rPr>
        <w:t>들이 삽입되기 때문에,</w:t>
      </w:r>
      <w:r w:rsidRPr="00B14D61">
        <w:rPr>
          <w:rFonts w:asciiTheme="minorHAnsi" w:eastAsiaTheme="minorHAnsi" w:hAnsiTheme="minorHAnsi"/>
          <w:lang w:eastAsia="ko-KR"/>
        </w:rPr>
        <w:t xml:space="preserve"> push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될 때마다 </w:t>
      </w:r>
      <w:r w:rsidRPr="00B14D61">
        <w:rPr>
          <w:rFonts w:asciiTheme="minorHAnsi" w:eastAsiaTheme="minorHAnsi" w:hAnsiTheme="minorHAnsi"/>
          <w:lang w:eastAsia="ko-KR"/>
        </w:rPr>
        <w:t>head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 연결된 </w:t>
      </w:r>
      <w:r w:rsidRPr="00B14D61">
        <w:rPr>
          <w:rFonts w:asciiTheme="minorHAnsi" w:eastAsiaTheme="minorHAnsi" w:hAnsiTheme="minorHAnsi"/>
          <w:lang w:eastAsia="ko-KR"/>
        </w:rPr>
        <w:t>linked list</w:t>
      </w:r>
      <w:r w:rsidRPr="00B14D61">
        <w:rPr>
          <w:rFonts w:asciiTheme="minorHAnsi" w:eastAsiaTheme="minorHAnsi" w:hAnsiTheme="minorHAnsi" w:hint="eastAsia"/>
          <w:lang w:eastAsia="ko-KR"/>
        </w:rPr>
        <w:t>의 끝에 더해준다.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함수의 파라미터로 넘어온 값들은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>로 만들어져 추가된다.</w:t>
      </w:r>
      <w:r w:rsidR="00F22DE9" w:rsidRPr="00B14D61">
        <w:rPr>
          <w:rFonts w:asciiTheme="minorHAnsi" w:eastAsiaTheme="minorHAnsi" w:hAnsiTheme="minorHAnsi"/>
          <w:lang w:eastAsia="ko-KR"/>
        </w:rPr>
        <w:t xml:space="preserve"> </w:t>
      </w:r>
      <w:r w:rsidR="00F22DE9" w:rsidRPr="00B14D61">
        <w:rPr>
          <w:rFonts w:asciiTheme="minorHAnsi" w:eastAsiaTheme="minorHAnsi" w:hAnsiTheme="minorHAnsi" w:hint="eastAsia"/>
          <w:lang w:eastAsia="ko-KR"/>
        </w:rPr>
        <w:t xml:space="preserve">만약 프로그램 이름이라면 그 프로그램의 길이가 </w:t>
      </w:r>
      <w:r w:rsidR="00F22DE9" w:rsidRPr="00B14D61">
        <w:rPr>
          <w:rFonts w:asciiTheme="minorHAnsi" w:eastAsiaTheme="minorHAnsi" w:hAnsiTheme="minorHAnsi"/>
          <w:lang w:eastAsia="ko-KR"/>
        </w:rPr>
        <w:t>length</w:t>
      </w:r>
      <w:r w:rsidR="00F22DE9" w:rsidRPr="00B14D61">
        <w:rPr>
          <w:rFonts w:asciiTheme="minorHAnsi" w:eastAsiaTheme="minorHAnsi" w:hAnsiTheme="minorHAnsi" w:hint="eastAsia"/>
          <w:lang w:eastAsia="ko-KR"/>
        </w:rPr>
        <w:t>에 저장되어 있고,</w:t>
      </w:r>
      <w:r w:rsidR="00F22DE9" w:rsidRPr="00B14D61">
        <w:rPr>
          <w:rFonts w:asciiTheme="minorHAnsi" w:eastAsiaTheme="minorHAnsi" w:hAnsiTheme="minorHAnsi"/>
          <w:lang w:eastAsia="ko-KR"/>
        </w:rPr>
        <w:t xml:space="preserve"> </w:t>
      </w:r>
      <w:r w:rsidR="00F22DE9" w:rsidRPr="00B14D61">
        <w:rPr>
          <w:rFonts w:asciiTheme="minorHAnsi" w:eastAsiaTheme="minorHAnsi" w:hAnsiTheme="minorHAnsi" w:hint="eastAsia"/>
          <w:lang w:eastAsia="ko-KR"/>
        </w:rPr>
        <w:t xml:space="preserve">그냥 </w:t>
      </w:r>
      <w:r w:rsidR="00F22DE9" w:rsidRPr="00B14D61">
        <w:rPr>
          <w:rFonts w:asciiTheme="minorHAnsi" w:eastAsiaTheme="minorHAnsi" w:hAnsiTheme="minorHAnsi"/>
          <w:lang w:eastAsia="ko-KR"/>
        </w:rPr>
        <w:t>external symbol</w:t>
      </w:r>
      <w:r w:rsidR="00F22DE9" w:rsidRPr="00B14D61">
        <w:rPr>
          <w:rFonts w:asciiTheme="minorHAnsi" w:eastAsiaTheme="minorHAnsi" w:hAnsiTheme="minorHAnsi" w:hint="eastAsia"/>
          <w:lang w:eastAsia="ko-KR"/>
        </w:rPr>
        <w:t xml:space="preserve">이라면 </w:t>
      </w:r>
      <w:r w:rsidR="00F22DE9" w:rsidRPr="00B14D61">
        <w:rPr>
          <w:rFonts w:asciiTheme="minorHAnsi" w:eastAsiaTheme="minorHAnsi" w:hAnsiTheme="minorHAnsi"/>
          <w:lang w:eastAsia="ko-KR"/>
        </w:rPr>
        <w:t>length</w:t>
      </w:r>
      <w:r w:rsidR="00F22DE9" w:rsidRPr="00B14D61">
        <w:rPr>
          <w:rFonts w:asciiTheme="minorHAnsi" w:eastAsiaTheme="minorHAnsi" w:hAnsiTheme="minorHAnsi" w:hint="eastAsia"/>
          <w:lang w:eastAsia="ko-KR"/>
        </w:rPr>
        <w:t xml:space="preserve">에 </w:t>
      </w:r>
      <w:r w:rsidR="00F22DE9" w:rsidRPr="00B14D61">
        <w:rPr>
          <w:rFonts w:asciiTheme="minorHAnsi" w:eastAsiaTheme="minorHAnsi" w:hAnsiTheme="minorHAnsi"/>
          <w:lang w:eastAsia="ko-KR"/>
        </w:rPr>
        <w:t>-1</w:t>
      </w:r>
      <w:r w:rsidR="00F22DE9" w:rsidRPr="00B14D61">
        <w:rPr>
          <w:rFonts w:asciiTheme="minorHAnsi" w:eastAsiaTheme="minorHAnsi" w:hAnsiTheme="minorHAnsi" w:hint="eastAsia"/>
          <w:lang w:eastAsia="ko-KR"/>
        </w:rPr>
        <w:t>이 저장되어 추후에 검색할 때 구분이 가능하도록 했다.</w:t>
      </w:r>
    </w:p>
    <w:p w:rsidR="00564BC4" w:rsidRPr="00B14D61" w:rsidRDefault="00564BC4" w:rsidP="00564BC4">
      <w:pPr>
        <w:pStyle w:val="3"/>
        <w:rPr>
          <w:rFonts w:asciiTheme="minorHAnsi" w:eastAsiaTheme="minorHAnsi" w:hAnsiTheme="minorHAnsi"/>
          <w:lang w:eastAsia="ko-KR"/>
        </w:rPr>
      </w:pPr>
      <w:bookmarkStart w:id="12" w:name="_Toc130041412"/>
      <w:r w:rsidRPr="00B14D61">
        <w:rPr>
          <w:rFonts w:asciiTheme="minorHAnsi" w:eastAsiaTheme="minorHAnsi" w:hAnsiTheme="minorHAnsi" w:hint="eastAsia"/>
          <w:lang w:eastAsia="ko-KR"/>
        </w:rPr>
        <w:t>사용변</w:t>
      </w:r>
      <w:r w:rsidR="00733950" w:rsidRPr="00B14D61">
        <w:rPr>
          <w:rFonts w:asciiTheme="minorHAnsi" w:eastAsiaTheme="minorHAnsi" w:hAnsiTheme="minorHAnsi" w:hint="eastAsia"/>
          <w:lang w:eastAsia="ko-KR"/>
        </w:rPr>
        <w:t>수</w:t>
      </w:r>
      <w:bookmarkEnd w:id="12"/>
    </w:p>
    <w:tbl>
      <w:tblPr>
        <w:tblStyle w:val="af4"/>
        <w:tblW w:w="0" w:type="auto"/>
        <w:tblInd w:w="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5381"/>
      </w:tblGrid>
      <w:tr w:rsidR="00EC43DF" w:rsidRPr="00B14D61" w:rsidTr="004066FB">
        <w:tc>
          <w:tcPr>
            <w:tcW w:w="2269" w:type="dxa"/>
          </w:tcPr>
          <w:p w:rsidR="00EC43DF" w:rsidRPr="00B14D61" w:rsidRDefault="004066FB" w:rsidP="004066FB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proofErr w:type="spellStart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Extsymtab</w:t>
            </w:r>
            <w:proofErr w:type="spellEnd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* temp</w:t>
            </w:r>
          </w:p>
          <w:p w:rsidR="004066FB" w:rsidRPr="00B14D61" w:rsidRDefault="004066FB" w:rsidP="004066FB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</w:p>
          <w:p w:rsidR="004066FB" w:rsidRPr="00B14D61" w:rsidRDefault="004066FB" w:rsidP="004066FB">
            <w:pPr>
              <w:jc w:val="right"/>
              <w:rPr>
                <w:rFonts w:asciiTheme="minorHAnsi" w:eastAsiaTheme="minorHAnsi" w:hAnsiTheme="minorHAnsi" w:hint="eastAsia"/>
                <w:lang w:eastAsia="ko-KR"/>
              </w:rPr>
            </w:pPr>
            <w:proofErr w:type="spellStart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Extsymtab</w:t>
            </w:r>
            <w:proofErr w:type="spellEnd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* </w:t>
            </w:r>
            <w:proofErr w:type="spellStart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newNode</w:t>
            </w:r>
            <w:proofErr w:type="spellEnd"/>
          </w:p>
        </w:tc>
        <w:tc>
          <w:tcPr>
            <w:tcW w:w="5381" w:type="dxa"/>
          </w:tcPr>
          <w:p w:rsidR="00EC43DF" w:rsidRPr="00B14D61" w:rsidRDefault="004066FB" w:rsidP="00BB4E04">
            <w:pPr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/>
                <w:lang w:eastAsia="ko-KR"/>
              </w:rPr>
              <w:t>Head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의 값을 보존하기 위해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Head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에 저장되어 있는 값을 받아와 </w:t>
            </w:r>
            <w:proofErr w:type="spellStart"/>
            <w:r w:rsidRPr="00B14D61">
              <w:rPr>
                <w:rFonts w:asciiTheme="minorHAnsi" w:eastAsiaTheme="minorHAnsi" w:hAnsiTheme="minorHAnsi"/>
                <w:lang w:eastAsia="ko-KR"/>
              </w:rPr>
              <w:t>linkedlist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>를 탐색한다.</w:t>
            </w:r>
          </w:p>
          <w:p w:rsidR="004066FB" w:rsidRPr="00B14D61" w:rsidRDefault="004066FB" w:rsidP="00BB4E04">
            <w:pPr>
              <w:rPr>
                <w:rFonts w:asciiTheme="minorHAnsi" w:eastAsiaTheme="minorHAnsi" w:hAnsiTheme="minorHAnsi" w:hint="eastAsia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이 함수의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parameter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로 넘어온 값들을 </w:t>
            </w:r>
            <w:proofErr w:type="spellStart"/>
            <w:r w:rsidRPr="00B14D61">
              <w:rPr>
                <w:rFonts w:asciiTheme="minorHAnsi" w:eastAsiaTheme="minorHAnsi" w:hAnsiTheme="minorHAnsi"/>
                <w:lang w:eastAsia="ko-KR"/>
              </w:rPr>
              <w:t>newNode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에 입력하고 이 </w:t>
            </w:r>
            <w:proofErr w:type="spellStart"/>
            <w:r w:rsidRPr="00B14D61">
              <w:rPr>
                <w:rFonts w:asciiTheme="minorHAnsi" w:eastAsiaTheme="minorHAnsi" w:hAnsiTheme="minorHAnsi"/>
                <w:lang w:eastAsia="ko-KR"/>
              </w:rPr>
              <w:t>newNode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를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head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에 연결된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linked list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>의 끝에 삽입한다.</w:t>
            </w:r>
          </w:p>
          <w:p w:rsidR="004066FB" w:rsidRPr="00B14D61" w:rsidRDefault="004066FB" w:rsidP="00BB4E04">
            <w:pPr>
              <w:rPr>
                <w:rFonts w:asciiTheme="minorHAnsi" w:eastAsiaTheme="minorHAnsi" w:hAnsiTheme="minorHAnsi" w:hint="eastAsia"/>
                <w:lang w:eastAsia="ko-KR"/>
              </w:rPr>
            </w:pPr>
          </w:p>
        </w:tc>
      </w:tr>
    </w:tbl>
    <w:p w:rsidR="000C1E76" w:rsidRPr="00B14D61" w:rsidRDefault="000C1E76" w:rsidP="006A4A62">
      <w:pPr>
        <w:rPr>
          <w:rFonts w:asciiTheme="minorHAnsi" w:eastAsiaTheme="minorHAnsi" w:hAnsiTheme="minorHAnsi"/>
          <w:lang w:eastAsia="ko-KR"/>
        </w:rPr>
      </w:pPr>
    </w:p>
    <w:p w:rsidR="00564BC4" w:rsidRPr="00B14D61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3" w:name="_Toc130041413"/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bookmarkEnd w:id="13"/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extsymptr extsymtab_search(extsymtab* head, char* symbol)</w:t>
      </w:r>
    </w:p>
    <w:p w:rsidR="00564BC4" w:rsidRPr="00B14D61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4" w:name="_Toc130041414"/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  <w:bookmarkEnd w:id="14"/>
    </w:p>
    <w:p w:rsidR="007D7A80" w:rsidRPr="00B14D61" w:rsidRDefault="00E976FB" w:rsidP="002B2BC3">
      <w:pPr>
        <w:ind w:left="720"/>
        <w:rPr>
          <w:rFonts w:asciiTheme="minorHAnsi" w:eastAsiaTheme="minorHAnsi" w:hAnsiTheme="minorHAnsi" w:hint="eastAsia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>h</w:t>
      </w:r>
      <w:r w:rsidRPr="00B14D61">
        <w:rPr>
          <w:rFonts w:asciiTheme="minorHAnsi" w:eastAsiaTheme="minorHAnsi" w:hAnsiTheme="minorHAnsi"/>
          <w:lang w:eastAsia="ko-KR"/>
        </w:rPr>
        <w:t>ead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부터 시작하여 순차적으로 노드를 이동해가며 파라미터로 넘어온 </w:t>
      </w:r>
      <w:r w:rsidRPr="00B14D61">
        <w:rPr>
          <w:rFonts w:asciiTheme="minorHAnsi" w:eastAsiaTheme="minorHAnsi" w:hAnsiTheme="minorHAnsi"/>
          <w:lang w:eastAsia="ko-KR"/>
        </w:rPr>
        <w:t>symbol</w:t>
      </w:r>
      <w:r w:rsidRPr="00B14D61">
        <w:rPr>
          <w:rFonts w:asciiTheme="minorHAnsi" w:eastAsiaTheme="minorHAnsi" w:hAnsiTheme="minorHAnsi" w:hint="eastAsia"/>
          <w:lang w:eastAsia="ko-KR"/>
        </w:rPr>
        <w:t>이 존재하는지 찾는다.</w:t>
      </w:r>
      <w:r w:rsidRPr="00B14D61">
        <w:rPr>
          <w:rFonts w:asciiTheme="minorHAnsi" w:eastAsiaTheme="minorHAnsi" w:hAnsiTheme="minorHAnsi"/>
          <w:lang w:eastAsia="ko-KR"/>
        </w:rPr>
        <w:t xml:space="preserve"> Symbol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이 존재한다면 </w:t>
      </w:r>
      <w:r w:rsidRPr="00B14D61">
        <w:rPr>
          <w:rFonts w:asciiTheme="minorHAnsi" w:eastAsiaTheme="minorHAnsi" w:hAnsiTheme="minorHAnsi"/>
          <w:lang w:eastAsia="ko-KR"/>
        </w:rPr>
        <w:t>symbol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이 저장된 노드 자체의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주소값을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리턴하고,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만약 존재하지 않는다면 </w:t>
      </w:r>
      <w:r w:rsidRPr="00B14D61">
        <w:rPr>
          <w:rFonts w:asciiTheme="minorHAnsi" w:eastAsiaTheme="minorHAnsi" w:hAnsiTheme="minorHAnsi"/>
          <w:lang w:eastAsia="ko-KR"/>
        </w:rPr>
        <w:t>NULL</w:t>
      </w:r>
      <w:r w:rsidRPr="00B14D61">
        <w:rPr>
          <w:rFonts w:asciiTheme="minorHAnsi" w:eastAsiaTheme="minorHAnsi" w:hAnsiTheme="minorHAnsi" w:hint="eastAsia"/>
          <w:lang w:eastAsia="ko-KR"/>
        </w:rPr>
        <w:t>을 반환한다.</w:t>
      </w:r>
    </w:p>
    <w:p w:rsidR="00564BC4" w:rsidRPr="00B14D61" w:rsidRDefault="0006784D" w:rsidP="00564BC4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bookmarkStart w:id="15" w:name="_Toc130041416"/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564BC4"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bookmarkEnd w:id="15"/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void extsymtab_printAll(extsymtab*)</w:t>
      </w:r>
    </w:p>
    <w:p w:rsidR="00564BC4" w:rsidRPr="00B14D61" w:rsidRDefault="00564BC4" w:rsidP="00564BC4">
      <w:pPr>
        <w:pStyle w:val="3"/>
        <w:rPr>
          <w:rFonts w:asciiTheme="minorHAnsi" w:eastAsiaTheme="minorHAnsi" w:hAnsiTheme="minorHAnsi"/>
          <w:iCs/>
          <w:lang w:eastAsia="ko-KR"/>
        </w:rPr>
      </w:pPr>
      <w:bookmarkStart w:id="16" w:name="_Toc130041417"/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  <w:bookmarkEnd w:id="16"/>
    </w:p>
    <w:p w:rsidR="007D7A80" w:rsidRPr="00B14D61" w:rsidRDefault="009C0F69" w:rsidP="009F7289">
      <w:pPr>
        <w:ind w:left="720"/>
        <w:rPr>
          <w:rFonts w:asciiTheme="minorHAnsi" w:eastAsiaTheme="minorHAnsi" w:hAnsiTheme="minorHAnsi" w:hint="eastAsia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>h</w:t>
      </w:r>
      <w:r w:rsidRPr="00B14D61">
        <w:rPr>
          <w:rFonts w:asciiTheme="minorHAnsi" w:eastAsiaTheme="minorHAnsi" w:hAnsiTheme="minorHAnsi"/>
          <w:lang w:eastAsia="ko-KR"/>
        </w:rPr>
        <w:t>ead</w:t>
      </w:r>
      <w:r w:rsidRPr="00B14D61">
        <w:rPr>
          <w:rFonts w:asciiTheme="minorHAnsi" w:eastAsiaTheme="minorHAnsi" w:hAnsiTheme="minorHAnsi" w:hint="eastAsia"/>
          <w:lang w:eastAsia="ko-KR"/>
        </w:rPr>
        <w:t>부터 시작하여 순차적으로 노드를 이동해가며 하나씩 출력한다.</w:t>
      </w:r>
      <w:r w:rsidRPr="00B14D61">
        <w:rPr>
          <w:rFonts w:asciiTheme="minorHAnsi" w:eastAsiaTheme="minorHAnsi" w:hAnsiTheme="minorHAnsi"/>
          <w:lang w:eastAsia="ko-KR"/>
        </w:rPr>
        <w:t xml:space="preserve"> Program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이름인 경우는 </w:t>
      </w:r>
      <w:r w:rsidRPr="00B14D61">
        <w:rPr>
          <w:rFonts w:asciiTheme="minorHAnsi" w:eastAsiaTheme="minorHAnsi" w:hAnsiTheme="minorHAnsi"/>
          <w:lang w:eastAsia="ko-KR"/>
        </w:rPr>
        <w:t>length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 </w:t>
      </w:r>
      <w:r w:rsidRPr="00B14D61">
        <w:rPr>
          <w:rFonts w:asciiTheme="minorHAnsi" w:eastAsiaTheme="minorHAnsi" w:hAnsiTheme="minorHAnsi"/>
          <w:lang w:eastAsia="ko-KR"/>
        </w:rPr>
        <w:t>-1</w:t>
      </w:r>
      <w:r w:rsidRPr="00B14D61">
        <w:rPr>
          <w:rFonts w:asciiTheme="minorHAnsi" w:eastAsiaTheme="minorHAnsi" w:hAnsiTheme="minorHAnsi" w:hint="eastAsia"/>
          <w:lang w:eastAsia="ko-KR"/>
        </w:rPr>
        <w:t>이 들어가</w:t>
      </w:r>
      <w:r w:rsidR="00F1446C" w:rsidRPr="00B14D61">
        <w:rPr>
          <w:rFonts w:asciiTheme="minorHAnsi" w:eastAsiaTheme="minorHAnsi" w:hAnsiTheme="minorHAnsi" w:hint="eastAsia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>있으므로 구별이 가능하다.</w:t>
      </w:r>
      <w:r w:rsidRPr="00B14D61">
        <w:rPr>
          <w:rFonts w:asciiTheme="minorHAnsi" w:eastAsiaTheme="minorHAnsi" w:hAnsiTheme="minorHAnsi"/>
          <w:lang w:eastAsia="ko-KR"/>
        </w:rPr>
        <w:t xml:space="preserve"> External symbol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과 </w:t>
      </w:r>
      <w:r w:rsidRPr="00B14D61">
        <w:rPr>
          <w:rFonts w:asciiTheme="minorHAnsi" w:eastAsiaTheme="minorHAnsi" w:hAnsiTheme="minorHAnsi"/>
          <w:lang w:eastAsia="ko-KR"/>
        </w:rPr>
        <w:t>program</w:t>
      </w:r>
      <w:r w:rsidRPr="00B14D61">
        <w:rPr>
          <w:rFonts w:asciiTheme="minorHAnsi" w:eastAsiaTheme="minorHAnsi" w:hAnsiTheme="minorHAnsi" w:hint="eastAsia"/>
          <w:lang w:eastAsia="ko-KR"/>
        </w:rPr>
        <w:t>은 출력하는 형식을 구분하여 매뉴얼에 명시된 것과 같도록 하였다.</w:t>
      </w:r>
    </w:p>
    <w:p w:rsidR="007D7A80" w:rsidRPr="00B14D61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int bplist_push(int addr)</w:t>
      </w:r>
    </w:p>
    <w:p w:rsidR="00823510" w:rsidRPr="00B14D61" w:rsidRDefault="00823510" w:rsidP="0082351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A93324" w:rsidRPr="00B14D61" w:rsidRDefault="00A93324" w:rsidP="00A93324">
      <w:pPr>
        <w:ind w:left="720"/>
        <w:rPr>
          <w:rFonts w:asciiTheme="minorHAnsi" w:eastAsiaTheme="minorHAnsi" w:hAnsiTheme="minorHAnsi" w:hint="eastAsia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Break</w:t>
      </w:r>
      <w:r w:rsidRPr="00B14D61">
        <w:rPr>
          <w:rFonts w:asciiTheme="minorHAnsi" w:eastAsiaTheme="minorHAnsi" w:hAnsiTheme="minorHAnsi" w:hint="eastAsia"/>
          <w:lang w:eastAsia="ko-KR"/>
        </w:rPr>
        <w:t>p</w:t>
      </w:r>
      <w:r w:rsidRPr="00B14D61">
        <w:rPr>
          <w:rFonts w:asciiTheme="minorHAnsi" w:eastAsiaTheme="minorHAnsi" w:hAnsiTheme="minorHAnsi"/>
          <w:lang w:eastAsia="ko-KR"/>
        </w:rPr>
        <w:t>oint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의 검사를 위해 </w:t>
      </w:r>
      <w:r w:rsidRPr="00B14D61">
        <w:rPr>
          <w:rFonts w:asciiTheme="minorHAnsi" w:eastAsiaTheme="minorHAnsi" w:hAnsiTheme="minorHAnsi"/>
          <w:lang w:eastAsia="ko-KR"/>
        </w:rPr>
        <w:t>breakpoint</w:t>
      </w:r>
      <w:r w:rsidRPr="00B14D61">
        <w:rPr>
          <w:rFonts w:asciiTheme="minorHAnsi" w:eastAsiaTheme="minorHAnsi" w:hAnsiTheme="minorHAnsi" w:hint="eastAsia"/>
          <w:lang w:eastAsia="ko-KR"/>
        </w:rPr>
        <w:t>를 오름차순으로 삽입한다.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전역변수인 </w:t>
      </w:r>
      <w:r w:rsidRPr="00B14D61">
        <w:rPr>
          <w:rFonts w:asciiTheme="minorHAnsi" w:eastAsiaTheme="minorHAnsi" w:hAnsiTheme="minorHAnsi"/>
          <w:lang w:eastAsia="ko-KR"/>
        </w:rPr>
        <w:t>breakpoints</w:t>
      </w:r>
      <w:r w:rsidRPr="00B14D61">
        <w:rPr>
          <w:rFonts w:asciiTheme="minorHAnsi" w:eastAsiaTheme="minorHAnsi" w:hAnsiTheme="minorHAnsi" w:hint="eastAsia"/>
          <w:lang w:eastAsia="ko-KR"/>
        </w:rPr>
        <w:t>에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저장된 </w:t>
      </w:r>
      <w:r w:rsidRPr="00B14D61">
        <w:rPr>
          <w:rFonts w:asciiTheme="minorHAnsi" w:eastAsiaTheme="minorHAnsi" w:hAnsiTheme="minorHAnsi"/>
          <w:lang w:eastAsia="ko-KR"/>
        </w:rPr>
        <w:t>linked list</w:t>
      </w:r>
      <w:r w:rsidRPr="00B14D61">
        <w:rPr>
          <w:rFonts w:asciiTheme="minorHAnsi" w:eastAsiaTheme="minorHAnsi" w:hAnsiTheme="minorHAnsi" w:hint="eastAsia"/>
          <w:lang w:eastAsia="ko-KR"/>
        </w:rPr>
        <w:t>에 삽입되게 된다.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만약 같은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주소값을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가진 </w:t>
      </w:r>
      <w:r w:rsidRPr="00B14D61">
        <w:rPr>
          <w:rFonts w:asciiTheme="minorHAnsi" w:eastAsiaTheme="minorHAnsi" w:hAnsiTheme="minorHAnsi"/>
          <w:lang w:eastAsia="ko-KR"/>
        </w:rPr>
        <w:t>breakpoint</w:t>
      </w:r>
      <w:r w:rsidRPr="00B14D61">
        <w:rPr>
          <w:rFonts w:asciiTheme="minorHAnsi" w:eastAsiaTheme="minorHAnsi" w:hAnsiTheme="minorHAnsi" w:hint="eastAsia"/>
          <w:lang w:eastAsia="ko-KR"/>
        </w:rPr>
        <w:t>가 있으면 무시한다.</w:t>
      </w:r>
    </w:p>
    <w:p w:rsidR="00823510" w:rsidRPr="00B14D61" w:rsidRDefault="00823510" w:rsidP="0082351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823510" w:rsidRPr="00B14D61" w:rsidTr="003F6CB4">
        <w:tc>
          <w:tcPr>
            <w:tcW w:w="1827" w:type="dxa"/>
          </w:tcPr>
          <w:p w:rsidR="00823510" w:rsidRPr="00B14D61" w:rsidRDefault="0008585C" w:rsidP="00A93324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proofErr w:type="spellStart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Bpptr</w:t>
            </w:r>
            <w:proofErr w:type="spellEnd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temp</w:t>
            </w:r>
          </w:p>
          <w:p w:rsidR="0008585C" w:rsidRPr="00B14D61" w:rsidRDefault="0008585C" w:rsidP="00A93324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</w:p>
          <w:p w:rsidR="0008585C" w:rsidRPr="00B14D61" w:rsidRDefault="0008585C" w:rsidP="00A93324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</w:p>
          <w:p w:rsidR="0008585C" w:rsidRPr="00B14D61" w:rsidRDefault="0008585C" w:rsidP="00A93324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proofErr w:type="spellStart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Bpptr</w:t>
            </w:r>
            <w:proofErr w:type="spellEnd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</w:t>
            </w:r>
            <w:proofErr w:type="spellStart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newNode</w:t>
            </w:r>
            <w:proofErr w:type="spellEnd"/>
          </w:p>
          <w:p w:rsidR="0008585C" w:rsidRPr="00B14D61" w:rsidRDefault="0008585C" w:rsidP="003F6CB4">
            <w:pPr>
              <w:rPr>
                <w:rFonts w:asciiTheme="minorHAnsi" w:eastAsiaTheme="minorHAnsi" w:hAnsiTheme="minorHAnsi"/>
                <w:u w:val="single"/>
                <w:lang w:eastAsia="ko-KR"/>
              </w:rPr>
            </w:pPr>
          </w:p>
        </w:tc>
        <w:tc>
          <w:tcPr>
            <w:tcW w:w="6803" w:type="dxa"/>
          </w:tcPr>
          <w:p w:rsidR="00823510" w:rsidRPr="00B14D61" w:rsidRDefault="0008585C" w:rsidP="003F6CB4">
            <w:pPr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모든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breakpoint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들을 저장하고 있는 전역변수인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breakpoints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에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저장되어있는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linked list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의 시작 노드의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주소값을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받아 대신 이동하여 전역변수에 저장된 노드의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주소값이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상실되지 않도록 한다.</w:t>
            </w:r>
          </w:p>
          <w:p w:rsidR="0008585C" w:rsidRPr="00B14D61" w:rsidRDefault="0008585C" w:rsidP="003F6CB4">
            <w:pPr>
              <w:rPr>
                <w:rFonts w:asciiTheme="minorHAnsi" w:eastAsiaTheme="minorHAnsi" w:hAnsiTheme="minorHAnsi" w:hint="eastAsia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새로운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breakpoint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의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주소값을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받아 오름차순으로 맞는 위치에 들어가게 된다.</w:t>
            </w:r>
          </w:p>
        </w:tc>
      </w:tr>
    </w:tbl>
    <w:p w:rsidR="007D7A80" w:rsidRPr="00B14D61" w:rsidRDefault="007D7A80" w:rsidP="007D7A80">
      <w:pPr>
        <w:rPr>
          <w:rFonts w:asciiTheme="minorHAnsi" w:eastAsiaTheme="minorHAnsi" w:hAnsiTheme="minorHAnsi"/>
          <w:lang w:eastAsia="ko-KR"/>
        </w:rPr>
      </w:pPr>
    </w:p>
    <w:p w:rsidR="007D7A80" w:rsidRPr="00B14D61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void bplist_printAll()</w:t>
      </w:r>
    </w:p>
    <w:p w:rsidR="007D7A80" w:rsidRPr="00B14D61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AF54F2" w:rsidRPr="00B14D61" w:rsidRDefault="00AF54F2" w:rsidP="00AF54F2">
      <w:pPr>
        <w:ind w:left="720"/>
        <w:rPr>
          <w:rFonts w:asciiTheme="minorHAnsi" w:eastAsiaTheme="minorHAnsi" w:hAnsiTheme="minorHAnsi" w:hint="eastAsia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 xml:space="preserve">전역변수인 </w:t>
      </w:r>
      <w:r w:rsidRPr="00B14D61">
        <w:rPr>
          <w:rFonts w:asciiTheme="minorHAnsi" w:eastAsiaTheme="minorHAnsi" w:hAnsiTheme="minorHAnsi"/>
          <w:lang w:eastAsia="ko-KR"/>
        </w:rPr>
        <w:t>breakpoints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부터 시작하여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한칸씩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이동하며 지금까지 저장된 모든 </w:t>
      </w:r>
      <w:r w:rsidRPr="00B14D61">
        <w:rPr>
          <w:rFonts w:asciiTheme="minorHAnsi" w:eastAsiaTheme="minorHAnsi" w:hAnsiTheme="minorHAnsi"/>
          <w:lang w:eastAsia="ko-KR"/>
        </w:rPr>
        <w:t>break</w:t>
      </w:r>
      <w:r w:rsidRPr="00B14D61">
        <w:rPr>
          <w:rFonts w:asciiTheme="minorHAnsi" w:eastAsiaTheme="minorHAnsi" w:hAnsiTheme="minorHAnsi" w:hint="eastAsia"/>
          <w:lang w:eastAsia="ko-KR"/>
        </w:rPr>
        <w:t>p</w:t>
      </w:r>
      <w:r w:rsidRPr="00B14D61">
        <w:rPr>
          <w:rFonts w:asciiTheme="minorHAnsi" w:eastAsiaTheme="minorHAnsi" w:hAnsiTheme="minorHAnsi"/>
          <w:lang w:eastAsia="ko-KR"/>
        </w:rPr>
        <w:t>oint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들의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주소값을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출력해준다.</w:t>
      </w:r>
    </w:p>
    <w:p w:rsidR="007D7A80" w:rsidRPr="00B14D61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6945"/>
      </w:tblGrid>
      <w:tr w:rsidR="00F12AD4" w:rsidRPr="00B14D61" w:rsidTr="007E715D">
        <w:tc>
          <w:tcPr>
            <w:tcW w:w="1685" w:type="dxa"/>
          </w:tcPr>
          <w:p w:rsidR="00F12AD4" w:rsidRPr="00B14D61" w:rsidRDefault="00AF54F2" w:rsidP="00AF54F2">
            <w:pPr>
              <w:jc w:val="right"/>
              <w:rPr>
                <w:rFonts w:asciiTheme="minorHAnsi" w:eastAsiaTheme="minorHAnsi" w:hAnsiTheme="minorHAnsi" w:hint="eastAsia"/>
                <w:u w:val="single"/>
                <w:lang w:eastAsia="ko-KR"/>
              </w:rPr>
            </w:pPr>
            <w:proofErr w:type="spellStart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Bpptr</w:t>
            </w:r>
            <w:proofErr w:type="spellEnd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temp</w:t>
            </w:r>
          </w:p>
        </w:tc>
        <w:tc>
          <w:tcPr>
            <w:tcW w:w="6945" w:type="dxa"/>
          </w:tcPr>
          <w:p w:rsidR="008E3F5F" w:rsidRPr="00B14D61" w:rsidRDefault="00AF54F2" w:rsidP="00F12AD4">
            <w:pPr>
              <w:rPr>
                <w:rFonts w:asciiTheme="minorHAnsi" w:eastAsiaTheme="minorHAnsi" w:hAnsiTheme="minorHAnsi" w:hint="eastAsia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모든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breakpoint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들을 저장하고 있는 전역변수인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breakpoints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에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저장되어있는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linked list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의 시작 노드의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주소값을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받아 대신 이동하여 전역변수에 저장된 노드의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주소값이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상실되지 않도록 한다.</w:t>
            </w:r>
          </w:p>
        </w:tc>
      </w:tr>
    </w:tbl>
    <w:p w:rsidR="007D7A80" w:rsidRPr="00B14D61" w:rsidRDefault="007D7A80" w:rsidP="00F12AD4">
      <w:pPr>
        <w:ind w:left="720"/>
        <w:rPr>
          <w:rFonts w:asciiTheme="minorHAnsi" w:eastAsiaTheme="minorHAnsi" w:hAnsiTheme="minorHAnsi" w:hint="eastAsia"/>
          <w:lang w:eastAsia="ko-KR"/>
        </w:rPr>
      </w:pPr>
    </w:p>
    <w:p w:rsidR="007D7A80" w:rsidRPr="00B14D61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 xml:space="preserve">int bplist_search(int </w:t>
      </w:r>
      <w:r w:rsidR="004F6186" w:rsidRPr="00B14D61">
        <w:rPr>
          <w:rFonts w:asciiTheme="minorHAnsi" w:eastAsiaTheme="minorHAnsi" w:hAnsiTheme="minorHAnsi" w:hint="eastAsia"/>
          <w:bCs/>
          <w:noProof/>
          <w:lang w:eastAsia="ko-KR"/>
        </w:rPr>
        <w:t>addr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)</w:t>
      </w:r>
    </w:p>
    <w:p w:rsidR="007D7A80" w:rsidRPr="00B14D61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9E5E47" w:rsidRPr="00B14D61" w:rsidRDefault="009E5E47" w:rsidP="009E5E47">
      <w:pPr>
        <w:ind w:left="720"/>
        <w:rPr>
          <w:rFonts w:asciiTheme="minorHAnsi" w:eastAsiaTheme="minorHAnsi" w:hAnsiTheme="minorHAnsi" w:hint="eastAsia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 xml:space="preserve">전역변수인 </w:t>
      </w:r>
      <w:r w:rsidRPr="00B14D61">
        <w:rPr>
          <w:rFonts w:asciiTheme="minorHAnsi" w:eastAsiaTheme="minorHAnsi" w:hAnsiTheme="minorHAnsi"/>
          <w:lang w:eastAsia="ko-KR"/>
        </w:rPr>
        <w:t>breakpoints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부터 시작하여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한칸씩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이동하며 파라미터로 넘어온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와 동일한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주소값을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가진 </w:t>
      </w:r>
      <w:r w:rsidRPr="00B14D61">
        <w:rPr>
          <w:rFonts w:asciiTheme="minorHAnsi" w:eastAsiaTheme="minorHAnsi" w:hAnsiTheme="minorHAnsi"/>
          <w:lang w:eastAsia="ko-KR"/>
        </w:rPr>
        <w:t>breakpoint</w:t>
      </w:r>
      <w:r w:rsidRPr="00B14D61">
        <w:rPr>
          <w:rFonts w:asciiTheme="minorHAnsi" w:eastAsiaTheme="minorHAnsi" w:hAnsiTheme="minorHAnsi" w:hint="eastAsia"/>
          <w:lang w:eastAsia="ko-KR"/>
        </w:rPr>
        <w:t>가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>있는지 검사한다.</w:t>
      </w:r>
      <w:r w:rsidRPr="00B14D61">
        <w:rPr>
          <w:rFonts w:asciiTheme="minorHAnsi" w:eastAsiaTheme="minorHAnsi" w:hAnsiTheme="minorHAnsi"/>
          <w:lang w:eastAsia="ko-KR"/>
        </w:rPr>
        <w:t xml:space="preserve"> breakpoint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들은 오름차순으로 정렬되어 있기 때문에 만약 한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노드씩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이동하다가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a</w:t>
      </w:r>
      <w:r w:rsidRPr="00B14D61">
        <w:rPr>
          <w:rFonts w:asciiTheme="minorHAnsi" w:eastAsiaTheme="minorHAnsi" w:hAnsiTheme="minorHAnsi"/>
          <w:lang w:eastAsia="ko-KR"/>
        </w:rPr>
        <w:t>ddr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보다 큰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주소값이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나왔다면 현재 b</w:t>
      </w:r>
      <w:r w:rsidRPr="00B14D61">
        <w:rPr>
          <w:rFonts w:asciiTheme="minorHAnsi" w:eastAsiaTheme="minorHAnsi" w:hAnsiTheme="minorHAnsi"/>
          <w:lang w:eastAsia="ko-KR"/>
        </w:rPr>
        <w:t>reakpoint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에는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와 같은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주소값을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가진 </w:t>
      </w:r>
      <w:r w:rsidRPr="00B14D61">
        <w:rPr>
          <w:rFonts w:asciiTheme="minorHAnsi" w:eastAsiaTheme="minorHAnsi" w:hAnsiTheme="minorHAnsi"/>
          <w:lang w:eastAsia="ko-KR"/>
        </w:rPr>
        <w:t>breakpoint</w:t>
      </w:r>
      <w:r w:rsidRPr="00B14D61">
        <w:rPr>
          <w:rFonts w:asciiTheme="minorHAnsi" w:eastAsiaTheme="minorHAnsi" w:hAnsiTheme="minorHAnsi" w:hint="eastAsia"/>
          <w:lang w:eastAsia="ko-KR"/>
        </w:rPr>
        <w:t>가 없다는 뜻이므로 탐색을 종료</w:t>
      </w:r>
      <w:r w:rsidR="000D4EE9" w:rsidRPr="00B14D61">
        <w:rPr>
          <w:rFonts w:asciiTheme="minorHAnsi" w:eastAsiaTheme="minorHAnsi" w:hAnsiTheme="minorHAnsi" w:hint="eastAsia"/>
          <w:lang w:eastAsia="ko-KR"/>
        </w:rPr>
        <w:t xml:space="preserve">하고 </w:t>
      </w:r>
      <w:r w:rsidR="000D4EE9" w:rsidRPr="00B14D61">
        <w:rPr>
          <w:rFonts w:asciiTheme="minorHAnsi" w:eastAsiaTheme="minorHAnsi" w:hAnsiTheme="minorHAnsi"/>
          <w:lang w:eastAsia="ko-KR"/>
        </w:rPr>
        <w:t>FALSE</w:t>
      </w:r>
      <w:r w:rsidR="000D4EE9" w:rsidRPr="00B14D61">
        <w:rPr>
          <w:rFonts w:asciiTheme="minorHAnsi" w:eastAsiaTheme="minorHAnsi" w:hAnsiTheme="minorHAnsi" w:hint="eastAsia"/>
          <w:lang w:eastAsia="ko-KR"/>
        </w:rPr>
        <w:t xml:space="preserve">를 </w:t>
      </w:r>
      <w:proofErr w:type="spellStart"/>
      <w:r w:rsidR="000D4EE9" w:rsidRPr="00B14D61">
        <w:rPr>
          <w:rFonts w:asciiTheme="minorHAnsi" w:eastAsiaTheme="minorHAnsi" w:hAnsiTheme="minorHAnsi" w:hint="eastAsia"/>
          <w:lang w:eastAsia="ko-KR"/>
        </w:rPr>
        <w:t>리턴한다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>.</w:t>
      </w:r>
      <w:r w:rsidR="000D4EE9" w:rsidRPr="00B14D61">
        <w:rPr>
          <w:rFonts w:asciiTheme="minorHAnsi" w:eastAsiaTheme="minorHAnsi" w:hAnsiTheme="minorHAnsi"/>
          <w:lang w:eastAsia="ko-KR"/>
        </w:rPr>
        <w:t xml:space="preserve"> </w:t>
      </w:r>
      <w:r w:rsidR="000D4EE9" w:rsidRPr="00B14D61">
        <w:rPr>
          <w:rFonts w:asciiTheme="minorHAnsi" w:eastAsiaTheme="minorHAnsi" w:hAnsiTheme="minorHAnsi" w:hint="eastAsia"/>
          <w:lang w:eastAsia="ko-KR"/>
        </w:rPr>
        <w:t xml:space="preserve">만약 같은 값이 존재한다면 </w:t>
      </w:r>
      <w:r w:rsidR="000D4EE9" w:rsidRPr="00B14D61">
        <w:rPr>
          <w:rFonts w:asciiTheme="minorHAnsi" w:eastAsiaTheme="minorHAnsi" w:hAnsiTheme="minorHAnsi"/>
          <w:lang w:eastAsia="ko-KR"/>
        </w:rPr>
        <w:t>TRUE</w:t>
      </w:r>
      <w:r w:rsidR="000D4EE9" w:rsidRPr="00B14D61">
        <w:rPr>
          <w:rFonts w:asciiTheme="minorHAnsi" w:eastAsiaTheme="minorHAnsi" w:hAnsiTheme="minorHAnsi" w:hint="eastAsia"/>
          <w:lang w:eastAsia="ko-KR"/>
        </w:rPr>
        <w:t xml:space="preserve">를 </w:t>
      </w:r>
      <w:proofErr w:type="spellStart"/>
      <w:r w:rsidR="000D4EE9" w:rsidRPr="00B14D61">
        <w:rPr>
          <w:rFonts w:asciiTheme="minorHAnsi" w:eastAsiaTheme="minorHAnsi" w:hAnsiTheme="minorHAnsi" w:hint="eastAsia"/>
          <w:lang w:eastAsia="ko-KR"/>
        </w:rPr>
        <w:t>리턴한다</w:t>
      </w:r>
      <w:proofErr w:type="spellEnd"/>
      <w:r w:rsidR="000D4EE9" w:rsidRPr="00B14D61">
        <w:rPr>
          <w:rFonts w:asciiTheme="minorHAnsi" w:eastAsiaTheme="minorHAnsi" w:hAnsiTheme="minorHAnsi" w:hint="eastAsia"/>
          <w:lang w:eastAsia="ko-KR"/>
        </w:rPr>
        <w:t>.</w:t>
      </w:r>
    </w:p>
    <w:p w:rsidR="007D7A80" w:rsidRPr="00B14D61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E5E47" w:rsidRPr="00B14D61" w:rsidTr="008A3DE1">
        <w:tc>
          <w:tcPr>
            <w:tcW w:w="1827" w:type="dxa"/>
          </w:tcPr>
          <w:p w:rsidR="009E5E47" w:rsidRPr="00B14D61" w:rsidRDefault="009E5E47" w:rsidP="009E5E47">
            <w:pPr>
              <w:jc w:val="right"/>
              <w:rPr>
                <w:rFonts w:asciiTheme="minorHAnsi" w:eastAsiaTheme="minorHAnsi" w:hAnsiTheme="minorHAnsi" w:hint="eastAsia"/>
                <w:u w:val="single"/>
                <w:lang w:eastAsia="ko-KR"/>
              </w:rPr>
            </w:pPr>
            <w:proofErr w:type="spellStart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Bpptr</w:t>
            </w:r>
            <w:proofErr w:type="spellEnd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temp</w:t>
            </w:r>
          </w:p>
        </w:tc>
        <w:tc>
          <w:tcPr>
            <w:tcW w:w="6803" w:type="dxa"/>
          </w:tcPr>
          <w:p w:rsidR="009E5E47" w:rsidRPr="00B14D61" w:rsidRDefault="009E5E47" w:rsidP="009E5E47">
            <w:pPr>
              <w:rPr>
                <w:rFonts w:asciiTheme="minorHAnsi" w:eastAsiaTheme="minorHAnsi" w:hAnsiTheme="minorHAnsi" w:hint="eastAsia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모든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breakpoint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들을 저장하고 있는 전역변수인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breakpoints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에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저장되어있는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linked list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의 시작 노드의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주소값을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받아 대신 이동하여 전역변수에 저장된 노드의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주소값이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상실되지 않도록 한다.</w:t>
            </w:r>
          </w:p>
        </w:tc>
      </w:tr>
    </w:tbl>
    <w:p w:rsidR="007D7A80" w:rsidRPr="00B14D61" w:rsidRDefault="007D7A80" w:rsidP="007D7A80">
      <w:pPr>
        <w:rPr>
          <w:rFonts w:asciiTheme="minorHAnsi" w:eastAsiaTheme="minorHAnsi" w:hAnsiTheme="minorHAnsi" w:hint="eastAsia"/>
          <w:lang w:eastAsia="ko-KR"/>
        </w:rPr>
      </w:pPr>
    </w:p>
    <w:p w:rsidR="007D7A80" w:rsidRPr="00B14D61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void bplist_clear()</w:t>
      </w:r>
    </w:p>
    <w:p w:rsidR="007D7A80" w:rsidRPr="00B14D61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EC2D8E" w:rsidRPr="00B14D61" w:rsidRDefault="00EC2D8E" w:rsidP="00EC2D8E">
      <w:pPr>
        <w:ind w:left="720"/>
        <w:rPr>
          <w:rFonts w:asciiTheme="minorHAnsi" w:eastAsiaTheme="minorHAnsi" w:hAnsiTheme="minorHAnsi" w:hint="eastAsia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Breakpoints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전역변수에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저장되어있는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>의 모든 노드들을 삭제한다.</w:t>
      </w:r>
      <w:r w:rsidRPr="00B14D61">
        <w:rPr>
          <w:rFonts w:asciiTheme="minorHAnsi" w:eastAsiaTheme="minorHAnsi" w:hAnsiTheme="minorHAnsi"/>
          <w:lang w:eastAsia="ko-KR"/>
        </w:rPr>
        <w:t xml:space="preserve"> Temp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와 </w:t>
      </w:r>
      <w:r w:rsidRPr="00B14D61">
        <w:rPr>
          <w:rFonts w:asciiTheme="minorHAnsi" w:eastAsiaTheme="minorHAnsi" w:hAnsiTheme="minorHAnsi"/>
          <w:lang w:eastAsia="ko-KR"/>
        </w:rPr>
        <w:t>temp2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를 사용하여 </w:t>
      </w:r>
      <w:r w:rsidRPr="00B14D61">
        <w:rPr>
          <w:rFonts w:asciiTheme="minorHAnsi" w:eastAsiaTheme="minorHAnsi" w:hAnsiTheme="minorHAnsi"/>
          <w:lang w:eastAsia="ko-KR"/>
        </w:rPr>
        <w:t>temp2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가 </w:t>
      </w:r>
      <w:r w:rsidRPr="00B14D61">
        <w:rPr>
          <w:rFonts w:asciiTheme="minorHAnsi" w:eastAsiaTheme="minorHAnsi" w:hAnsiTheme="minorHAnsi"/>
          <w:lang w:eastAsia="ko-KR"/>
        </w:rPr>
        <w:t>temp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보다 한 노드 앞에서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>의 끝에 도달했는지 확인한다.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끝이 아니라면 </w:t>
      </w:r>
      <w:r w:rsidRPr="00B14D61">
        <w:rPr>
          <w:rFonts w:asciiTheme="minorHAnsi" w:eastAsiaTheme="minorHAnsi" w:hAnsiTheme="minorHAnsi"/>
          <w:lang w:eastAsia="ko-KR"/>
        </w:rPr>
        <w:t>temp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를 </w:t>
      </w:r>
      <w:r w:rsidRPr="00B14D61">
        <w:rPr>
          <w:rFonts w:asciiTheme="minorHAnsi" w:eastAsiaTheme="minorHAnsi" w:hAnsiTheme="minorHAnsi"/>
          <w:lang w:eastAsia="ko-KR"/>
        </w:rPr>
        <w:t>free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하고 </w:t>
      </w:r>
      <w:r w:rsidRPr="00B14D61">
        <w:rPr>
          <w:rFonts w:asciiTheme="minorHAnsi" w:eastAsiaTheme="minorHAnsi" w:hAnsiTheme="minorHAnsi"/>
          <w:lang w:eastAsia="ko-KR"/>
        </w:rPr>
        <w:t>temp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에 </w:t>
      </w:r>
      <w:r w:rsidRPr="00B14D61">
        <w:rPr>
          <w:rFonts w:asciiTheme="minorHAnsi" w:eastAsiaTheme="minorHAnsi" w:hAnsiTheme="minorHAnsi"/>
          <w:lang w:eastAsia="ko-KR"/>
        </w:rPr>
        <w:t>temp2</w:t>
      </w:r>
      <w:r w:rsidRPr="00B14D61">
        <w:rPr>
          <w:rFonts w:asciiTheme="minorHAnsi" w:eastAsiaTheme="minorHAnsi" w:hAnsiTheme="minorHAnsi" w:hint="eastAsia"/>
          <w:lang w:eastAsia="ko-KR"/>
        </w:rPr>
        <w:t>의 값을,</w:t>
      </w:r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그리고 </w:t>
      </w:r>
      <w:r w:rsidRPr="00B14D61">
        <w:rPr>
          <w:rFonts w:asciiTheme="minorHAnsi" w:eastAsiaTheme="minorHAnsi" w:hAnsiTheme="minorHAnsi"/>
          <w:lang w:eastAsia="ko-KR"/>
        </w:rPr>
        <w:t>temp2</w:t>
      </w:r>
      <w:r w:rsidRPr="00B14D61">
        <w:rPr>
          <w:rFonts w:asciiTheme="minorHAnsi" w:eastAsiaTheme="minorHAnsi" w:hAnsiTheme="minorHAnsi" w:hint="eastAsia"/>
          <w:lang w:eastAsia="ko-KR"/>
        </w:rPr>
        <w:t xml:space="preserve">는 다음 칸의 </w:t>
      </w:r>
      <w:proofErr w:type="spellStart"/>
      <w:r w:rsidRPr="00B14D61">
        <w:rPr>
          <w:rFonts w:asciiTheme="minorHAnsi" w:eastAsiaTheme="minorHAnsi" w:hAnsiTheme="minorHAnsi" w:hint="eastAsia"/>
          <w:lang w:eastAsia="ko-KR"/>
        </w:rPr>
        <w:t>주소값을</w:t>
      </w:r>
      <w:proofErr w:type="spellEnd"/>
      <w:r w:rsidRPr="00B14D61">
        <w:rPr>
          <w:rFonts w:asciiTheme="minorHAnsi" w:eastAsiaTheme="minorHAnsi" w:hAnsiTheme="minorHAnsi" w:hint="eastAsia"/>
          <w:lang w:eastAsia="ko-KR"/>
        </w:rPr>
        <w:t xml:space="preserve"> 갖는다.</w:t>
      </w:r>
    </w:p>
    <w:p w:rsidR="007D7A80" w:rsidRPr="00B14D61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C11EF9" w:rsidRPr="00B14D61" w:rsidTr="009C25F7">
        <w:tc>
          <w:tcPr>
            <w:tcW w:w="1827" w:type="dxa"/>
          </w:tcPr>
          <w:p w:rsidR="00C11EF9" w:rsidRPr="00B14D61" w:rsidRDefault="00C11EF9" w:rsidP="00C11EF9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proofErr w:type="spellStart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Bpptr</w:t>
            </w:r>
            <w:proofErr w:type="spellEnd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temp</w:t>
            </w:r>
          </w:p>
          <w:p w:rsidR="00C11EF9" w:rsidRPr="00B14D61" w:rsidRDefault="00C11EF9" w:rsidP="00C11EF9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</w:p>
          <w:p w:rsidR="00C11EF9" w:rsidRPr="00B14D61" w:rsidRDefault="00C11EF9" w:rsidP="00C11EF9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</w:p>
          <w:p w:rsidR="00C11EF9" w:rsidRPr="00B14D61" w:rsidRDefault="00C11EF9" w:rsidP="00C11EF9">
            <w:pPr>
              <w:jc w:val="right"/>
              <w:rPr>
                <w:rFonts w:asciiTheme="minorHAnsi" w:eastAsiaTheme="minorHAnsi" w:hAnsiTheme="minorHAnsi" w:hint="eastAsia"/>
                <w:u w:val="single"/>
                <w:lang w:eastAsia="ko-KR"/>
              </w:rPr>
            </w:pPr>
            <w:proofErr w:type="spellStart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>Bpptr</w:t>
            </w:r>
            <w:proofErr w:type="spellEnd"/>
            <w:r w:rsidRPr="00B14D61"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temp2</w:t>
            </w:r>
          </w:p>
        </w:tc>
        <w:tc>
          <w:tcPr>
            <w:tcW w:w="6803" w:type="dxa"/>
          </w:tcPr>
          <w:p w:rsidR="00C11EF9" w:rsidRPr="00B14D61" w:rsidRDefault="00C11EF9" w:rsidP="00C11EF9">
            <w:pPr>
              <w:rPr>
                <w:rFonts w:asciiTheme="minorHAnsi" w:eastAsiaTheme="minorHAnsi" w:hAnsiTheme="minorHAnsi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모든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breakpoint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들을 저장하고 있는 전역변수인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breakpoints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에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저장되어있는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linked list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의 시작 노드의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주소값을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받아 대신 이동하여 전역변수에 저장된 노드의 </w:t>
            </w:r>
            <w:proofErr w:type="spellStart"/>
            <w:r w:rsidRPr="00B14D61">
              <w:rPr>
                <w:rFonts w:asciiTheme="minorHAnsi" w:eastAsiaTheme="minorHAnsi" w:hAnsiTheme="minorHAnsi" w:hint="eastAsia"/>
                <w:lang w:eastAsia="ko-KR"/>
              </w:rPr>
              <w:t>주소값이</w:t>
            </w:r>
            <w:proofErr w:type="spellEnd"/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 상실되지 않도록 한다.</w:t>
            </w:r>
          </w:p>
          <w:p w:rsidR="00C11EF9" w:rsidRPr="00B14D61" w:rsidRDefault="00C11EF9" w:rsidP="00C11EF9">
            <w:pPr>
              <w:rPr>
                <w:rFonts w:asciiTheme="minorHAnsi" w:eastAsiaTheme="minorHAnsi" w:hAnsiTheme="minorHAnsi" w:hint="eastAsia"/>
                <w:lang w:eastAsia="ko-KR"/>
              </w:rPr>
            </w:pPr>
            <w:r w:rsidRPr="00B14D61">
              <w:rPr>
                <w:rFonts w:asciiTheme="minorHAnsi" w:eastAsiaTheme="minorHAnsi" w:hAnsiTheme="minorHAnsi" w:hint="eastAsia"/>
                <w:lang w:eastAsia="ko-KR"/>
              </w:rPr>
              <w:t>t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emp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 xml:space="preserve">보다 한 노드 앞에 위치하면서 </w:t>
            </w:r>
            <w:r w:rsidRPr="00B14D61">
              <w:rPr>
                <w:rFonts w:asciiTheme="minorHAnsi" w:eastAsiaTheme="minorHAnsi" w:hAnsiTheme="minorHAnsi"/>
                <w:lang w:eastAsia="ko-KR"/>
              </w:rPr>
              <w:t>null</w:t>
            </w:r>
            <w:r w:rsidRPr="00B14D61">
              <w:rPr>
                <w:rFonts w:asciiTheme="minorHAnsi" w:eastAsiaTheme="minorHAnsi" w:hAnsiTheme="minorHAnsi" w:hint="eastAsia"/>
                <w:lang w:eastAsia="ko-KR"/>
              </w:rPr>
              <w:t>값인지를 확인한다.</w:t>
            </w:r>
          </w:p>
        </w:tc>
      </w:tr>
    </w:tbl>
    <w:p w:rsidR="007D7A80" w:rsidRPr="00B14D61" w:rsidRDefault="007D7A80" w:rsidP="009C25F7">
      <w:pPr>
        <w:ind w:left="720"/>
        <w:rPr>
          <w:rFonts w:asciiTheme="minorHAnsi" w:eastAsiaTheme="minorHAnsi" w:hAnsiTheme="minorHAnsi"/>
          <w:lang w:eastAsia="ko-KR"/>
        </w:rPr>
      </w:pPr>
    </w:p>
    <w:p w:rsidR="004F6186" w:rsidRPr="00B14D61" w:rsidRDefault="004F6186" w:rsidP="007D7A80">
      <w:pPr>
        <w:pStyle w:val="2"/>
        <w:rPr>
          <w:rFonts w:asciiTheme="minorHAnsi" w:eastAsiaTheme="minorHAnsi" w:hAnsiTheme="minorHAnsi"/>
          <w:bCs/>
          <w:noProof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모듈이름: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Pr="00B14D61">
        <w:rPr>
          <w:rFonts w:asciiTheme="minorHAnsi" w:eastAsiaTheme="minorHAnsi" w:hAnsiTheme="minorHAnsi"/>
          <w:bCs/>
          <w:noProof/>
          <w:lang w:eastAsia="ko-KR"/>
        </w:rPr>
        <w:t>void extractStr(char* dest, char* source, int start, int len</w:t>
      </w:r>
      <w:r w:rsidRPr="00B14D61">
        <w:rPr>
          <w:rFonts w:asciiTheme="minorHAnsi" w:eastAsiaTheme="minorHAnsi" w:hAnsiTheme="minorHAnsi" w:hint="eastAsia"/>
          <w:bCs/>
          <w:noProof/>
          <w:lang w:eastAsia="ko-KR"/>
        </w:rPr>
        <w:t>)</w:t>
      </w:r>
    </w:p>
    <w:p w:rsidR="004F6186" w:rsidRPr="00B14D61" w:rsidRDefault="004F6186" w:rsidP="004F6186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4F6186" w:rsidRDefault="000B149B" w:rsidP="00B14D61">
      <w:pPr>
        <w:ind w:left="7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/>
          <w:lang w:eastAsia="ko-KR"/>
        </w:rPr>
        <w:t>Source</w:t>
      </w:r>
      <w:r>
        <w:rPr>
          <w:rFonts w:asciiTheme="minorHAnsi" w:eastAsiaTheme="minorHAnsi" w:hAnsiTheme="minorHAnsi" w:hint="eastAsia"/>
          <w:lang w:eastAsia="ko-KR"/>
        </w:rPr>
        <w:t xml:space="preserve">의 </w:t>
      </w:r>
      <w:r>
        <w:rPr>
          <w:rFonts w:asciiTheme="minorHAnsi" w:eastAsiaTheme="minorHAnsi" w:hAnsiTheme="minorHAnsi"/>
          <w:lang w:eastAsia="ko-KR"/>
        </w:rPr>
        <w:t xml:space="preserve">start </w:t>
      </w:r>
      <w:r>
        <w:rPr>
          <w:rFonts w:asciiTheme="minorHAnsi" w:eastAsiaTheme="minorHAnsi" w:hAnsiTheme="minorHAnsi" w:hint="eastAsia"/>
          <w:lang w:eastAsia="ko-KR"/>
        </w:rPr>
        <w:t xml:space="preserve">인덱스부터 </w:t>
      </w:r>
      <w:proofErr w:type="spellStart"/>
      <w:r>
        <w:rPr>
          <w:rFonts w:asciiTheme="minorHAnsi" w:eastAsiaTheme="minorHAnsi" w:hAnsiTheme="minorHAnsi"/>
          <w:lang w:eastAsia="ko-KR"/>
        </w:rPr>
        <w:t>len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의 길이만큼 </w:t>
      </w:r>
      <w:proofErr w:type="spellStart"/>
      <w:r>
        <w:rPr>
          <w:rFonts w:asciiTheme="minorHAnsi" w:eastAsiaTheme="minorHAnsi" w:hAnsiTheme="minorHAnsi"/>
          <w:lang w:eastAsia="ko-KR"/>
        </w:rPr>
        <w:t>dest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에 </w:t>
      </w:r>
      <w:proofErr w:type="spellStart"/>
      <w:r>
        <w:rPr>
          <w:rFonts w:asciiTheme="minorHAnsi" w:eastAsiaTheme="minorHAnsi" w:hAnsiTheme="minorHAnsi" w:hint="eastAsia"/>
          <w:lang w:eastAsia="ko-KR"/>
        </w:rPr>
        <w:t>저장하여준다</w:t>
      </w:r>
      <w:proofErr w:type="spellEnd"/>
      <w:r>
        <w:rPr>
          <w:rFonts w:asciiTheme="minorHAnsi" w:eastAsiaTheme="minorHAnsi" w:hAnsiTheme="minorHAnsi" w:hint="eastAsia"/>
          <w:lang w:eastAsia="ko-KR"/>
        </w:rPr>
        <w:t>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그리고 혹시 </w:t>
      </w:r>
      <w:proofErr w:type="spellStart"/>
      <w:r>
        <w:rPr>
          <w:rFonts w:asciiTheme="minorHAnsi" w:eastAsiaTheme="minorHAnsi" w:hAnsiTheme="minorHAnsi"/>
          <w:lang w:eastAsia="ko-KR"/>
        </w:rPr>
        <w:t>dest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에 띄어쓰기나 </w:t>
      </w:r>
      <w:proofErr w:type="spellStart"/>
      <w:r>
        <w:rPr>
          <w:rFonts w:asciiTheme="minorHAnsi" w:eastAsiaTheme="minorHAnsi" w:hAnsiTheme="minorHAnsi" w:hint="eastAsia"/>
          <w:lang w:eastAsia="ko-KR"/>
        </w:rPr>
        <w:t>개행문자가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있으면 </w:t>
      </w:r>
      <w:r>
        <w:rPr>
          <w:rFonts w:asciiTheme="minorHAnsi" w:eastAsiaTheme="minorHAnsi" w:hAnsiTheme="minorHAnsi"/>
          <w:lang w:eastAsia="ko-KR"/>
        </w:rPr>
        <w:t>‘\0’</w:t>
      </w:r>
      <w:r>
        <w:rPr>
          <w:rFonts w:asciiTheme="minorHAnsi" w:eastAsiaTheme="minorHAnsi" w:hAnsiTheme="minorHAnsi" w:hint="eastAsia"/>
          <w:lang w:eastAsia="ko-KR"/>
        </w:rPr>
        <w:t>으로 바꿔준다.</w:t>
      </w:r>
    </w:p>
    <w:p w:rsidR="00157D16" w:rsidRPr="00B14D61" w:rsidRDefault="00157D16" w:rsidP="00B14D61">
      <w:pPr>
        <w:ind w:left="720"/>
        <w:rPr>
          <w:rFonts w:asciiTheme="minorHAnsi" w:eastAsiaTheme="minorHAnsi" w:hAnsiTheme="minorHAnsi" w:hint="eastAsia"/>
          <w:lang w:eastAsia="ko-KR"/>
        </w:rPr>
      </w:pPr>
    </w:p>
    <w:p w:rsidR="007D7A80" w:rsidRPr="00B14D61" w:rsidRDefault="007D7A80" w:rsidP="007D7A80">
      <w:pPr>
        <w:pStyle w:val="2"/>
        <w:rPr>
          <w:rFonts w:asciiTheme="minorHAnsi" w:eastAsiaTheme="minorHAnsi" w:hAnsiTheme="minorHAnsi"/>
          <w:bCs/>
          <w:noProof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lastRenderedPageBreak/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int extractStrToHex(char* source, int start, int len)</w:t>
      </w:r>
    </w:p>
    <w:p w:rsidR="004F6186" w:rsidRDefault="004F6186" w:rsidP="004F6186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B7406C" w:rsidRPr="00B7406C" w:rsidRDefault="00B7406C" w:rsidP="00B7406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ource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start </w:t>
      </w:r>
      <w:r>
        <w:rPr>
          <w:rFonts w:hint="eastAsia"/>
          <w:lang w:eastAsia="ko-KR"/>
        </w:rPr>
        <w:t>인덱스부터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len</w:t>
      </w:r>
      <w:proofErr w:type="spellEnd"/>
      <w:r>
        <w:rPr>
          <w:rFonts w:hint="eastAsia"/>
          <w:lang w:eastAsia="ko-KR"/>
        </w:rPr>
        <w:t>길이만큼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dest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 w:rsidR="00C83D09">
        <w:rPr>
          <w:lang w:eastAsia="ko-KR"/>
        </w:rPr>
        <w:t>dest</w:t>
      </w:r>
      <w:proofErr w:type="spellEnd"/>
      <w:r w:rsidR="00C83D09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StrToHex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)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:rsidR="004F6186" w:rsidRPr="00B14D61" w:rsidRDefault="004F6186" w:rsidP="004F6186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4F6186" w:rsidRPr="00B14D61" w:rsidTr="003F6CB4">
        <w:tc>
          <w:tcPr>
            <w:tcW w:w="1827" w:type="dxa"/>
          </w:tcPr>
          <w:p w:rsidR="004F6186" w:rsidRPr="00B14D61" w:rsidRDefault="00B7406C" w:rsidP="00C83D09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/>
                <w:u w:val="single"/>
                <w:lang w:eastAsia="ko-KR"/>
              </w:rPr>
              <w:t xml:space="preserve">Char </w:t>
            </w:r>
            <w:proofErr w:type="spellStart"/>
            <w:proofErr w:type="gramStart"/>
            <w:r>
              <w:rPr>
                <w:rFonts w:asciiTheme="minorHAnsi" w:eastAsiaTheme="minorHAnsi" w:hAnsiTheme="minorHAnsi"/>
                <w:u w:val="single"/>
                <w:lang w:eastAsia="ko-KR"/>
              </w:rPr>
              <w:t>dest</w:t>
            </w:r>
            <w:proofErr w:type="spellEnd"/>
            <w:r>
              <w:rPr>
                <w:rFonts w:asciiTheme="minorHAnsi" w:eastAsiaTheme="minorHAnsi" w:hAnsiTheme="minorHAnsi"/>
                <w:u w:val="single"/>
                <w:lang w:eastAsia="ko-KR"/>
              </w:rPr>
              <w:t>[</w:t>
            </w:r>
            <w:proofErr w:type="gramEnd"/>
            <w:r>
              <w:rPr>
                <w:rFonts w:asciiTheme="minorHAnsi" w:eastAsiaTheme="minorHAnsi" w:hAnsiTheme="minorHAnsi"/>
                <w:u w:val="single"/>
                <w:lang w:eastAsia="ko-KR"/>
              </w:rPr>
              <w:t>300]</w:t>
            </w:r>
          </w:p>
        </w:tc>
        <w:tc>
          <w:tcPr>
            <w:tcW w:w="6803" w:type="dxa"/>
          </w:tcPr>
          <w:p w:rsidR="004F6186" w:rsidRPr="00B14D61" w:rsidRDefault="00C83D09" w:rsidP="003F6CB4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ource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에서 추출된 문자열을 저장하고 있다.</w:t>
            </w:r>
          </w:p>
        </w:tc>
      </w:tr>
    </w:tbl>
    <w:p w:rsidR="004F6186" w:rsidRPr="00B14D61" w:rsidRDefault="004F6186" w:rsidP="004F6186">
      <w:pPr>
        <w:rPr>
          <w:rFonts w:asciiTheme="minorHAnsi" w:eastAsiaTheme="minorHAnsi" w:hAnsiTheme="minorHAnsi"/>
          <w:lang w:eastAsia="ko-KR"/>
        </w:rPr>
      </w:pPr>
    </w:p>
    <w:p w:rsidR="007D7A80" w:rsidRPr="00B14D61" w:rsidRDefault="007D7A80" w:rsidP="007D7A80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void charArrHexCal(unsigned char* arr, int value, int len, char operation)</w:t>
      </w:r>
    </w:p>
    <w:p w:rsidR="007D7A80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7F39ED" w:rsidRPr="007F39ED" w:rsidRDefault="007F39ED" w:rsidP="007F39ED">
      <w:pPr>
        <w:ind w:left="720"/>
        <w:rPr>
          <w:rFonts w:hint="eastAsia"/>
          <w:lang w:eastAsia="ko-KR"/>
        </w:rPr>
      </w:pPr>
      <w:r>
        <w:rPr>
          <w:lang w:eastAsia="ko-KR"/>
        </w:rPr>
        <w:t>16</w:t>
      </w:r>
      <w:r>
        <w:rPr>
          <w:rFonts w:hint="eastAsia"/>
          <w:lang w:eastAsia="ko-KR"/>
        </w:rPr>
        <w:t>진수가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arr</w:t>
      </w:r>
      <w:proofErr w:type="spellEnd"/>
      <w:r>
        <w:rPr>
          <w:rFonts w:hint="eastAsia"/>
          <w:lang w:eastAsia="ko-KR"/>
        </w:rPr>
        <w:t>배열에서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len</w:t>
      </w:r>
      <w:proofErr w:type="spellEnd"/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빼준다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character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converte</w:t>
      </w:r>
      <w:r>
        <w:rPr>
          <w:rFonts w:hint="eastAsia"/>
          <w:lang w:eastAsia="ko-KR"/>
        </w:rPr>
        <w:t>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바이트씩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7D7A80" w:rsidRPr="00B14D61" w:rsidRDefault="007D7A80" w:rsidP="007D7A80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6656"/>
      </w:tblGrid>
      <w:tr w:rsidR="009C25F7" w:rsidRPr="00B14D61" w:rsidTr="007F39ED">
        <w:tc>
          <w:tcPr>
            <w:tcW w:w="1974" w:type="dxa"/>
          </w:tcPr>
          <w:p w:rsidR="009C25F7" w:rsidRDefault="00F5130D" w:rsidP="007F39E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/>
                <w:u w:val="single"/>
                <w:lang w:eastAsia="ko-KR"/>
              </w:rPr>
              <w:t>I</w:t>
            </w: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nt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 xml:space="preserve"> converted</w:t>
            </w:r>
          </w:p>
          <w:p w:rsidR="00F5130D" w:rsidRDefault="00F5130D" w:rsidP="007F39E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/>
                <w:u w:val="single"/>
                <w:lang w:eastAsia="ko-KR"/>
              </w:rPr>
              <w:t>Int multiplier</w:t>
            </w:r>
          </w:p>
          <w:p w:rsidR="00F5130D" w:rsidRDefault="00F5130D" w:rsidP="007F39E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/>
                <w:u w:val="single"/>
                <w:lang w:eastAsia="ko-KR"/>
              </w:rPr>
              <w:t>Int temp</w:t>
            </w:r>
          </w:p>
          <w:p w:rsidR="00F5130D" w:rsidRDefault="00F5130D" w:rsidP="007F39E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/>
                <w:u w:val="single"/>
                <w:lang w:eastAsia="ko-KR"/>
              </w:rPr>
              <w:t>Int rem</w:t>
            </w:r>
          </w:p>
          <w:p w:rsidR="00F5130D" w:rsidRDefault="00F5130D" w:rsidP="007F39E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/>
                <w:u w:val="single"/>
                <w:lang w:eastAsia="ko-KR"/>
              </w:rPr>
              <w:t>Int repeat</w:t>
            </w:r>
          </w:p>
          <w:p w:rsidR="00332A43" w:rsidRDefault="00332A43" w:rsidP="007F39E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</w:p>
          <w:p w:rsidR="00F5130D" w:rsidRPr="00B14D61" w:rsidRDefault="00F5130D" w:rsidP="007F39ED">
            <w:pPr>
              <w:jc w:val="right"/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/>
                <w:u w:val="single"/>
                <w:lang w:eastAsia="ko-KR"/>
              </w:rPr>
              <w:t>Unsigned int result</w:t>
            </w:r>
          </w:p>
        </w:tc>
        <w:tc>
          <w:tcPr>
            <w:tcW w:w="6656" w:type="dxa"/>
          </w:tcPr>
          <w:p w:rsidR="009C25F7" w:rsidRDefault="00D014E3" w:rsidP="00CD25CF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여러칸에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 나누어져 있는 </w:t>
            </w:r>
            <w:r>
              <w:rPr>
                <w:rFonts w:asciiTheme="minorHAnsi" w:eastAsiaTheme="minorHAnsi" w:hAnsiTheme="minorHAnsi"/>
                <w:lang w:eastAsia="ko-KR"/>
              </w:rPr>
              <w:t>16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진수들을 하나의 숫자로 저장</w:t>
            </w:r>
          </w:p>
          <w:p w:rsidR="00D014E3" w:rsidRDefault="00D014E3" w:rsidP="00CD25CF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Converted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를 생성하는 과정에서 각 자리에 해당하는 </w:t>
            </w:r>
            <w:r>
              <w:rPr>
                <w:rFonts w:asciiTheme="minorHAnsi" w:eastAsiaTheme="minorHAnsi" w:hAnsiTheme="minorHAnsi"/>
                <w:lang w:eastAsia="ko-KR"/>
              </w:rPr>
              <w:t>multiplier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를 곱한다</w:t>
            </w:r>
          </w:p>
          <w:p w:rsidR="00D014E3" w:rsidRDefault="0013265C" w:rsidP="00CD25CF">
            <w:p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Arr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에 저장된 </w:t>
            </w: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바이트의 값이 </w:t>
            </w:r>
            <w:proofErr w:type="gramStart"/>
            <w:r>
              <w:rPr>
                <w:rFonts w:asciiTheme="minorHAnsi" w:eastAsiaTheme="minorHAnsi" w:hAnsiTheme="minorHAnsi" w:hint="eastAsia"/>
                <w:lang w:eastAsia="ko-KR"/>
              </w:rPr>
              <w:t>바뀌지않도록</w:t>
            </w:r>
            <w:proofErr w:type="gram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lang w:eastAsia="ko-KR"/>
              </w:rPr>
              <w:t>temp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에 </w:t>
            </w: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저장후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 xml:space="preserve"> 사용</w:t>
            </w:r>
          </w:p>
          <w:p w:rsidR="00D014E3" w:rsidRDefault="00DB3112" w:rsidP="00CD25CF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half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바이트를 사용할 경우 앞의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1half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바이트를 r</w:t>
            </w:r>
            <w:r>
              <w:rPr>
                <w:rFonts w:asciiTheme="minorHAnsi" w:eastAsiaTheme="minorHAnsi" w:hAnsiTheme="minorHAnsi"/>
                <w:lang w:eastAsia="ko-KR"/>
              </w:rPr>
              <w:t>em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에 저장한다.</w:t>
            </w:r>
          </w:p>
          <w:p w:rsidR="00D014E3" w:rsidRDefault="00332A43" w:rsidP="00CD25CF">
            <w:pPr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Len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은 </w:t>
            </w:r>
            <w:r>
              <w:rPr>
                <w:rFonts w:asciiTheme="minorHAnsi" w:eastAsiaTheme="minorHAnsi" w:hAnsiTheme="minorHAnsi"/>
                <w:lang w:eastAsia="ko-KR"/>
              </w:rPr>
              <w:t>half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바이트의 개수이므로 이를 바이트 기준으로 몇 회 반복하여야 되는지를 저장하고 있다.</w:t>
            </w:r>
          </w:p>
          <w:p w:rsidR="00D014E3" w:rsidRPr="00B14D61" w:rsidRDefault="00332A43" w:rsidP="00CD25CF">
            <w:pPr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계산결과를 저장하고 있는 변수이다.</w:t>
            </w:r>
          </w:p>
        </w:tc>
      </w:tr>
    </w:tbl>
    <w:p w:rsidR="007D7A80" w:rsidRPr="00B14D61" w:rsidRDefault="007D7A80" w:rsidP="007D7A80">
      <w:pPr>
        <w:rPr>
          <w:rFonts w:asciiTheme="minorHAnsi" w:eastAsiaTheme="minorHAnsi" w:hAnsiTheme="minorHAnsi"/>
          <w:lang w:eastAsia="ko-KR"/>
        </w:rPr>
      </w:pPr>
    </w:p>
    <w:p w:rsidR="00B52B4E" w:rsidRPr="00B14D61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="004F6186" w:rsidRPr="00B14D61">
        <w:rPr>
          <w:rFonts w:asciiTheme="minorHAnsi" w:eastAsiaTheme="minorHAnsi" w:hAnsiTheme="minorHAnsi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int bitFormat4(int addr)</w:t>
      </w:r>
    </w:p>
    <w:p w:rsidR="00B52B4E" w:rsidRPr="00B14D61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7D7A80" w:rsidRPr="00B14D61" w:rsidRDefault="00505F49" w:rsidP="00505F49">
      <w:pPr>
        <w:ind w:left="720"/>
        <w:rPr>
          <w:rFonts w:asciiTheme="minorHAnsi" w:eastAsiaTheme="minorHAnsi" w:hAnsiTheme="minorHAnsi" w:hint="eastAsia"/>
          <w:lang w:eastAsia="ko-KR"/>
        </w:rPr>
      </w:pPr>
      <w:proofErr w:type="spellStart"/>
      <w:r>
        <w:rPr>
          <w:rFonts w:asciiTheme="minorHAnsi" w:eastAsiaTheme="minorHAnsi" w:hAnsiTheme="minorHAnsi" w:hint="eastAsia"/>
          <w:lang w:eastAsia="ko-KR"/>
        </w:rPr>
        <w:t>a</w:t>
      </w:r>
      <w:r>
        <w:rPr>
          <w:rFonts w:asciiTheme="minorHAnsi" w:eastAsiaTheme="minorHAnsi" w:hAnsiTheme="minorHAnsi"/>
          <w:lang w:eastAsia="ko-KR"/>
        </w:rPr>
        <w:t>ddr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부터 시작하는 </w:t>
      </w:r>
      <w:r>
        <w:rPr>
          <w:rFonts w:asciiTheme="minorHAnsi" w:eastAsiaTheme="minorHAnsi" w:hAnsiTheme="minorHAnsi"/>
          <w:lang w:eastAsia="ko-KR"/>
        </w:rPr>
        <w:t>object</w:t>
      </w:r>
      <w:r>
        <w:rPr>
          <w:rFonts w:asciiTheme="minorHAnsi" w:eastAsiaTheme="minorHAnsi" w:hAnsiTheme="minorHAnsi" w:hint="eastAsia"/>
          <w:lang w:eastAsia="ko-KR"/>
        </w:rPr>
        <w:t xml:space="preserve">코드의 </w:t>
      </w:r>
      <w:r>
        <w:rPr>
          <w:rFonts w:asciiTheme="minorHAnsi" w:eastAsiaTheme="minorHAnsi" w:hAnsiTheme="minorHAnsi"/>
          <w:lang w:eastAsia="ko-KR"/>
        </w:rPr>
        <w:t xml:space="preserve">e </w:t>
      </w:r>
      <w:r>
        <w:rPr>
          <w:rFonts w:asciiTheme="minorHAnsi" w:eastAsiaTheme="minorHAnsi" w:hAnsiTheme="minorHAnsi" w:hint="eastAsia"/>
          <w:lang w:eastAsia="ko-KR"/>
        </w:rPr>
        <w:t xml:space="preserve">비트를 확인함으로써 </w:t>
      </w:r>
      <w:r>
        <w:rPr>
          <w:rFonts w:asciiTheme="minorHAnsi" w:eastAsiaTheme="minorHAnsi" w:hAnsiTheme="minorHAnsi"/>
          <w:lang w:eastAsia="ko-KR"/>
        </w:rPr>
        <w:t>4</w:t>
      </w:r>
      <w:r>
        <w:rPr>
          <w:rFonts w:asciiTheme="minorHAnsi" w:eastAsiaTheme="minorHAnsi" w:hAnsiTheme="minorHAnsi" w:hint="eastAsia"/>
          <w:lang w:eastAsia="ko-KR"/>
        </w:rPr>
        <w:t xml:space="preserve">형식인지를 확인하고 </w:t>
      </w:r>
      <w:proofErr w:type="spellStart"/>
      <w:r>
        <w:rPr>
          <w:rFonts w:asciiTheme="minorHAnsi" w:eastAsiaTheme="minorHAnsi" w:hAnsiTheme="minorHAnsi" w:hint="eastAsia"/>
          <w:lang w:eastAsia="ko-KR"/>
        </w:rPr>
        <w:t>맞다면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</w:t>
      </w:r>
      <w:r>
        <w:rPr>
          <w:rFonts w:asciiTheme="minorHAnsi" w:eastAsiaTheme="minorHAnsi" w:hAnsiTheme="minorHAnsi"/>
          <w:lang w:eastAsia="ko-KR"/>
        </w:rPr>
        <w:t>TRUE</w:t>
      </w:r>
      <w:r>
        <w:rPr>
          <w:rFonts w:asciiTheme="minorHAnsi" w:eastAsiaTheme="minorHAnsi" w:hAnsiTheme="minorHAnsi" w:hint="eastAsia"/>
          <w:lang w:eastAsia="ko-KR"/>
        </w:rPr>
        <w:t xml:space="preserve">를 리턴하고 아니면 </w:t>
      </w:r>
      <w:r>
        <w:rPr>
          <w:rFonts w:asciiTheme="minorHAnsi" w:eastAsiaTheme="minorHAnsi" w:hAnsiTheme="minorHAnsi"/>
          <w:lang w:eastAsia="ko-KR"/>
        </w:rPr>
        <w:t>FALSE</w:t>
      </w:r>
      <w:r>
        <w:rPr>
          <w:rFonts w:asciiTheme="minorHAnsi" w:eastAsiaTheme="minorHAnsi" w:hAnsiTheme="minorHAnsi" w:hint="eastAsia"/>
          <w:lang w:eastAsia="ko-KR"/>
        </w:rPr>
        <w:t xml:space="preserve">를 </w:t>
      </w:r>
      <w:proofErr w:type="spellStart"/>
      <w:r>
        <w:rPr>
          <w:rFonts w:asciiTheme="minorHAnsi" w:eastAsiaTheme="minorHAnsi" w:hAnsiTheme="minorHAnsi" w:hint="eastAsia"/>
          <w:lang w:eastAsia="ko-KR"/>
        </w:rPr>
        <w:t>리턴한다</w:t>
      </w:r>
      <w:proofErr w:type="spellEnd"/>
      <w:r>
        <w:rPr>
          <w:rFonts w:asciiTheme="minorHAnsi" w:eastAsiaTheme="minorHAnsi" w:hAnsiTheme="minorHAnsi" w:hint="eastAsia"/>
          <w:lang w:eastAsia="ko-KR"/>
        </w:rPr>
        <w:t>.</w:t>
      </w:r>
    </w:p>
    <w:p w:rsidR="00B52B4E" w:rsidRPr="00B14D61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int bitToHex(int addr,int start,int end)</w:t>
      </w:r>
    </w:p>
    <w:p w:rsidR="0085014E" w:rsidRDefault="00B52B4E" w:rsidP="004F6186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650C5D" w:rsidRPr="00650C5D" w:rsidRDefault="00650C5D" w:rsidP="00650C5D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파라미터로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+start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변환하여준다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진수들을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B52B4E" w:rsidRPr="00B14D61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6803"/>
      </w:tblGrid>
      <w:tr w:rsidR="009C25F7" w:rsidRPr="00B14D61" w:rsidTr="00C63308">
        <w:tc>
          <w:tcPr>
            <w:tcW w:w="1827" w:type="dxa"/>
          </w:tcPr>
          <w:p w:rsidR="00055891" w:rsidRPr="00B14D61" w:rsidRDefault="00650C5D" w:rsidP="00CD25CF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Int result</w:t>
            </w:r>
          </w:p>
        </w:tc>
        <w:tc>
          <w:tcPr>
            <w:tcW w:w="6803" w:type="dxa"/>
          </w:tcPr>
          <w:p w:rsidR="00055891" w:rsidRPr="00B14D61" w:rsidRDefault="00650C5D" w:rsidP="00CD25CF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6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진수로 변환된 값을 저장하고 있다.</w:t>
            </w:r>
          </w:p>
        </w:tc>
      </w:tr>
    </w:tbl>
    <w:p w:rsidR="00B52B4E" w:rsidRPr="00B14D61" w:rsidRDefault="00B52B4E" w:rsidP="007D7A80">
      <w:pPr>
        <w:rPr>
          <w:rFonts w:asciiTheme="minorHAnsi" w:eastAsiaTheme="minorHAnsi" w:hAnsiTheme="minorHAnsi"/>
          <w:lang w:eastAsia="ko-KR"/>
        </w:rPr>
      </w:pPr>
    </w:p>
    <w:p w:rsidR="00B52B4E" w:rsidRPr="00B14D61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void compareReg(int a, int b)</w:t>
      </w:r>
    </w:p>
    <w:p w:rsidR="00B52B4E" w:rsidRPr="00B14D61" w:rsidRDefault="00B52B4E" w:rsidP="00B52B4E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B52B4E" w:rsidRDefault="00AB00F9" w:rsidP="00AB00F9">
      <w:pPr>
        <w:ind w:left="720"/>
        <w:rPr>
          <w:rFonts w:asciiTheme="minorHAnsi" w:eastAsiaTheme="minorHAnsi" w:hAnsiTheme="minorHAnsi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 xml:space="preserve">파라미터로 넘어온 </w:t>
      </w:r>
      <w:r>
        <w:rPr>
          <w:rFonts w:asciiTheme="minorHAnsi" w:eastAsiaTheme="minorHAnsi" w:hAnsiTheme="minorHAnsi"/>
          <w:lang w:eastAsia="ko-KR"/>
        </w:rPr>
        <w:t>a</w:t>
      </w:r>
      <w:r>
        <w:rPr>
          <w:rFonts w:asciiTheme="minorHAnsi" w:eastAsiaTheme="minorHAnsi" w:hAnsiTheme="minorHAnsi" w:hint="eastAsia"/>
          <w:lang w:eastAsia="ko-KR"/>
        </w:rPr>
        <w:t xml:space="preserve">와 b를 비교하여 만약 </w:t>
      </w:r>
      <w:r>
        <w:rPr>
          <w:rFonts w:asciiTheme="minorHAnsi" w:eastAsiaTheme="minorHAnsi" w:hAnsiTheme="minorHAnsi"/>
          <w:lang w:eastAsia="ko-KR"/>
        </w:rPr>
        <w:t>a</w:t>
      </w:r>
      <w:r>
        <w:rPr>
          <w:rFonts w:asciiTheme="minorHAnsi" w:eastAsiaTheme="minorHAnsi" w:hAnsiTheme="minorHAnsi" w:hint="eastAsia"/>
          <w:lang w:eastAsia="ko-KR"/>
        </w:rPr>
        <w:t xml:space="preserve">가 더 크다면 </w:t>
      </w:r>
      <w:r>
        <w:rPr>
          <w:rFonts w:asciiTheme="minorHAnsi" w:eastAsiaTheme="minorHAnsi" w:hAnsiTheme="minorHAnsi"/>
          <w:lang w:eastAsia="ko-KR"/>
        </w:rPr>
        <w:t xml:space="preserve">SW </w:t>
      </w:r>
      <w:r>
        <w:rPr>
          <w:rFonts w:asciiTheme="minorHAnsi" w:eastAsiaTheme="minorHAnsi" w:hAnsiTheme="minorHAnsi" w:hint="eastAsia"/>
          <w:lang w:eastAsia="ko-KR"/>
        </w:rPr>
        <w:t xml:space="preserve">레지스터에 해당하는 </w:t>
      </w:r>
      <w:r>
        <w:rPr>
          <w:rFonts w:asciiTheme="minorHAnsi" w:eastAsiaTheme="minorHAnsi" w:hAnsiTheme="minorHAnsi"/>
          <w:lang w:eastAsia="ko-KR"/>
        </w:rPr>
        <w:t xml:space="preserve">int </w:t>
      </w:r>
      <w:r>
        <w:rPr>
          <w:rFonts w:asciiTheme="minorHAnsi" w:eastAsiaTheme="minorHAnsi" w:hAnsiTheme="minorHAnsi" w:hint="eastAsia"/>
          <w:lang w:eastAsia="ko-KR"/>
        </w:rPr>
        <w:t xml:space="preserve">배열에 </w:t>
      </w:r>
      <w:r>
        <w:rPr>
          <w:rFonts w:asciiTheme="minorHAnsi" w:eastAsiaTheme="minorHAnsi" w:hAnsiTheme="minorHAnsi"/>
          <w:lang w:eastAsia="ko-KR"/>
        </w:rPr>
        <w:t>-1</w:t>
      </w:r>
      <w:r>
        <w:rPr>
          <w:rFonts w:asciiTheme="minorHAnsi" w:eastAsiaTheme="minorHAnsi" w:hAnsiTheme="minorHAnsi" w:hint="eastAsia"/>
          <w:lang w:eastAsia="ko-KR"/>
        </w:rPr>
        <w:t>을 저장하고,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같다면 </w:t>
      </w:r>
      <w:r>
        <w:rPr>
          <w:rFonts w:asciiTheme="minorHAnsi" w:eastAsiaTheme="minorHAnsi" w:hAnsiTheme="minorHAnsi"/>
          <w:lang w:eastAsia="ko-KR"/>
        </w:rPr>
        <w:t>0</w:t>
      </w:r>
      <w:r>
        <w:rPr>
          <w:rFonts w:asciiTheme="minorHAnsi" w:eastAsiaTheme="minorHAnsi" w:hAnsiTheme="minorHAnsi" w:hint="eastAsia"/>
          <w:lang w:eastAsia="ko-KR"/>
        </w:rPr>
        <w:t>을,</w:t>
      </w:r>
      <w:r>
        <w:rPr>
          <w:rFonts w:asciiTheme="minorHAnsi" w:eastAsiaTheme="minorHAnsi" w:hAnsiTheme="minorHAnsi"/>
          <w:lang w:eastAsia="ko-KR"/>
        </w:rPr>
        <w:t xml:space="preserve"> b</w:t>
      </w:r>
      <w:r>
        <w:rPr>
          <w:rFonts w:asciiTheme="minorHAnsi" w:eastAsiaTheme="minorHAnsi" w:hAnsiTheme="minorHAnsi" w:hint="eastAsia"/>
          <w:lang w:eastAsia="ko-KR"/>
        </w:rPr>
        <w:t xml:space="preserve">가 더 크다면 </w:t>
      </w:r>
      <w:r>
        <w:rPr>
          <w:rFonts w:asciiTheme="minorHAnsi" w:eastAsiaTheme="minorHAnsi" w:hAnsiTheme="minorHAnsi"/>
          <w:lang w:eastAsia="ko-KR"/>
        </w:rPr>
        <w:t>1</w:t>
      </w:r>
      <w:r>
        <w:rPr>
          <w:rFonts w:asciiTheme="minorHAnsi" w:eastAsiaTheme="minorHAnsi" w:hAnsiTheme="minorHAnsi" w:hint="eastAsia"/>
          <w:lang w:eastAsia="ko-KR"/>
        </w:rPr>
        <w:t>을 저장한다.</w:t>
      </w:r>
    </w:p>
    <w:p w:rsidR="006D415A" w:rsidRPr="00B14D61" w:rsidRDefault="006D415A" w:rsidP="00AB00F9">
      <w:pPr>
        <w:ind w:left="720"/>
        <w:rPr>
          <w:rFonts w:asciiTheme="minorHAnsi" w:eastAsiaTheme="minorHAnsi" w:hAnsiTheme="minorHAnsi" w:hint="eastAsia"/>
          <w:lang w:eastAsia="ko-KR"/>
        </w:rPr>
      </w:pPr>
    </w:p>
    <w:p w:rsidR="00B52B4E" w:rsidRPr="00B14D61" w:rsidRDefault="00B52B4E" w:rsidP="00B52B4E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void printReg()</w:t>
      </w:r>
    </w:p>
    <w:p w:rsidR="00B52B4E" w:rsidRPr="00B14D61" w:rsidRDefault="00B52B4E" w:rsidP="00130D6B">
      <w:pPr>
        <w:pStyle w:val="3"/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>기능</w:t>
      </w:r>
    </w:p>
    <w:p w:rsidR="00130D6B" w:rsidRDefault="006D415A" w:rsidP="00764F70">
      <w:pPr>
        <w:ind w:left="720"/>
        <w:rPr>
          <w:rFonts w:asciiTheme="minorHAnsi" w:eastAsiaTheme="minorHAnsi" w:hAnsiTheme="minorHAnsi" w:hint="eastAsia"/>
          <w:lang w:eastAsia="ko-KR"/>
        </w:rPr>
      </w:pPr>
      <w:r>
        <w:rPr>
          <w:rFonts w:asciiTheme="minorHAnsi" w:eastAsiaTheme="minorHAnsi" w:hAnsiTheme="minorHAnsi" w:hint="eastAsia"/>
          <w:lang w:eastAsia="ko-KR"/>
        </w:rPr>
        <w:t>A</w:t>
      </w:r>
      <w:r>
        <w:rPr>
          <w:rFonts w:asciiTheme="minorHAnsi" w:eastAsiaTheme="minorHAnsi" w:hAnsiTheme="minorHAnsi"/>
          <w:lang w:eastAsia="ko-KR"/>
        </w:rPr>
        <w:t>~T</w:t>
      </w:r>
      <w:r>
        <w:rPr>
          <w:rFonts w:asciiTheme="minorHAnsi" w:eastAsiaTheme="minorHAnsi" w:hAnsiTheme="minorHAnsi" w:hint="eastAsia"/>
          <w:lang w:eastAsia="ko-KR"/>
        </w:rPr>
        <w:t xml:space="preserve">까지의 레지스터에 해당하는 </w:t>
      </w:r>
      <w:r>
        <w:rPr>
          <w:rFonts w:asciiTheme="minorHAnsi" w:eastAsiaTheme="minorHAnsi" w:hAnsiTheme="minorHAnsi"/>
          <w:lang w:eastAsia="ko-KR"/>
        </w:rPr>
        <w:t>int</w:t>
      </w:r>
      <w:r>
        <w:rPr>
          <w:rFonts w:asciiTheme="minorHAnsi" w:eastAsiaTheme="minorHAnsi" w:hAnsiTheme="minorHAnsi" w:hint="eastAsia"/>
          <w:lang w:eastAsia="ko-KR"/>
        </w:rPr>
        <w:t>배열의 값을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매뉴얼의 형식에 맞게 </w:t>
      </w:r>
      <w:proofErr w:type="spellStart"/>
      <w:r>
        <w:rPr>
          <w:rFonts w:asciiTheme="minorHAnsi" w:eastAsiaTheme="minorHAnsi" w:hAnsiTheme="minorHAnsi" w:hint="eastAsia"/>
          <w:lang w:eastAsia="ko-KR"/>
        </w:rPr>
        <w:t>출력하여준다</w:t>
      </w:r>
      <w:proofErr w:type="spellEnd"/>
      <w:r>
        <w:rPr>
          <w:rFonts w:asciiTheme="minorHAnsi" w:eastAsiaTheme="minorHAnsi" w:hAnsiTheme="minorHAnsi" w:hint="eastAsia"/>
          <w:lang w:eastAsia="ko-KR"/>
        </w:rPr>
        <w:t>.</w:t>
      </w:r>
    </w:p>
    <w:p w:rsidR="006D415A" w:rsidRPr="00B14D61" w:rsidRDefault="006D415A" w:rsidP="00764F70">
      <w:pPr>
        <w:ind w:left="720"/>
        <w:rPr>
          <w:rFonts w:asciiTheme="minorHAnsi" w:eastAsiaTheme="minorHAnsi" w:hAnsiTheme="minorHAnsi" w:hint="eastAsia"/>
          <w:lang w:eastAsia="ko-KR"/>
        </w:rPr>
      </w:pPr>
    </w:p>
    <w:p w:rsidR="00AB3D33" w:rsidRPr="00B14D61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void writeToMem(int addr, int regNum)</w:t>
      </w:r>
    </w:p>
    <w:p w:rsidR="00AB3D33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271A2A" w:rsidRPr="00271A2A" w:rsidRDefault="00271A2A" w:rsidP="00271A2A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ddr</w:t>
      </w:r>
      <w:proofErr w:type="spellEnd"/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Mask (0xFF)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바이트씩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shift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추출한다</w:t>
      </w:r>
      <w:r>
        <w:rPr>
          <w:rFonts w:hint="eastAsia"/>
          <w:lang w:eastAsia="ko-KR"/>
        </w:rPr>
        <w:t>.</w:t>
      </w:r>
    </w:p>
    <w:p w:rsidR="00130D6B" w:rsidRPr="00B14D61" w:rsidRDefault="00130D6B" w:rsidP="00130D6B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사용변수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6520"/>
      </w:tblGrid>
      <w:tr w:rsidR="00764F70" w:rsidRPr="00B14D61" w:rsidTr="00764F70">
        <w:tc>
          <w:tcPr>
            <w:tcW w:w="2110" w:type="dxa"/>
          </w:tcPr>
          <w:p w:rsidR="00764F70" w:rsidRDefault="00271A2A" w:rsidP="00764F70">
            <w:pPr>
              <w:rPr>
                <w:rFonts w:asciiTheme="minorHAnsi" w:eastAsiaTheme="minorHAnsi" w:hAnsiTheme="minorHAnsi"/>
                <w:u w:val="single"/>
                <w:lang w:eastAsia="ko-KR"/>
              </w:rPr>
            </w:pPr>
            <w:r>
              <w:rPr>
                <w:rFonts w:asciiTheme="minorHAnsi" w:eastAsiaTheme="minorHAnsi" w:hAnsiTheme="minorHAnsi"/>
                <w:u w:val="single"/>
                <w:lang w:eastAsia="ko-KR"/>
              </w:rPr>
              <w:t>Temp</w:t>
            </w:r>
          </w:p>
          <w:p w:rsidR="00271A2A" w:rsidRPr="00B14D61" w:rsidRDefault="00271A2A" w:rsidP="00764F70">
            <w:pPr>
              <w:rPr>
                <w:rFonts w:asciiTheme="minorHAnsi" w:eastAsiaTheme="minorHAnsi" w:hAnsiTheme="minorHAnsi" w:hint="eastAsia"/>
                <w:u w:val="single"/>
                <w:lang w:eastAsia="ko-KR"/>
              </w:rPr>
            </w:pPr>
            <w:r>
              <w:rPr>
                <w:rFonts w:asciiTheme="minorHAnsi" w:eastAsiaTheme="minorHAnsi" w:hAnsiTheme="minorHAnsi" w:hint="eastAsia"/>
                <w:u w:val="single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u w:val="single"/>
                <w:lang w:eastAsia="ko-KR"/>
              </w:rPr>
              <w:t>ask</w:t>
            </w:r>
          </w:p>
        </w:tc>
        <w:tc>
          <w:tcPr>
            <w:tcW w:w="6520" w:type="dxa"/>
          </w:tcPr>
          <w:p w:rsidR="00764F70" w:rsidRDefault="00271A2A" w:rsidP="00764F70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파라미터로 넘어온 레지스터 넘버로 해당 레지스터의 값을 저장</w:t>
            </w:r>
          </w:p>
          <w:p w:rsidR="00271A2A" w:rsidRDefault="00271A2A" w:rsidP="00764F70">
            <w:p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레지스터의 값을 </w:t>
            </w: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바이트씩 추출하기 위해 </w:t>
            </w:r>
            <w:r>
              <w:rPr>
                <w:rFonts w:asciiTheme="minorHAnsi" w:eastAsiaTheme="minorHAnsi" w:hAnsiTheme="minorHAnsi"/>
                <w:lang w:eastAsia="ko-KR"/>
              </w:rPr>
              <w:t>mask를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사용한다(</w:t>
            </w:r>
            <w:r>
              <w:rPr>
                <w:rFonts w:asciiTheme="minorHAnsi" w:eastAsiaTheme="minorHAnsi" w:hAnsiTheme="minorHAnsi"/>
                <w:lang w:eastAsia="ko-KR"/>
              </w:rPr>
              <w:t>0xFF)</w:t>
            </w:r>
          </w:p>
          <w:p w:rsidR="00271A2A" w:rsidRPr="00B14D61" w:rsidRDefault="00271A2A" w:rsidP="00764F70">
            <w:pPr>
              <w:rPr>
                <w:rFonts w:asciiTheme="minorHAnsi" w:eastAsiaTheme="minorHAnsi" w:hAnsiTheme="minorHAnsi" w:hint="eastAsia"/>
                <w:lang w:eastAsia="ko-KR"/>
              </w:rPr>
            </w:pPr>
          </w:p>
        </w:tc>
      </w:tr>
    </w:tbl>
    <w:p w:rsidR="00AB3D33" w:rsidRPr="00B14D61" w:rsidRDefault="00AB3D33" w:rsidP="00764F70">
      <w:pPr>
        <w:ind w:left="720"/>
        <w:rPr>
          <w:rFonts w:asciiTheme="minorHAnsi" w:eastAsiaTheme="minorHAnsi" w:hAnsiTheme="minorHAnsi"/>
          <w:lang w:eastAsia="ko-KR"/>
        </w:rPr>
      </w:pPr>
    </w:p>
    <w:p w:rsidR="00AB3D33" w:rsidRPr="00B14D61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int getLastByte(int regNum)</w:t>
      </w:r>
    </w:p>
    <w:p w:rsidR="00AB3D33" w:rsidRPr="00B14D61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562592" w:rsidRPr="00B14D61" w:rsidRDefault="000E375B" w:rsidP="003258C4">
      <w:pPr>
        <w:ind w:left="720"/>
        <w:rPr>
          <w:rFonts w:asciiTheme="minorHAnsi" w:eastAsiaTheme="minorHAnsi" w:hAnsiTheme="minorHAnsi" w:hint="eastAsia"/>
          <w:lang w:eastAsia="ko-KR"/>
        </w:rPr>
      </w:pPr>
      <w:proofErr w:type="spellStart"/>
      <w:r>
        <w:rPr>
          <w:rFonts w:asciiTheme="minorHAnsi" w:eastAsiaTheme="minorHAnsi" w:hAnsiTheme="minorHAnsi" w:hint="eastAsia"/>
          <w:lang w:eastAsia="ko-KR"/>
        </w:rPr>
        <w:t>r</w:t>
      </w:r>
      <w:r>
        <w:rPr>
          <w:rFonts w:asciiTheme="minorHAnsi" w:eastAsiaTheme="minorHAnsi" w:hAnsiTheme="minorHAnsi"/>
          <w:lang w:eastAsia="ko-KR"/>
        </w:rPr>
        <w:t>egNum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으로 전달받은 레지스터의 </w:t>
      </w:r>
      <w:r>
        <w:rPr>
          <w:rFonts w:asciiTheme="minorHAnsi" w:eastAsiaTheme="minorHAnsi" w:hAnsiTheme="minorHAnsi"/>
          <w:lang w:eastAsia="ko-KR"/>
        </w:rPr>
        <w:t>3</w:t>
      </w:r>
      <w:r>
        <w:rPr>
          <w:rFonts w:asciiTheme="minorHAnsi" w:eastAsiaTheme="minorHAnsi" w:hAnsiTheme="minorHAnsi" w:hint="eastAsia"/>
          <w:lang w:eastAsia="ko-KR"/>
        </w:rPr>
        <w:t xml:space="preserve">바이트중 마지막 </w:t>
      </w:r>
      <w:r>
        <w:rPr>
          <w:rFonts w:asciiTheme="minorHAnsi" w:eastAsiaTheme="minorHAnsi" w:hAnsiTheme="minorHAnsi"/>
          <w:lang w:eastAsia="ko-KR"/>
        </w:rPr>
        <w:t>1</w:t>
      </w:r>
      <w:r>
        <w:rPr>
          <w:rFonts w:asciiTheme="minorHAnsi" w:eastAsiaTheme="minorHAnsi" w:hAnsiTheme="minorHAnsi" w:hint="eastAsia"/>
          <w:lang w:eastAsia="ko-KR"/>
        </w:rPr>
        <w:t xml:space="preserve">바이트의 값을 </w:t>
      </w:r>
      <w:proofErr w:type="spellStart"/>
      <w:r>
        <w:rPr>
          <w:rFonts w:asciiTheme="minorHAnsi" w:eastAsiaTheme="minorHAnsi" w:hAnsiTheme="minorHAnsi" w:hint="eastAsia"/>
          <w:lang w:eastAsia="ko-KR"/>
        </w:rPr>
        <w:t>리턴한다</w:t>
      </w:r>
      <w:proofErr w:type="spellEnd"/>
      <w:r>
        <w:rPr>
          <w:rFonts w:asciiTheme="minorHAnsi" w:eastAsiaTheme="minorHAnsi" w:hAnsiTheme="minorHAnsi" w:hint="eastAsia"/>
          <w:lang w:eastAsia="ko-KR"/>
        </w:rPr>
        <w:t>.</w:t>
      </w:r>
    </w:p>
    <w:p w:rsidR="00AB3D33" w:rsidRPr="00B14D61" w:rsidRDefault="00AB3D33" w:rsidP="00AB3D33">
      <w:pPr>
        <w:pStyle w:val="2"/>
        <w:rPr>
          <w:rFonts w:asciiTheme="minorHAnsi" w:eastAsiaTheme="minorHAnsi" w:hAnsiTheme="minorHAnsi"/>
          <w:bCs/>
          <w:sz w:val="24"/>
          <w:lang w:eastAsia="ko-KR"/>
        </w:rPr>
      </w:pP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>모듈이름</w:t>
      </w:r>
      <w:r w:rsidRPr="00B14D61">
        <w:rPr>
          <w:rFonts w:asciiTheme="minorHAnsi" w:eastAsiaTheme="minorHAnsi" w:hAnsiTheme="minorHAnsi"/>
          <w:bCs/>
          <w:sz w:val="24"/>
          <w:lang w:eastAsia="ko-KR"/>
        </w:rPr>
        <w:t>:</w:t>
      </w:r>
      <w:r w:rsidRPr="00B14D61">
        <w:rPr>
          <w:rFonts w:asciiTheme="minorHAnsi" w:eastAsiaTheme="minorHAnsi" w:hAnsiTheme="minorHAnsi" w:hint="eastAsia"/>
          <w:bCs/>
          <w:sz w:val="24"/>
          <w:lang w:eastAsia="ko-KR"/>
        </w:rPr>
        <w:t xml:space="preserve"> </w:t>
      </w:r>
      <w:r w:rsidR="004F6186" w:rsidRPr="00B14D61">
        <w:rPr>
          <w:rFonts w:asciiTheme="minorHAnsi" w:eastAsiaTheme="minorHAnsi" w:hAnsiTheme="minorHAnsi"/>
          <w:bCs/>
          <w:noProof/>
          <w:lang w:eastAsia="ko-KR"/>
        </w:rPr>
        <w:t>void storeLastByte(int regNum, int value)</w:t>
      </w:r>
    </w:p>
    <w:p w:rsidR="00AB3D33" w:rsidRPr="00B14D61" w:rsidRDefault="00AB3D33" w:rsidP="00AB3D33">
      <w:pPr>
        <w:pStyle w:val="3"/>
        <w:rPr>
          <w:rFonts w:asciiTheme="minorHAnsi" w:eastAsiaTheme="minorHAnsi" w:hAnsiTheme="minorHAnsi"/>
          <w:iCs/>
          <w:lang w:eastAsia="ko-KR"/>
        </w:rPr>
      </w:pPr>
      <w:r w:rsidRPr="00B14D61">
        <w:rPr>
          <w:rFonts w:asciiTheme="minorHAnsi" w:eastAsiaTheme="minorHAnsi" w:hAnsiTheme="minorHAnsi" w:hint="eastAsia"/>
          <w:iCs/>
          <w:lang w:eastAsia="ko-KR"/>
        </w:rPr>
        <w:t>기능</w:t>
      </w:r>
    </w:p>
    <w:p w:rsidR="00AB3D33" w:rsidRPr="00B14D61" w:rsidRDefault="009140EF" w:rsidP="00C3114B">
      <w:pPr>
        <w:ind w:left="720"/>
        <w:rPr>
          <w:rFonts w:asciiTheme="minorHAnsi" w:eastAsiaTheme="minorHAnsi" w:hAnsiTheme="minorHAnsi" w:hint="eastAsia"/>
          <w:lang w:eastAsia="ko-KR"/>
        </w:rPr>
      </w:pPr>
      <w:proofErr w:type="spellStart"/>
      <w:r>
        <w:rPr>
          <w:rFonts w:asciiTheme="minorHAnsi" w:eastAsiaTheme="minorHAnsi" w:hAnsiTheme="minorHAnsi"/>
          <w:lang w:eastAsia="ko-KR"/>
        </w:rPr>
        <w:t>regNu</w:t>
      </w:r>
      <w:r>
        <w:rPr>
          <w:rFonts w:asciiTheme="minorHAnsi" w:eastAsiaTheme="minorHAnsi" w:hAnsiTheme="minorHAnsi" w:hint="eastAsia"/>
          <w:lang w:eastAsia="ko-KR"/>
        </w:rPr>
        <w:t>m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으로 전달받은 레지스터의 </w:t>
      </w:r>
      <w:r>
        <w:rPr>
          <w:rFonts w:asciiTheme="minorHAnsi" w:eastAsiaTheme="minorHAnsi" w:hAnsiTheme="minorHAnsi"/>
          <w:lang w:eastAsia="ko-KR"/>
        </w:rPr>
        <w:t xml:space="preserve">3 </w:t>
      </w:r>
      <w:proofErr w:type="spellStart"/>
      <w:r>
        <w:rPr>
          <w:rFonts w:asciiTheme="minorHAnsi" w:eastAsiaTheme="minorHAnsi" w:hAnsiTheme="minorHAnsi" w:hint="eastAsia"/>
          <w:lang w:eastAsia="ko-KR"/>
        </w:rPr>
        <w:t>바이트중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마지막 </w:t>
      </w:r>
      <w:r>
        <w:rPr>
          <w:rFonts w:asciiTheme="minorHAnsi" w:eastAsiaTheme="minorHAnsi" w:hAnsiTheme="minorHAnsi"/>
          <w:lang w:eastAsia="ko-KR"/>
        </w:rPr>
        <w:t>1</w:t>
      </w:r>
      <w:r>
        <w:rPr>
          <w:rFonts w:asciiTheme="minorHAnsi" w:eastAsiaTheme="minorHAnsi" w:hAnsiTheme="minorHAnsi" w:hint="eastAsia"/>
          <w:lang w:eastAsia="ko-KR"/>
        </w:rPr>
        <w:t xml:space="preserve">바이트의 값을 </w:t>
      </w:r>
      <w:r>
        <w:rPr>
          <w:rFonts w:asciiTheme="minorHAnsi" w:eastAsiaTheme="minorHAnsi" w:hAnsiTheme="minorHAnsi"/>
          <w:lang w:eastAsia="ko-KR"/>
        </w:rPr>
        <w:t xml:space="preserve">value </w:t>
      </w:r>
      <w:r>
        <w:rPr>
          <w:rFonts w:asciiTheme="minorHAnsi" w:eastAsiaTheme="minorHAnsi" w:hAnsiTheme="minorHAnsi" w:hint="eastAsia"/>
          <w:lang w:eastAsia="ko-KR"/>
        </w:rPr>
        <w:t>로 세팅한다.</w:t>
      </w:r>
      <w:r>
        <w:rPr>
          <w:rFonts w:asciiTheme="minorHAnsi" w:eastAsiaTheme="minorHAnsi" w:hAnsiTheme="minorHAnsi"/>
          <w:lang w:eastAsia="ko-KR"/>
        </w:rPr>
        <w:t xml:space="preserve"> Bit mask</w:t>
      </w:r>
      <w:r>
        <w:rPr>
          <w:rFonts w:asciiTheme="minorHAnsi" w:eastAsiaTheme="minorHAnsi" w:hAnsiTheme="minorHAnsi" w:hint="eastAsia"/>
          <w:lang w:eastAsia="ko-KR"/>
        </w:rPr>
        <w:t xml:space="preserve">를 사용해 </w:t>
      </w:r>
      <w:r>
        <w:rPr>
          <w:rFonts w:asciiTheme="minorHAnsi" w:eastAsiaTheme="minorHAnsi" w:hAnsiTheme="minorHAnsi"/>
          <w:lang w:eastAsia="ko-KR"/>
        </w:rPr>
        <w:t>앞 2</w:t>
      </w:r>
      <w:r>
        <w:rPr>
          <w:rFonts w:asciiTheme="minorHAnsi" w:eastAsiaTheme="minorHAnsi" w:hAnsiTheme="minorHAnsi" w:hint="eastAsia"/>
          <w:lang w:eastAsia="ko-KR"/>
        </w:rPr>
        <w:t xml:space="preserve">비트를 추출하고 </w:t>
      </w:r>
      <w:r>
        <w:rPr>
          <w:rFonts w:asciiTheme="minorHAnsi" w:eastAsiaTheme="minorHAnsi" w:hAnsiTheme="minorHAnsi"/>
          <w:lang w:eastAsia="ko-KR"/>
        </w:rPr>
        <w:t>value</w:t>
      </w:r>
      <w:r>
        <w:rPr>
          <w:rFonts w:asciiTheme="minorHAnsi" w:eastAsiaTheme="minorHAnsi" w:hAnsiTheme="minorHAnsi" w:hint="eastAsia"/>
          <w:lang w:eastAsia="ko-KR"/>
        </w:rPr>
        <w:t>와 더하는 방식으로 수행하였다.</w:t>
      </w:r>
    </w:p>
    <w:p w:rsidR="00B17B79" w:rsidRPr="00B14D61" w:rsidRDefault="00B17B79" w:rsidP="00564BC4">
      <w:pPr>
        <w:rPr>
          <w:rFonts w:asciiTheme="minorHAnsi" w:eastAsiaTheme="minorHAnsi" w:hAnsiTheme="minorHAnsi"/>
          <w:lang w:eastAsia="ko-KR"/>
        </w:rPr>
      </w:pPr>
    </w:p>
    <w:p w:rsidR="00CE7811" w:rsidRPr="00B14D61" w:rsidRDefault="00CE7811" w:rsidP="00D6407C">
      <w:pPr>
        <w:pStyle w:val="1"/>
        <w:rPr>
          <w:rFonts w:asciiTheme="minorHAnsi" w:eastAsiaTheme="minorHAnsi" w:hAnsiTheme="minorHAnsi"/>
          <w:bCs/>
          <w:sz w:val="28"/>
          <w:lang w:eastAsia="ko-KR"/>
        </w:rPr>
      </w:pPr>
      <w:bookmarkStart w:id="17" w:name="_Toc130041419"/>
      <w:r w:rsidRPr="00B14D61">
        <w:rPr>
          <w:rFonts w:asciiTheme="minorHAnsi" w:eastAsiaTheme="minorHAnsi" w:hAnsiTheme="minorHAnsi" w:hint="eastAsia"/>
          <w:bCs/>
          <w:sz w:val="28"/>
          <w:lang w:eastAsia="ko-KR"/>
        </w:rPr>
        <w:lastRenderedPageBreak/>
        <w:t>전역 변수 정의</w:t>
      </w:r>
      <w:bookmarkEnd w:id="17"/>
    </w:p>
    <w:p w:rsidR="0096149E" w:rsidRDefault="0096149E" w:rsidP="0096149E">
      <w:pPr>
        <w:pStyle w:val="2"/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bpptr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breakpoints</w:t>
      </w:r>
    </w:p>
    <w:p w:rsidR="00A9363A" w:rsidRPr="00A9363A" w:rsidRDefault="00A9363A" w:rsidP="00A9363A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un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linked list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96149E" w:rsidRDefault="0096149E" w:rsidP="0096149E">
      <w:pPr>
        <w:pStyle w:val="2"/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>i</w:t>
      </w:r>
      <w:r w:rsidRPr="00B14D61">
        <w:rPr>
          <w:rFonts w:asciiTheme="minorHAnsi" w:eastAsiaTheme="minorHAnsi" w:hAnsiTheme="minorHAnsi"/>
          <w:lang w:eastAsia="ko-KR"/>
        </w:rPr>
        <w:t xml:space="preserve">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</w:p>
    <w:p w:rsidR="00A9363A" w:rsidRPr="00A9363A" w:rsidRDefault="00A9363A" w:rsidP="00A9363A">
      <w:pPr>
        <w:ind w:left="7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rogaddr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 &amp; run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96149E" w:rsidRDefault="0096149E" w:rsidP="0096149E">
      <w:pPr>
        <w:pStyle w:val="2"/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>i</w:t>
      </w:r>
      <w:r w:rsidRPr="00B14D61">
        <w:rPr>
          <w:rFonts w:asciiTheme="minorHAnsi" w:eastAsiaTheme="minorHAnsi" w:hAnsiTheme="minorHAnsi"/>
          <w:lang w:eastAsia="ko-KR"/>
        </w:rPr>
        <w:t xml:space="preserve">nt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register[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10]</w:t>
      </w:r>
    </w:p>
    <w:p w:rsidR="00A9363A" w:rsidRPr="00A9363A" w:rsidRDefault="00A9363A" w:rsidP="00A9363A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프로젝트로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SIC/XE</w:t>
      </w:r>
      <w:r>
        <w:rPr>
          <w:rFonts w:hint="eastAsia"/>
          <w:lang w:eastAsia="ko-KR"/>
        </w:rPr>
        <w:t>머신의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register number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96149E" w:rsidRDefault="0096149E" w:rsidP="0096149E">
      <w:pPr>
        <w:pStyle w:val="2"/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>i</w:t>
      </w:r>
      <w:r w:rsidRPr="00B14D61">
        <w:rPr>
          <w:rFonts w:asciiTheme="minorHAnsi" w:eastAsiaTheme="minorHAnsi" w:hAnsiTheme="minorHAnsi"/>
          <w:lang w:eastAsia="ko-KR"/>
        </w:rPr>
        <w:t xml:space="preserve">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endaddr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20]</w:t>
      </w:r>
    </w:p>
    <w:p w:rsidR="00A9363A" w:rsidRPr="00A9363A" w:rsidRDefault="00A9363A" w:rsidP="00A9363A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un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할때마다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endaddr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run</w:t>
      </w:r>
      <w:r>
        <w:rPr>
          <w:rFonts w:hint="eastAsia"/>
          <w:lang w:eastAsia="ko-KR"/>
        </w:rPr>
        <w:t>될대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endaddr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도달하였는지를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:rsidR="0096149E" w:rsidRPr="00B14D61" w:rsidRDefault="0096149E" w:rsidP="0096149E">
      <w:pPr>
        <w:pStyle w:val="2"/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endindex</w:t>
      </w:r>
      <w:proofErr w:type="spellEnd"/>
    </w:p>
    <w:p w:rsidR="0096149E" w:rsidRPr="00B14D61" w:rsidRDefault="00A9363A" w:rsidP="00A9363A">
      <w:pPr>
        <w:ind w:left="720"/>
        <w:rPr>
          <w:rFonts w:asciiTheme="minorHAnsi" w:eastAsiaTheme="minorHAnsi" w:hAnsiTheme="minorHAnsi" w:hint="eastAsia"/>
          <w:lang w:eastAsia="ko-KR"/>
        </w:rPr>
      </w:pPr>
      <w:proofErr w:type="spellStart"/>
      <w:r>
        <w:rPr>
          <w:rFonts w:asciiTheme="minorHAnsi" w:eastAsiaTheme="minorHAnsi" w:hAnsiTheme="minorHAnsi" w:hint="eastAsia"/>
          <w:lang w:eastAsia="ko-KR"/>
        </w:rPr>
        <w:t>e</w:t>
      </w:r>
      <w:r>
        <w:rPr>
          <w:rFonts w:asciiTheme="minorHAnsi" w:eastAsiaTheme="minorHAnsi" w:hAnsiTheme="minorHAnsi"/>
          <w:lang w:eastAsia="ko-KR"/>
        </w:rPr>
        <w:t>ndaddr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이 </w:t>
      </w:r>
      <w:proofErr w:type="spellStart"/>
      <w:r>
        <w:rPr>
          <w:rFonts w:asciiTheme="minorHAnsi" w:eastAsiaTheme="minorHAnsi" w:hAnsiTheme="minorHAnsi" w:hint="eastAsia"/>
          <w:lang w:eastAsia="ko-KR"/>
        </w:rPr>
        <w:t>몇번째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</w:t>
      </w:r>
      <w:r>
        <w:rPr>
          <w:rFonts w:asciiTheme="minorHAnsi" w:eastAsiaTheme="minorHAnsi" w:hAnsiTheme="minorHAnsi"/>
          <w:lang w:eastAsia="ko-KR"/>
        </w:rPr>
        <w:t>index</w:t>
      </w:r>
      <w:r>
        <w:rPr>
          <w:rFonts w:asciiTheme="minorHAnsi" w:eastAsiaTheme="minorHAnsi" w:hAnsiTheme="minorHAnsi" w:hint="eastAsia"/>
          <w:lang w:eastAsia="ko-KR"/>
        </w:rPr>
        <w:t>까지 저장되어 있는지를 가지고 있는 변수이다.</w:t>
      </w:r>
    </w:p>
    <w:p w:rsidR="003C0BF8" w:rsidRPr="00B14D61" w:rsidRDefault="003C0BF8" w:rsidP="003C0BF8">
      <w:pPr>
        <w:rPr>
          <w:rFonts w:asciiTheme="minorHAnsi" w:eastAsiaTheme="minorHAnsi" w:hAnsiTheme="minorHAnsi"/>
          <w:lang w:eastAsia="ko-KR"/>
        </w:rPr>
      </w:pPr>
    </w:p>
    <w:p w:rsidR="00F63CDA" w:rsidRPr="00B14D61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B14D61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B14D61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B14D61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B14D61" w:rsidRDefault="00F63CDA" w:rsidP="003C0BF8">
      <w:pPr>
        <w:rPr>
          <w:rFonts w:asciiTheme="minorHAnsi" w:eastAsiaTheme="minorHAnsi" w:hAnsiTheme="minorHAnsi"/>
          <w:lang w:eastAsia="ko-KR"/>
        </w:rPr>
      </w:pPr>
    </w:p>
    <w:p w:rsidR="00F63CDA" w:rsidRPr="00B14D61" w:rsidRDefault="00F63CDA" w:rsidP="003C0BF8">
      <w:pPr>
        <w:rPr>
          <w:rFonts w:asciiTheme="minorHAnsi" w:eastAsiaTheme="minorHAnsi" w:hAnsiTheme="minorHAnsi" w:hint="eastAsia"/>
          <w:lang w:eastAsia="ko-KR"/>
        </w:rPr>
      </w:pPr>
    </w:p>
    <w:p w:rsidR="006070F7" w:rsidRPr="00B14D61" w:rsidRDefault="006070F7" w:rsidP="006070F7">
      <w:pPr>
        <w:pStyle w:val="1"/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>코드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20151619.h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ifndef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_20151619_H_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_20151619_H_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stdio.h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&gt;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stdlib.h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&gt;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string.h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&gt;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dirent.h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&gt;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&lt;sys/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stat.h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&gt;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>#include 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limits.h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&gt;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commands.h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TRUE 1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FALSE 0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MEM_SIZE 65536 * 16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WORD 3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BYTE 1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MAX_TEXT_LINE 69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ds.h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unsigned char *memory;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hashlist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symptr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bpptr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breakpoints;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newsymtable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// | 0 | 1 | 2 | 3 | 4 | 5 | 6 | 7 |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8  |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 9  |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 | A | X | L | B | S | T | F |   | PC | SW |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registers[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endaddr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20];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endindex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#endif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20151619.c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"20151619.h"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commands.h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util.h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//DIR Executable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main(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FALSE, opcode;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realComCount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char command[30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],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fullCmd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[200];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7][30];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unsigned int arg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1,arg</w:t>
      </w:r>
      <w:proofErr w:type="gramEnd"/>
      <w:r w:rsidRPr="00B14D61">
        <w:rPr>
          <w:rFonts w:asciiTheme="minorHAnsi" w:eastAsiaTheme="minorHAnsi" w:hAnsiTheme="minorHAnsi"/>
          <w:lang w:eastAsia="ko-KR"/>
        </w:rPr>
        <w:t>2,arg3;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0,cmaFlag</w:t>
      </w:r>
      <w:proofErr w:type="gramEnd"/>
      <w:r w:rsidRPr="00B14D61">
        <w:rPr>
          <w:rFonts w:asciiTheme="minorHAnsi" w:eastAsiaTheme="minorHAnsi" w:hAnsiTheme="minorHAnsi"/>
          <w:lang w:eastAsia="ko-KR"/>
        </w:rPr>
        <w:t>=1;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lastbp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//Initialization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history =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newsymtable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breakpoints =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=0;i&lt;10;i++)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endaddr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endaddr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[10+i]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endindex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)*HASH_SIZE);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for (int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&lt;HASH_SIZE;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memory=(char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(char*)*MEM_SIZE);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reset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&lt;7;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],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hashMain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("opcode.txt");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TRUE)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sicsim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&gt;");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//Get Input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fgets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fullCmd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fullCmd,stdin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//save with the correct format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sscanf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fullCmd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,"%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s%x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,%x ,%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x",command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&amp;arg1, &amp;arg2, &amp;arg3);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//save everything as string for checking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sscanf(fullCmd,"%s%s%s%s%s%s%s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",bfr</w:t>
      </w:r>
      <w:proofErr w:type="gramEnd"/>
      <w:r w:rsidRPr="00B14D61">
        <w:rPr>
          <w:rFonts w:asciiTheme="minorHAnsi" w:eastAsiaTheme="minorHAnsi" w:hAnsiTheme="minorHAnsi"/>
          <w:lang w:eastAsia="ko-KR"/>
        </w:rPr>
        <w:t>[0],bfr[1],bfr[2],bfr[3],bfr[4],bfr[5],bfr[6]);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//For input with input value (space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 ,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 value (space) , value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(",",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[2])){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=3;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&lt;7;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[i-1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],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(",",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[3])){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=4;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&lt;7;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[i-1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],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&lt;7;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 j=0;j&lt;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j++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][j] == ',')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realComCount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command, "opcode", NULL)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2)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//correct format for OPCODE [instruction] inserted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opcode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hashSearch_opcode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opcode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= -1){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"opcode is %X\n\n", opcode);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linkedlist_push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(&amp;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history,fullCmd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//invalid [instruction]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Mnemonic!\n\n");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!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-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//cases such as dump 4, hello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// cases such as dump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1 ,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 10 ,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!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= 0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- 2 &lt;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command, "h", "help")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help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command,"type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",NULL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2){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cmd_type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command,"symbol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",NULL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newsymtable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"Not assembled yet!\n");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//Maximum number of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input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 is 3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command, "du", "dump")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&lt;= 3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switch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//when only dump is inserted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1: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arg1 = INT_MIN;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arg2 = INT_MIN;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//when dump start is inserted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2: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arg2 = INT_MIN;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1])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[1]);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= 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//when dump start, end is inserted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3: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1])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[2])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[2]);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= 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=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cmd_dump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(arg1, arg2, &amp;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//Comma at the end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command!\n");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command, "e", "edit")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3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2])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[1])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[2]);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= 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=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cmd_edit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(arg1, arg2));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command!\n");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command, "f", "fill")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4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//check if the command finished with a comma or if input has non-hex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3])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[1])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[2])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[3]);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= 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=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cmd_fill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(arg1,arg2, arg3));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command!\n");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command, "loader", NULL)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inRange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(2,4,bfrCount)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realComCount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0){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char **filenames = (char*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(char*)*3);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 j=0;j&lt;3;j++){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filenames[j] = (char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(char)*30);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(filenames[j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],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[j+1]);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cmd_loader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filenames,bfrCount</w:t>
      </w:r>
      <w:proofErr w:type="gramEnd"/>
      <w:r w:rsidRPr="00B14D61">
        <w:rPr>
          <w:rFonts w:asciiTheme="minorHAnsi" w:eastAsiaTheme="minorHAnsi" w:hAnsiTheme="minorHAnsi"/>
          <w:lang w:eastAsia="ko-KR"/>
        </w:rPr>
        <w:t>-1);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command,"assemble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",NULL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2){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cmd_assemble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command, "d",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")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dir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command, "q", "quit")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(command,"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",NULL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2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arg1;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set to %X\n",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command, "hi", "history")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1)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&amp;history,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fullCmd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linkedlist_print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(history);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command, "reset", NULL)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reset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command,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opcodelist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", NULL)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hashlist_printAll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command, "bp", NULL)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&lt; 3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//print all BPs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1)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2){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//clear BPs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[1],"clear")){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clear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("[ok] clear all breakpoints\n");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//add a new BP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else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2){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(arg1);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("[ok] create breakpoint %4X\n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",arg</w:t>
      </w:r>
      <w:proofErr w:type="gramEnd"/>
      <w:r w:rsidRPr="00B14D61">
        <w:rPr>
          <w:rFonts w:asciiTheme="minorHAnsi" w:eastAsiaTheme="minorHAnsi" w:hAnsiTheme="minorHAnsi"/>
          <w:lang w:eastAsia="ko-KR"/>
        </w:rPr>
        <w:t>1);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//invalid input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input!\n");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command, "run", NULL)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endflag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bpflag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FALSE)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("PC")]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while(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endflag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pcreg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("PC")];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pcreg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) &amp;&amp;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pcreg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!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lastbp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lastbp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pcreg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"Stop at checkpoint[%4X]\n",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lastbp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}//if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run_opcodes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("PC")]);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//check for end of program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k=0;k &lt;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endindex;k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("PC")] &gt;=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endaddr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[k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]){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endflag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lastbp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"End Program\n");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}//for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}//while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Command!\n");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TRUE)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isPushed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linkedlist_push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(&amp;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history,fullCmd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//RESET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&lt;7;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],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realComCount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arg1 = arg2 = arg3 = INT_MIN;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cmaFlag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commands.h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ifndef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_COMMANDS_H_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_COMMANDS_H_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CHAR 0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HEX 1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DEC 2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SIMPLE 3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INDIRECT 2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IMMEDIATE 1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dir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help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cmd_loader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*,int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cmd_type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cmd_assemble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reset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dump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int, int, int*);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edit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int, int);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fill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int, int, int);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hashSearch_opcode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hashSearch_format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addressingMode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run_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opcodes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#endif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commands.c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commands.h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util.h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"20151619.h"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math.h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&gt;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ds.h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//Prints Help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help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("h[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elp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]\nq[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uit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nhi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[story]\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ndu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[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start,end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]\n");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("e[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address, value\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[ill] start, end, value\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nreset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"opcode mnemonic\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nopcodelist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nassemble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filename\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ntype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filename\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nsymbol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[address]\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nloader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[filename1] [filename2] [filename3]\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nrun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nbp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address|clear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loader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char **file,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*head=NULL;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line[</w:t>
      </w:r>
      <w:proofErr w:type="gramEnd"/>
      <w:r w:rsidRPr="00B14D61">
        <w:rPr>
          <w:rFonts w:asciiTheme="minorHAnsi" w:eastAsiaTheme="minorHAnsi" w:hAnsiTheme="minorHAnsi"/>
          <w:lang w:eastAsia="ko-KR"/>
        </w:rPr>
        <w:t>300]={0,};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temp[</w:t>
      </w:r>
      <w:proofErr w:type="gramEnd"/>
      <w:r w:rsidRPr="00B14D61">
        <w:rPr>
          <w:rFonts w:asciiTheme="minorHAnsi" w:eastAsiaTheme="minorHAnsi" w:hAnsiTheme="minorHAnsi"/>
          <w:lang w:eastAsia="ko-KR"/>
        </w:rPr>
        <w:t>200]={0,};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FILE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pstartAddr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0,plength</w:t>
      </w:r>
      <w:proofErr w:type="gramEnd"/>
      <w:r w:rsidRPr="00B14D61">
        <w:rPr>
          <w:rFonts w:asciiTheme="minorHAnsi" w:eastAsiaTheme="minorHAnsi" w:hAnsiTheme="minorHAnsi"/>
          <w:lang w:eastAsia="ko-KR"/>
        </w:rPr>
        <w:t>=0,totallength=0;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//check if invalid file name is included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fopen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(file[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],"r");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file name!\n");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fclose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 INITIALIZATION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temp, 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pstartAddr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//PASS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 :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 build external symbol table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=0;filenum &lt;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fopen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(file[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],"r");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while(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fgets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line,sizeof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(line),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'H'){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temp,line</w:t>
      </w:r>
      <w:proofErr w:type="gramEnd"/>
      <w:r w:rsidRPr="00B14D61">
        <w:rPr>
          <w:rFonts w:asciiTheme="minorHAnsi" w:eastAsiaTheme="minorHAnsi" w:hAnsiTheme="minorHAnsi"/>
          <w:lang w:eastAsia="ko-KR"/>
        </w:rPr>
        <w:t>,1,6);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pstartAddr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(line,7,6) +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(line,13,6);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(&amp;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head,temp</w:t>
      </w:r>
      <w:proofErr w:type="gramEnd"/>
      <w:r w:rsidRPr="00B14D61">
        <w:rPr>
          <w:rFonts w:asciiTheme="minorHAnsi" w:eastAsiaTheme="minorHAnsi" w:hAnsiTheme="minorHAnsi"/>
          <w:lang w:eastAsia="ko-KR"/>
        </w:rPr>
        <w:t>,pstartAddr,plength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totallength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filenum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+ 1 ==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endaddr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endindex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++]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totallength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("L")]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progaddr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totallength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'D'){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symvalue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temp,line</w:t>
      </w:r>
      <w:proofErr w:type="gramEnd"/>
      <w:r w:rsidRPr="00B14D61">
        <w:rPr>
          <w:rFonts w:asciiTheme="minorHAnsi" w:eastAsiaTheme="minorHAnsi" w:hAnsiTheme="minorHAnsi"/>
          <w:lang w:eastAsia="ko-KR"/>
        </w:rPr>
        <w:t>,1+i*6*2,6);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symvalue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(line,7+i*6*2,6);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//finished processing D record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temp[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0 || temp[0] == '\n')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head,temp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"Same Symbol %s Defined Twice!\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n",temp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&amp;head, temp,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symvalue+pstartAddr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-1);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}//for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}//else if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temp, 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line, 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line);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}//while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fclose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}//for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//PASS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2 :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 load to memory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=0;filenum &lt;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refNum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50]={0,};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searchResult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fopen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(file[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],"r");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while(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fgets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line,sizeof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(line),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'T'){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textAddr,textLen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//address for text record to be loaded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textAddr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(line,1,6) +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pstartAddr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//length of text record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textLen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(line,7,2);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 j=0;j&lt;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textLen;j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textAddr+j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line,j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*2+9,2);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}//T record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'R'){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//set external symbols to their reference number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refIndex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(line,1+8*i,2);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extractStr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temp, line, 3+8*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6);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searchResult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head,temp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temp[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0 || temp[0] == '\n')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searchResult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NULL){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"Symbol %s referenced without Definition\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n",temp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refNum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refIndex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searchResult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}//R record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'H'){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//save prog name at the first index of reference Number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temp,line</w:t>
      </w:r>
      <w:proofErr w:type="gramEnd"/>
      <w:r w:rsidRPr="00B14D61">
        <w:rPr>
          <w:rFonts w:asciiTheme="minorHAnsi" w:eastAsiaTheme="minorHAnsi" w:hAnsiTheme="minorHAnsi"/>
          <w:lang w:eastAsia="ko-KR"/>
        </w:rPr>
        <w:t>,1,6);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searchResult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head,temp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refNum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1]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searchResult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-&gt;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//set current program's start address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pstartAddr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searchResult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-&gt;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'M'){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FixAddr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(line,1,6) +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pstartAddr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FixLen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(line,7,2);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FixRefIndex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//relocatable program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(line) &lt; 12)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charArrHexCal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(&amp;(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memory[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FixAddr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pstartAddr,FixLen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,'+');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//uses reference number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(line) &lt;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14){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FixRefIndex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(line,10,2);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charArrHexCal(&amp;(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memory[</w:t>
      </w:r>
      <w:proofErr w:type="gramEnd"/>
      <w:r w:rsidRPr="00B14D61">
        <w:rPr>
          <w:rFonts w:asciiTheme="minorHAnsi" w:eastAsiaTheme="minorHAnsi" w:hAnsiTheme="minorHAnsi"/>
          <w:lang w:eastAsia="ko-KR"/>
        </w:rPr>
        <w:t>FixAddr]),refNum[FixRefIndex],FixLen,line[9]);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temp,line</w:t>
      </w:r>
      <w:proofErr w:type="gramEnd"/>
      <w:r w:rsidRPr="00B14D61">
        <w:rPr>
          <w:rFonts w:asciiTheme="minorHAnsi" w:eastAsiaTheme="minorHAnsi" w:hAnsiTheme="minorHAnsi"/>
          <w:lang w:eastAsia="ko-KR"/>
        </w:rPr>
        <w:t>,10,6);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searchResult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head,temp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charArrHexCal(&amp;(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memory[</w:t>
      </w:r>
      <w:proofErr w:type="gramEnd"/>
      <w:r w:rsidRPr="00B14D61">
        <w:rPr>
          <w:rFonts w:asciiTheme="minorHAnsi" w:eastAsiaTheme="minorHAnsi" w:hAnsiTheme="minorHAnsi"/>
          <w:lang w:eastAsia="ko-KR"/>
        </w:rPr>
        <w:t>FixAddr]),searchResult-&gt;addr,FixLen,line[9]);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}//M record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'E'){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}//E record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temp, 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line, 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line);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}//while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}//for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(head);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//print total length!!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("------------------------------------------------------\n");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"\t\t\t\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ttotal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length\t%04X\n",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totallength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type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filename){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  <w:t>FILE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fopen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filename,"r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100]={0,};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NULL){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"File doesn't exist!\n");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//prints 1 line at a time until FILE ends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while(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fgets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100,fp</w:t>
      </w:r>
      <w:proofErr w:type="gramEnd"/>
      <w:r w:rsidRPr="00B14D61">
        <w:rPr>
          <w:rFonts w:asciiTheme="minorHAnsi" w:eastAsiaTheme="minorHAnsi" w:hAnsiTheme="minorHAnsi"/>
          <w:lang w:eastAsia="ko-KR"/>
        </w:rPr>
        <w:t>) != NULL)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("%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",line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fclose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assemble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filename){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FILE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fopen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filename, "r");;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line[</w:t>
      </w:r>
      <w:proofErr w:type="gramEnd"/>
      <w:r w:rsidRPr="00B14D61">
        <w:rPr>
          <w:rFonts w:asciiTheme="minorHAnsi" w:eastAsiaTheme="minorHAnsi" w:hAnsiTheme="minorHAnsi"/>
          <w:lang w:eastAsia="ko-KR"/>
        </w:rPr>
        <w:t>200]={0,}, line2[200]={0,};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label[</w:t>
      </w:r>
      <w:proofErr w:type="gramEnd"/>
      <w:r w:rsidRPr="00B14D61">
        <w:rPr>
          <w:rFonts w:asciiTheme="minorHAnsi" w:eastAsiaTheme="minorHAnsi" w:hAnsiTheme="minorHAnsi"/>
          <w:lang w:eastAsia="ko-KR"/>
        </w:rPr>
        <w:t>30], operand[30], operand2[30], operation[30],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fname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fname1[30], fname2[30];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num,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numCount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base,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hashindex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totalLength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isFirst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opcode,format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=-1,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=0,linecount;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intermediate=NULL;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symptr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; 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//FILE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fopen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bfr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[1],"r");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"File doesn't exist!\n\n");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//PASS 1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symptr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*)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calloc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SYM_SIZE,sizeof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)*SYM_SIZE);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//Get 1 line at a time from file until NULL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while(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fgets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200,fp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) != NULL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FALSE){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//count line for error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//empty line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(line,"") || 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(line,"\n"))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//ignore comment line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while(line[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== ' ' || line[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=='\t')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it's a comment line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if(line[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]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'.'){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calloc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1,sizeof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line,line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interm_push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(&amp;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intermediate,newinterm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seperates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a line by label, directive and operands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asmSeparater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line,label</w:t>
      </w:r>
      <w:proofErr w:type="gramEnd"/>
      <w:r w:rsidRPr="00B14D61">
        <w:rPr>
          <w:rFonts w:asciiTheme="minorHAnsi" w:eastAsiaTheme="minorHAnsi" w:hAnsiTheme="minorHAnsi"/>
          <w:lang w:eastAsia="ko-KR"/>
        </w:rPr>
        <w:t>,operation,operand,operand2);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//checks if the first line is START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isFirst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//sets initial location counter with the operand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operation,"START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(operand); 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start address wasn't given, set to 0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isFirst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  <w:t>//if there is a symbol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(label,""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//get the index in the symbol table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index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symfunction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(label);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//insert into that index of symbol table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(&amp;(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[index]), label,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)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TRUE){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//make new node for a line of intermediate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calloc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1,sizeof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 =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//Handle format 4 exception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operation[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'+'){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format = 4;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//extract from index 1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hashSearch_format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(&amp;(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operation[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1]));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opcode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hashSearch_opcode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(&amp;(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operation[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1]));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operation,&amp;</w:t>
      </w:r>
      <w:proofErr w:type="gramEnd"/>
      <w:r w:rsidRPr="00B14D61">
        <w:rPr>
          <w:rFonts w:asciiTheme="minorHAnsi" w:eastAsiaTheme="minorHAnsi" w:hAnsiTheme="minorHAnsi"/>
          <w:lang w:eastAsia="ko-KR"/>
        </w:rPr>
        <w:t>(operation[1]));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hashSearch_format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(operation);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opcode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hashSearch_opcode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(operation);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operation,operation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//Set format for 1,2,3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!= NULL &amp;&amp; format != 4){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(tempFormat,"3/4"))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format = 3;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format = (int)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tempFormat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- (int)'0';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//make new node for a line of intermediate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-&gt;format = format;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operand,operand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2,operand</w:t>
      </w:r>
      <w:proofErr w:type="gramEnd"/>
      <w:r w:rsidRPr="00B14D61">
        <w:rPr>
          <w:rFonts w:asciiTheme="minorHAnsi" w:eastAsiaTheme="minorHAnsi" w:hAnsiTheme="minorHAnsi"/>
          <w:lang w:eastAsia="ko-KR"/>
        </w:rPr>
        <w:t>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line,line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label,label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interm_push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(&amp;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intermediate,newinterm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//increase LOCCTR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format != -1){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format;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}//if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//directives without opcode such as RESB, RESW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operation,"RESW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num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num * 3;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operation,"RESB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num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num;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else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(operation, "BYTE")){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//remove indicator X and C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the input is in Hexadecimal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'X'){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num = (int)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ceil((float)num/2);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the input is in Character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'C'){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//other than these 2, error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else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(operation, "WORD")){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num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(operand);</w:t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3;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operation,"END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totalLength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locctr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operation,"START","BASE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opcode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//unknown directive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//reset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  <w:t>format =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operation, 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operation);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label, 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label);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operand, 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operand2, 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operand2);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}//while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fclose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//stop if there was an error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//PASS 2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if (intermediate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NULL){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"No lines to assemble\n");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offset, pc,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hashindex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0,colcount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2=0,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int *modification = (int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(int)*300);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modfIdx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0,modfSize</w:t>
      </w:r>
      <w:proofErr w:type="gramEnd"/>
      <w:r w:rsidRPr="00B14D61">
        <w:rPr>
          <w:rFonts w:asciiTheme="minorHAnsi" w:eastAsiaTheme="minorHAnsi" w:hAnsiTheme="minorHAnsi"/>
          <w:lang w:eastAsia="ko-KR"/>
        </w:rPr>
        <w:t>=300;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unsigned int obj12=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0,obj</w:t>
      </w:r>
      <w:proofErr w:type="gramEnd"/>
      <w:r w:rsidRPr="00B14D61">
        <w:rPr>
          <w:rFonts w:asciiTheme="minorHAnsi" w:eastAsiaTheme="minorHAnsi" w:hAnsiTheme="minorHAnsi"/>
          <w:lang w:eastAsia="ko-KR"/>
        </w:rPr>
        <w:t>3=0,obj4=0;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strcontent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30];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FILE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intermediate;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//open list file and object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fname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strtok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filename,"."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(fname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1,fname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(fname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2,fname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(fname1,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".lst</w:t>
      </w:r>
      <w:proofErr w:type="gramEnd"/>
      <w:r w:rsidRPr="00B14D61">
        <w:rPr>
          <w:rFonts w:asciiTheme="minorHAnsi" w:eastAsiaTheme="minorHAnsi" w:hAnsiTheme="minorHAnsi"/>
          <w:lang w:eastAsia="ko-KR"/>
        </w:rPr>
        <w:t>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(fname2,".obj");</w:t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fopen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(fname1,"w+");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fopen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(fname2,"w+");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//reset values;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9;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colcount2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B14D61">
        <w:rPr>
          <w:rFonts w:asciiTheme="minorHAnsi" w:eastAsiaTheme="minorHAnsi" w:hAnsiTheme="minorHAnsi"/>
          <w:lang w:eastAsia="ko-KR"/>
        </w:rPr>
        <w:t>(line));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first line isn't Start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operation,"START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,"H      000000%06X\n",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totalLength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!= NULL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FALSE){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objstr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3][20];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//lines that don't produce opcodes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-&gt;line[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-&gt;line)-1] = '\0';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//print line number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(lstfile,"%04d\t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linenum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+=5;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current line of intermediate file is a comment line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-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t%s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\n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-&gt;line);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//print location counter if it's not END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operation,"END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(lstfile,"%04X\t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    \t");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//print assembly code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,"%-30s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",curline</w:t>
      </w:r>
      <w:proofErr w:type="gramEnd"/>
      <w:r w:rsidRPr="00B14D61">
        <w:rPr>
          <w:rFonts w:asciiTheme="minorHAnsi" w:eastAsiaTheme="minorHAnsi" w:hAnsiTheme="minorHAnsi"/>
          <w:lang w:eastAsia="ko-KR"/>
        </w:rPr>
        <w:t>-&gt;line);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current line is RESW or RESB, start new line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operation,"RESW","RESB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current line is BASE, move to the next line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operation,"BASE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current line is START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operation,"START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//Start Header record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,"H");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,"%-6s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",curline</w:t>
      </w:r>
      <w:proofErr w:type="gramEnd"/>
      <w:r w:rsidRPr="00B14D61">
        <w:rPr>
          <w:rFonts w:asciiTheme="minorHAnsi" w:eastAsiaTheme="minorHAnsi" w:hAnsiTheme="minorHAnsi"/>
          <w:lang w:eastAsia="ko-KR"/>
        </w:rPr>
        <w:t>-&gt;label);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(objfile,"%06X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",curline</w:t>
      </w:r>
      <w:proofErr w:type="gram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(objfile,"%06X\n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totalLength</w:t>
      </w:r>
      <w:proofErr w:type="gramEnd"/>
      <w:r w:rsidRPr="00B14D61">
        <w:rPr>
          <w:rFonts w:asciiTheme="minorHAnsi" w:eastAsiaTheme="minorHAnsi" w:hAnsiTheme="minorHAnsi"/>
          <w:lang w:eastAsia="ko-KR"/>
        </w:rPr>
        <w:t>-curline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//start a new Text Record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(objfile,"T%06X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",curline</w:t>
      </w:r>
      <w:proofErr w:type="gram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operation,"END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//print last line TEXT LINE of obj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(line,""))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(objfile,"%02X%s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int)(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(line))/2,line);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(line2,""))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,"\nT%06X%s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",newlineadr</w:t>
      </w:r>
      <w:proofErr w:type="gramEnd"/>
      <w:r w:rsidRPr="00B14D61">
        <w:rPr>
          <w:rFonts w:asciiTheme="minorHAnsi" w:eastAsiaTheme="minorHAnsi" w:hAnsiTheme="minorHAnsi"/>
          <w:lang w:eastAsia="ko-KR"/>
        </w:rPr>
        <w:t>,line2);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//modification record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 k=0;k&lt;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modfIdx;k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,"\nM%06X05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",modification</w:t>
      </w:r>
      <w:proofErr w:type="gramEnd"/>
      <w:r w:rsidRPr="00B14D61">
        <w:rPr>
          <w:rFonts w:asciiTheme="minorHAnsi" w:eastAsiaTheme="minorHAnsi" w:hAnsiTheme="minorHAnsi"/>
          <w:lang w:eastAsia="ko-KR"/>
        </w:rPr>
        <w:t>[k]);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//get the address of the symbol that END points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hashindex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symfunction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offset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hashindex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],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,"\nE%06X\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",offset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//initialize variables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obj12 = obj3 = obj4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=0;i&lt;3;i++)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],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intialize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new line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TRUE){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there's anything in line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(line,""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(objfile,"%02X%s\n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int)(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(line))/2,line);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(line,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B14D61">
        <w:rPr>
          <w:rFonts w:asciiTheme="minorHAnsi" w:eastAsiaTheme="minorHAnsi" w:hAnsiTheme="minorHAnsi"/>
          <w:lang w:eastAsia="ko-KR"/>
        </w:rPr>
        <w:t>(line));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//line2 is empty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(line2,"")){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(objfile,"T%06X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",curline</w:t>
      </w:r>
      <w:proofErr w:type="gram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line2 isn't empty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(objfile,"T%06X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",newlineadr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line,line</w:t>
      </w:r>
      <w:proofErr w:type="gramEnd"/>
      <w:r w:rsidRPr="00B14D61">
        <w:rPr>
          <w:rFonts w:asciiTheme="minorHAnsi" w:eastAsiaTheme="minorHAnsi" w:hAnsiTheme="minorHAnsi"/>
          <w:lang w:eastAsia="ko-KR"/>
        </w:rPr>
        <w:t>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(line2,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0,sizeof</w:t>
      </w:r>
      <w:proofErr w:type="gramEnd"/>
      <w:r w:rsidRPr="00B14D61">
        <w:rPr>
          <w:rFonts w:asciiTheme="minorHAnsi" w:eastAsiaTheme="minorHAnsi" w:hAnsiTheme="minorHAnsi"/>
          <w:lang w:eastAsia="ko-KR"/>
        </w:rPr>
        <w:t>(line2));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//reset values for new line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9 + colcount2;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colcount2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//first 2 digits of object code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obj12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hashSearch_opcode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-&gt;operation);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//format 2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-&gt;format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2){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command is SVC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operand,"SVC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temp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obj3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(obj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3,temp</w:t>
      </w:r>
      <w:proofErr w:type="gramEnd"/>
      <w:r w:rsidRPr="00B14D61">
        <w:rPr>
          <w:rFonts w:asciiTheme="minorHAnsi" w:eastAsiaTheme="minorHAnsi" w:hAnsiTheme="minorHAnsi"/>
          <w:lang w:eastAsia="ko-KR"/>
        </w:rPr>
        <w:t>,1);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temp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operand isn't a register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temp == -1){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obj3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(obj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3,temp</w:t>
      </w:r>
      <w:proofErr w:type="gramEnd"/>
      <w:r w:rsidRPr="00B14D61">
        <w:rPr>
          <w:rFonts w:asciiTheme="minorHAnsi" w:eastAsiaTheme="minorHAnsi" w:hAnsiTheme="minorHAnsi"/>
          <w:lang w:eastAsia="ko-KR"/>
        </w:rPr>
        <w:t>,1);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second operand exists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&lt;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directive is SHIFTL or SHIFTR, 2nd operand is an integer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-&gt;operand2,"SHIFTL","SHIFTR"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temp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obj3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(obj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3,temp</w:t>
      </w:r>
      <w:proofErr w:type="gramEnd"/>
      <w:r w:rsidRPr="00B14D61">
        <w:rPr>
          <w:rFonts w:asciiTheme="minorHAnsi" w:eastAsiaTheme="minorHAnsi" w:hAnsiTheme="minorHAnsi"/>
          <w:lang w:eastAsia="ko-KR"/>
        </w:rPr>
        <w:t>,0);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temp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operand isn't a register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temp == -1){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obj3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(obj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3,temp</w:t>
      </w:r>
      <w:proofErr w:type="gramEnd"/>
      <w:r w:rsidRPr="00B14D61">
        <w:rPr>
          <w:rFonts w:asciiTheme="minorHAnsi" w:eastAsiaTheme="minorHAnsi" w:hAnsiTheme="minorHAnsi"/>
          <w:lang w:eastAsia="ko-KR"/>
        </w:rPr>
        <w:t>,0);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-&gt;format &gt;=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3){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//set e flag for format 4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-&gt;format == 4)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obj3++;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if(abs(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) &gt;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//set flag for addressing mode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obj12 +=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addressingMode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//Set flag for indexed addressing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-&gt;operand2,"X"))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obj3 += 8;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//remove first character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0] == '#' ||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-&gt;operand[0] == '@')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strcontent,curline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-&gt;operand +1);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strcontent,curline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hashindex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symfunction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offset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hashindex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],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strcontent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//Check if operation is LDB and set base variable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operation,"LDB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base = offset;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//operand doesn't exist in the symbol table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offset == -1){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temp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temp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= -1)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obj4 += temp;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"ERROR at line %d\n",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format4, direct addressing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-&gt;format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4){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it is not immediate addressing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!= '#'){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//add to modification record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modification[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modfIdx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++]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modfIdx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modfSize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- 1){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modfSize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*= 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modification = (int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*)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realloc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modification,sizeof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(int)*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modfSize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obj4 = offset;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//check for PC relative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pc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offset - pc &gt;= -2048 &amp;&amp; offset - pc &lt;= 2047){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//use pc relative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obj4 = offset - pc;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obj3 += 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//use base relative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obj4 = offset - base;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obj3 += 4;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}//if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&gt; 1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obj12 += 3;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//When BYTE directive is inserted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-&gt;operation, "BYTE")){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//Extract content, removing C and X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char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'X'){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//write content to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,"%s\n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this line can fit into the current line of object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&lt;= MAX_TEXT_LINE){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line,tempContent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this line needs to be on the next line of object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colcount2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2,tempContent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//Character inserted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'C'){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convstr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//convert each character to corresponding ASCII in hex and write to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);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(lstfile,"%2X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int)(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(convstr,"%2X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int)(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tempstr,convstr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this line can fit into the current line of object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&lt;= MAX_TEXT_LINE){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line,tempstr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this line needs to be on the next line of object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colcount2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2,tempstr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,"%s\n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}//format3,4 if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-&gt;operation, "WORD")){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int temp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-&gt;operand);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(tempstr,"%06X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",temp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(lstfile,"%06X\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",temp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this line can fit into the current line of object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&lt;= MAX_TEXT_LINE){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line,tempstr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this line needs to be on the next line of object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colcount2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2,tempstr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//make first 2 Hexadecimal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[0],"%02X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",obj</w:t>
      </w:r>
      <w:proofErr w:type="gramEnd"/>
      <w:r w:rsidRPr="00B14D61">
        <w:rPr>
          <w:rFonts w:asciiTheme="minorHAnsi" w:eastAsiaTheme="minorHAnsi" w:hAnsiTheme="minorHAnsi"/>
          <w:lang w:eastAsia="ko-KR"/>
        </w:rPr>
        <w:t>12);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//make the rest of object codes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switch(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format){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//format 1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1: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(lstfile,"%02X\n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",obj</w:t>
      </w:r>
      <w:proofErr w:type="gramEnd"/>
      <w:r w:rsidRPr="00B14D61">
        <w:rPr>
          <w:rFonts w:asciiTheme="minorHAnsi" w:eastAsiaTheme="minorHAnsi" w:hAnsiTheme="minorHAnsi"/>
          <w:lang w:eastAsia="ko-KR"/>
        </w:rPr>
        <w:t>12);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//format 2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2: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(lstfile,"%02X%02X\n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",obj</w:t>
      </w:r>
      <w:proofErr w:type="gramEnd"/>
      <w:r w:rsidRPr="00B14D61">
        <w:rPr>
          <w:rFonts w:asciiTheme="minorHAnsi" w:eastAsiaTheme="minorHAnsi" w:hAnsiTheme="minorHAnsi"/>
          <w:lang w:eastAsia="ko-KR"/>
        </w:rPr>
        <w:t>12,obj3);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[1],"%02X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",obj</w:t>
      </w:r>
      <w:proofErr w:type="gramEnd"/>
      <w:r w:rsidRPr="00B14D61">
        <w:rPr>
          <w:rFonts w:asciiTheme="minorHAnsi" w:eastAsiaTheme="minorHAnsi" w:hAnsiTheme="minorHAnsi"/>
          <w:lang w:eastAsia="ko-KR"/>
        </w:rPr>
        <w:t>3);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//format 3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3: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(lstfile,"%02X%01X%03X\n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",obj</w:t>
      </w:r>
      <w:proofErr w:type="gramEnd"/>
      <w:r w:rsidRPr="00B14D61">
        <w:rPr>
          <w:rFonts w:asciiTheme="minorHAnsi" w:eastAsiaTheme="minorHAnsi" w:hAnsiTheme="minorHAnsi"/>
          <w:lang w:eastAsia="ko-KR"/>
        </w:rPr>
        <w:t>12,obj3,obj4%(1&lt;&lt;12));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[1],"%01X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",obj</w:t>
      </w:r>
      <w:proofErr w:type="gramEnd"/>
      <w:r w:rsidRPr="00B14D61">
        <w:rPr>
          <w:rFonts w:asciiTheme="minorHAnsi" w:eastAsiaTheme="minorHAnsi" w:hAnsiTheme="minorHAnsi"/>
          <w:lang w:eastAsia="ko-KR"/>
        </w:rPr>
        <w:t>3);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[2],"%03X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",obj</w:t>
      </w:r>
      <w:proofErr w:type="gramEnd"/>
      <w:r w:rsidRPr="00B14D61">
        <w:rPr>
          <w:rFonts w:asciiTheme="minorHAnsi" w:eastAsiaTheme="minorHAnsi" w:hAnsiTheme="minorHAnsi"/>
          <w:lang w:eastAsia="ko-KR"/>
        </w:rPr>
        <w:t>4%(1&lt;&lt;12));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//format 4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4: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(lstfile,"%02X%01X%05X\n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",obj</w:t>
      </w:r>
      <w:proofErr w:type="gramEnd"/>
      <w:r w:rsidRPr="00B14D61">
        <w:rPr>
          <w:rFonts w:asciiTheme="minorHAnsi" w:eastAsiaTheme="minorHAnsi" w:hAnsiTheme="minorHAnsi"/>
          <w:lang w:eastAsia="ko-KR"/>
        </w:rPr>
        <w:t>12,obj3,obj4%(1&lt;&lt;20));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[1],"%01X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",obj</w:t>
      </w:r>
      <w:proofErr w:type="gramEnd"/>
      <w:r w:rsidRPr="00B14D61">
        <w:rPr>
          <w:rFonts w:asciiTheme="minorHAnsi" w:eastAsiaTheme="minorHAnsi" w:hAnsiTheme="minorHAnsi"/>
          <w:lang w:eastAsia="ko-KR"/>
        </w:rPr>
        <w:t>3);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[2],"%05X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",obj</w:t>
      </w:r>
      <w:proofErr w:type="gramEnd"/>
      <w:r w:rsidRPr="00B14D61">
        <w:rPr>
          <w:rFonts w:asciiTheme="minorHAnsi" w:eastAsiaTheme="minorHAnsi" w:hAnsiTheme="minorHAnsi"/>
          <w:lang w:eastAsia="ko-KR"/>
        </w:rPr>
        <w:t>4%(1&lt;&lt;20));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this line can fit into the current line of object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-&gt;format*2 &lt;= MAX_TEXT_LINE){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colcount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-&gt;format*2;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 k=0;k&lt;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-&gt;format &amp;&amp; k&lt;3;k++)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line,objstr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[k]);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this line needs to be on the next line of object file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newlineFlag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colcount2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-&gt;format*2;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newlineadr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 k=0;k&lt;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-&gt;format &amp;&amp; k&lt;4;k++)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(line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2,objstr</w:t>
      </w:r>
      <w:proofErr w:type="gramEnd"/>
      <w:r w:rsidRPr="00B14D61">
        <w:rPr>
          <w:rFonts w:asciiTheme="minorHAnsi" w:eastAsiaTheme="minorHAnsi" w:hAnsiTheme="minorHAnsi"/>
          <w:lang w:eastAsia="ko-KR"/>
        </w:rPr>
        <w:t>[k]);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curline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}//while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fclose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lstfile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fclose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objfile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}//else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errorFlag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remove(fname1);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  <w:t>remove(fname2);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//if symbol table is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alreay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set, clear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newsymtable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SYM_SIZE;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&gt;=0;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--)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free(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free(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noutput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file: [%s], [%s]\n",fname1,fname2);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//successfully assembled. Set global symbol table to current file's symbol table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tempsymtab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newsymtable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//Prints files in current directory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dir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DIR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dirent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*file;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struct stat info;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 ((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opendir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"./")) != NULL)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/* print all the files and directories within directory */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while ((file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readdir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= NULL)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stat(file-&gt;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d_name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&amp;info);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file is a directory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if(S_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ISDIR(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info.st_mode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("%s/\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",file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d_name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file is executable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else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info.st_mode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&amp; S_IXUSR)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"%s*\n", file-&gt;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d_name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//other files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("%s\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",file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d_name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closedir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/* could not open directory */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perror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"Error opening directory");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//Prints memory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dump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start, int end, int*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row, col, over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rowEnd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//if ending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is not inserted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 (end == INT_MIN)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//if starting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is not inserted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(start == INT_MIN)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start =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end = start + 159;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inserted range end is out of bound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(end) == FALSE ||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(start)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FALSE){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Range\n");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//if start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is bigger than end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 (end &lt; start)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Range\n");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 if start is out of memory range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checkRange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(start))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Range\n");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start / 16;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rowEnd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end / 16;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for (row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; row &lt;=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rowEnd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 row++)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 if row is out of range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(row * 16 &gt; 0xFFFFF)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over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"%05X  ", row * 16);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//Content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for (col = 0; col &lt; 16; col++)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row * 16 + col;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&gt; 0xFFFFF)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over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//Range before start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&lt; start)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   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//Range after end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&gt; end)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   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"%02X ", 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"; 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//Value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for (col = 0; col &lt; 16; col++)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row * 16 + col;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&gt; 0xFFFFF)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over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//Range before start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&lt; start)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". 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//Range after end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&gt; end)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". 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((int)memory[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&gt;= 0x20 &amp;&amp; (int)memory[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&lt;= 0x7E)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"%c ", 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else 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". 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 (over)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nextAdr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end + 1;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//change a memory's content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edit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int value)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checkRange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"Wrong Address!\n");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value;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//changes memory to value from start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to end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adr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fill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 start, int end, int value)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rowEnd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row, col,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 (end &lt; start)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Range!\n");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(start)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(end)))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"Invalid Range!\n");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start / 16;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rowEnd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end / 16;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for (row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rowStart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; row &lt;=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rowEnd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 row++)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for (col = 0; col &lt; 16; col++)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row * 16 + col;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//change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memory to value if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is not out of bound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&gt;= start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&lt;= end)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curAdr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value;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//resets entire memory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cmd_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reset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memory, 0,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(char)*MEM_SIZE);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hashSearch_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opcode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//Convert lowercase to uppercase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LowerToUpper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index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hashfunction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[index];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//search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untill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the end of one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optable's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index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while 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temp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= NULL)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//if the mnemonic that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i'm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looking for is found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temp-&gt;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temp-&gt;opcode;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//otherwise continue to the next node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hashSearch_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//Convert lowercase to uppercase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LowerToUpper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index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hashfunction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[index];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//search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untill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the end of one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optable's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index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while 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temp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= NULL)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//if the mnemonic that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i'm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looking for is found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temp-&gt;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temp-&gt;format;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//otherwise continue to the next node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addressingMode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str){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str[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'#')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str[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== '@')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3;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run_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opcodes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mode, format, relative, value;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unsigned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opcode;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memoryValue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opcode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(addr,0,7);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opcode -=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(addr,4,7) % 4;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//format 2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switch(opcode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int reg1, reg2;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//COMPR FORMAT 2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0xA0: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reg1 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(addr,8,11)];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reg2 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(addr,12,15)];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compareReg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(reg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1,reg</w:t>
      </w:r>
      <w:proofErr w:type="gramEnd"/>
      <w:r w:rsidRPr="00B14D61">
        <w:rPr>
          <w:rFonts w:asciiTheme="minorHAnsi" w:eastAsiaTheme="minorHAnsi" w:hAnsiTheme="minorHAnsi"/>
          <w:lang w:eastAsia="ko-KR"/>
        </w:rPr>
        <w:t>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("PC")] += 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//CLEAR FORMAT 2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0xB4: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(addr,8,11)]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("PC")] += 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//TIXR FORMAT2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0xB8: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("X"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)]+</w:t>
      </w:r>
      <w:proofErr w:type="gramEnd"/>
      <w:r w:rsidRPr="00B14D61">
        <w:rPr>
          <w:rFonts w:asciiTheme="minorHAnsi" w:eastAsiaTheme="minorHAnsi" w:hAnsiTheme="minorHAnsi"/>
          <w:lang w:eastAsia="ko-KR"/>
        </w:rPr>
        <w:t>+;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reg1 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("X")];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reg2 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(addr,8,11)];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compareReg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(reg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1,reg</w:t>
      </w:r>
      <w:proofErr w:type="gramEnd"/>
      <w:r w:rsidRPr="00B14D61">
        <w:rPr>
          <w:rFonts w:asciiTheme="minorHAnsi" w:eastAsiaTheme="minorHAnsi" w:hAnsiTheme="minorHAnsi"/>
          <w:lang w:eastAsia="ko-KR"/>
        </w:rPr>
        <w:t>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("PC")] += 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mode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bitAddressMode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format = bitFormat4(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//format 4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if(format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("PC")] += 4;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(addr,12,31);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//format 3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("PC")] += 3;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(addr,12,23);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negative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&amp; 0x800)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| 0xFFFFF000;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relative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(addr,8,11);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  <w:t>//indexed addressing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relative &amp; 8)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("X")];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//base relative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relative &amp; 4)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relative 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("B")];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//pc relative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else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relative &amp; 2)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relative 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("PC")];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//direct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addresing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relative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relative;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//indirect addressing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mode == INDIRECT){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//retrieve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to visit from the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stored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(disp,0,23);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switch(opcode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//J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0x3C: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("PC"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)]=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//JSUB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0x48: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("L")] 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("PC")];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("PC")]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//JLT &gt;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0x38: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("SW")]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("PC")]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//JEQ =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0x30: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("SW")] == 0)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("PC")]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//STA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0x0C: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writeToMem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disp,registerNum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("A"));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//STX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0x10: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writeToMem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disp,registerNum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("X"));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//STL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0x14: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writeToMem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disp,registerNum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("L"));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//STCH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0x54: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(("A"))] &amp; 0xFF;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//RSUB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0x4C: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("PC")] 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("L")];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//LDCH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0x50: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(disp,0,7);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storeLastByte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("A"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//simple addressing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mode == SIMPLE){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(disp,0,23);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switch(opcode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//LDA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0x00: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("A")]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//LDB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0x68: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("B")]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//LDT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0x74: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("T")]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//COMP with A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0x28: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("A")] &gt;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("SW")] =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("A")] ==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disp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("SW")]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("SW")] =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//TD 1 if device is ready 0 if not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0xE0: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("SW")] =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//RD set rightmost byte of A with content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0xD8: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storeLastByte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("A"),0);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//WD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0xDC: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ds.h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ifndef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_DS_C_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_DS_C_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HASH_SIZE 20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SYM_SIZE 26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   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format;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    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operation[</w:t>
      </w:r>
      <w:proofErr w:type="gramEnd"/>
      <w:r w:rsidRPr="00B14D61">
        <w:rPr>
          <w:rFonts w:asciiTheme="minorHAnsi" w:eastAsiaTheme="minorHAnsi" w:hAnsiTheme="minorHAnsi"/>
          <w:lang w:eastAsia="ko-KR"/>
        </w:rPr>
        <w:t>30];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    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operand[</w:t>
      </w:r>
      <w:proofErr w:type="gramEnd"/>
      <w:r w:rsidRPr="00B14D61">
        <w:rPr>
          <w:rFonts w:asciiTheme="minorHAnsi" w:eastAsiaTheme="minorHAnsi" w:hAnsiTheme="minorHAnsi"/>
          <w:lang w:eastAsia="ko-KR"/>
        </w:rPr>
        <w:t>20];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    char operand2[20];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label[</w:t>
      </w:r>
      <w:proofErr w:type="gramEnd"/>
      <w:r w:rsidRPr="00B14D61">
        <w:rPr>
          <w:rFonts w:asciiTheme="minorHAnsi" w:eastAsiaTheme="minorHAnsi" w:hAnsiTheme="minorHAnsi"/>
          <w:lang w:eastAsia="ko-KR"/>
        </w:rPr>
        <w:t>30];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line[</w:t>
      </w:r>
      <w:proofErr w:type="gramEnd"/>
      <w:r w:rsidRPr="00B14D61">
        <w:rPr>
          <w:rFonts w:asciiTheme="minorHAnsi" w:eastAsiaTheme="minorHAnsi" w:hAnsiTheme="minorHAnsi"/>
          <w:lang w:eastAsia="ko-KR"/>
        </w:rPr>
        <w:t>200];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   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gramStart"/>
      <w:r w:rsidRPr="00B14D61">
        <w:rPr>
          <w:rFonts w:asciiTheme="minorHAnsi" w:eastAsiaTheme="minorHAnsi" w:hAnsiTheme="minorHAnsi"/>
          <w:lang w:eastAsia="ko-KR"/>
        </w:rPr>
        <w:t>}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command[</w:t>
      </w:r>
      <w:proofErr w:type="gramEnd"/>
      <w:r w:rsidRPr="00B14D61">
        <w:rPr>
          <w:rFonts w:asciiTheme="minorHAnsi" w:eastAsiaTheme="minorHAnsi" w:hAnsiTheme="minorHAnsi"/>
          <w:lang w:eastAsia="ko-KR"/>
        </w:rPr>
        <w:t>100];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gramStart"/>
      <w:r w:rsidRPr="00B14D61">
        <w:rPr>
          <w:rFonts w:asciiTheme="minorHAnsi" w:eastAsiaTheme="minorHAnsi" w:hAnsiTheme="minorHAnsi"/>
          <w:lang w:eastAsia="ko-KR"/>
        </w:rPr>
        <w:t>}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lptr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*, 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linkedlist_print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label[</w:t>
      </w:r>
      <w:proofErr w:type="gramEnd"/>
      <w:r w:rsidRPr="00B14D61">
        <w:rPr>
          <w:rFonts w:asciiTheme="minorHAnsi" w:eastAsiaTheme="minorHAnsi" w:hAnsiTheme="minorHAnsi"/>
          <w:lang w:eastAsia="ko-KR"/>
        </w:rPr>
        <w:t>30];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unsigned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gramStart"/>
      <w:r w:rsidRPr="00B14D61">
        <w:rPr>
          <w:rFonts w:asciiTheme="minorHAnsi" w:eastAsiaTheme="minorHAnsi" w:hAnsiTheme="minorHAnsi"/>
          <w:lang w:eastAsia="ko-KR"/>
        </w:rPr>
        <w:t>}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symtable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20];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opcode;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format[</w:t>
      </w:r>
      <w:proofErr w:type="gramEnd"/>
      <w:r w:rsidRPr="00B14D61">
        <w:rPr>
          <w:rFonts w:asciiTheme="minorHAnsi" w:eastAsiaTheme="minorHAnsi" w:hAnsiTheme="minorHAnsi"/>
          <w:lang w:eastAsia="ko-KR"/>
        </w:rPr>
        <w:t>20];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gramStart"/>
      <w:r w:rsidRPr="00B14D61">
        <w:rPr>
          <w:rFonts w:asciiTheme="minorHAnsi" w:eastAsiaTheme="minorHAnsi" w:hAnsiTheme="minorHAnsi"/>
          <w:lang w:eastAsia="ko-KR"/>
        </w:rPr>
        <w:t>}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hashlist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hashMain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hashfunction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*, char*, int, 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hashlist_printAll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label[</w:t>
      </w:r>
      <w:proofErr w:type="gramEnd"/>
      <w:r w:rsidRPr="00B14D61">
        <w:rPr>
          <w:rFonts w:asciiTheme="minorHAnsi" w:eastAsiaTheme="minorHAnsi" w:hAnsiTheme="minorHAnsi"/>
          <w:lang w:eastAsia="ko-KR"/>
        </w:rPr>
        <w:t>30];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symptr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gramStart"/>
      <w:r w:rsidRPr="00B14D61">
        <w:rPr>
          <w:rFonts w:asciiTheme="minorHAnsi" w:eastAsiaTheme="minorHAnsi" w:hAnsiTheme="minorHAnsi"/>
          <w:lang w:eastAsia="ko-KR"/>
        </w:rPr>
        <w:t>}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symfunction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*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*,char</w:t>
      </w:r>
      <w:proofErr w:type="gramEnd"/>
      <w:r w:rsidRPr="00B14D61">
        <w:rPr>
          <w:rFonts w:asciiTheme="minorHAnsi" w:eastAsiaTheme="minorHAnsi" w:hAnsiTheme="minorHAnsi"/>
          <w:lang w:eastAsia="ko-KR"/>
        </w:rPr>
        <w:t>*,int);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symtab_print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*,char</w:t>
      </w:r>
      <w:proofErr w:type="gramEnd"/>
      <w:r w:rsidRPr="00B14D61">
        <w:rPr>
          <w:rFonts w:asciiTheme="minorHAnsi" w:eastAsiaTheme="minorHAnsi" w:hAnsiTheme="minorHAnsi"/>
          <w:lang w:eastAsia="ko-KR"/>
        </w:rPr>
        <w:t>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//if it's a control section,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legnth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is positive integer. otherwise negative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label[</w:t>
      </w:r>
      <w:proofErr w:type="gramEnd"/>
      <w:r w:rsidRPr="00B14D61">
        <w:rPr>
          <w:rFonts w:asciiTheme="minorHAnsi" w:eastAsiaTheme="minorHAnsi" w:hAnsiTheme="minorHAnsi"/>
          <w:lang w:eastAsia="ko-KR"/>
        </w:rPr>
        <w:t>30];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length;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gramStart"/>
      <w:r w:rsidRPr="00B14D61">
        <w:rPr>
          <w:rFonts w:asciiTheme="minorHAnsi" w:eastAsiaTheme="minorHAnsi" w:hAnsiTheme="minorHAnsi"/>
          <w:lang w:eastAsia="ko-KR"/>
        </w:rPr>
        <w:t>}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** head, char* symbol,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int length);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extsymptr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* head, char* symbol);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typedef struct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gramStart"/>
      <w:r w:rsidRPr="00B14D61">
        <w:rPr>
          <w:rFonts w:asciiTheme="minorHAnsi" w:eastAsiaTheme="minorHAnsi" w:hAnsiTheme="minorHAnsi"/>
          <w:lang w:eastAsia="ko-KR"/>
        </w:rPr>
        <w:t>}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(int);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clear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#endif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ds.c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ds.h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"20151619.h"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string.h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&gt;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>#include 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stdlib.h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&gt;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** head, char* symbol,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int length){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* temp;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label,symbol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-&gt;length = length;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 =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*head == NULL)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*head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*head;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while(temp-&gt;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next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= NULL)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temp-&gt;next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extsymptr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* head, char* symbol){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 (head == NULL)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head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(head-&gt;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label,symbol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head;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head = head-&gt;next;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extsymtab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* head){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"control </w:t>
      </w:r>
      <w:r w:rsidRPr="00B14D61">
        <w:rPr>
          <w:rFonts w:asciiTheme="minorHAnsi" w:eastAsiaTheme="minorHAnsi" w:hAnsiTheme="minorHAnsi"/>
          <w:lang w:eastAsia="ko-KR"/>
        </w:rPr>
        <w:tab/>
        <w:t>symbol</w:t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address </w:t>
      </w:r>
      <w:r w:rsidRPr="00B14D61">
        <w:rPr>
          <w:rFonts w:asciiTheme="minorHAnsi" w:eastAsiaTheme="minorHAnsi" w:hAnsiTheme="minorHAnsi"/>
          <w:lang w:eastAsia="ko-KR"/>
        </w:rPr>
        <w:tab/>
        <w:t>length\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nsection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r w:rsidRPr="00B14D61">
        <w:rPr>
          <w:rFonts w:asciiTheme="minorHAnsi" w:eastAsiaTheme="minorHAnsi" w:hAnsiTheme="minorHAnsi"/>
          <w:lang w:eastAsia="ko-KR"/>
        </w:rPr>
        <w:tab/>
        <w:t>name\n");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("------------------------------------------------------\n");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head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if(head-&gt;length &lt;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("\t\t%-7s\t\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",head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-&gt;label);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("%04X\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",head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("%-7s\t\t\t\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",head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-&gt;label);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("%04X\t\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",head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("%04X\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",head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-&gt;length);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head = head -&gt; 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)malloc(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 =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if (breakpoints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NULL){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breakpoints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if(breakpoints-&gt;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&gt;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 = breakpoints;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breakpoints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else if(breakpoints-&gt;next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NULL){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breakpoints-&gt;next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  <w:t>temp = breakpoints;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while(temp-&gt;next-&gt;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&lt;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if(temp-&gt;next-&gt;next ==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NULL){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temp-&gt;next-&gt;next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 -&gt; 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 = temp-&gt;next;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temp-&gt;next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 = breakpoints;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 temp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 != NULL 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if(temp-&gt;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 = breakpoints;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breakpoints ==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"No breakpoints set.\n");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("breakpoints\n-----------\n");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temp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("%X\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",temp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bplist_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clear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 (breakpoints == NULL)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 = breakpoints;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bpptr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temp2 = temp-&gt;next;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temp2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free(temp);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temp2 = temp2-&gt;next;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breakpoints =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//appends new node with command to the end of head linked list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lptr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head,char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* command){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 = *head;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)malloc(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 =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command,command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temp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//goes to the last node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while(temp-&gt;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next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= NULL)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temp-&gt;next;</w:t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temp-&gt;next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*head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//prints all the nodes in the linked list my moving one node at a time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linkedlist_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print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lptr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head){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count =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 = head;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temp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"%-4d   %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s",count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++,temp-&gt;command);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//main function to create initial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hashtable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hashMain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fname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FILE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fopen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fname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"r");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opcode,index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30], format[30];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fscanf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,"%X %s %s",&amp;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opcode,mnem,format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!= EOF){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//finds the index for mnemonic to go in the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hashtable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index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hashfunction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//appends that mnemonic to the table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hashlist_push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(&amp;(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optable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[index]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),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</w:t>
      </w:r>
      <w:proofErr w:type="gramEnd"/>
      <w:r w:rsidRPr="00B14D61">
        <w:rPr>
          <w:rFonts w:asciiTheme="minorHAnsi" w:eastAsiaTheme="minorHAnsi" w:hAnsiTheme="minorHAnsi"/>
          <w:lang w:eastAsia="ko-KR"/>
        </w:rPr>
        <w:t>,opcode,format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"Cannot open File\n!");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//returns index number for the mnemonic to go into in the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hashtable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hashfunction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str){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i,sum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=0;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&lt;(int)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(str);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sum += (int)str[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sum % HASH_SIZE;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//creates a new node with mnemonic, opcode and format. Then inserts the new node the end of head list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head,char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mnem,int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opcode, char* format){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 = *head;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//make new node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)malloc(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hashlist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 =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mnem,mnem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format,format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-&gt;opcode = opcode;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*head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//go to the end of head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while(temp-&gt;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next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= NULL)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temp-&gt;next;</w:t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//insert to new node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temp-&gt;next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}else</w:t>
      </w:r>
      <w:proofErr w:type="gramEnd"/>
      <w:r w:rsidRPr="00B14D61">
        <w:rPr>
          <w:rFonts w:asciiTheme="minorHAnsi" w:eastAsiaTheme="minorHAnsi" w:hAnsiTheme="minorHAnsi"/>
          <w:lang w:eastAsia="ko-KR"/>
        </w:rPr>
        <w:t>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*head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//prints whole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hashtable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hashlist_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*head){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isFirst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hptr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&lt;HASH_SIZE;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head[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isFirst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an index is not empty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temp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"%d : 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//iterate through the list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temp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isFirst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 -&gt; 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"[%s, %X]",temp-&gt;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mnem,temp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-&gt;opcode);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isFirst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("\n");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head,char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label,int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*temp;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prev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//make new node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sizeof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label,label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 = NULL;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*head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 w:hint="eastAsia"/>
          <w:lang w:eastAsia="ko-KR"/>
        </w:rPr>
        <w:tab/>
      </w:r>
      <w:r w:rsidRPr="00B14D61">
        <w:rPr>
          <w:rFonts w:asciiTheme="minorHAnsi" w:eastAsiaTheme="minorHAnsi" w:hAnsiTheme="minorHAnsi" w:hint="eastAsia"/>
          <w:lang w:eastAsia="ko-KR"/>
        </w:rPr>
        <w:tab/>
        <w:t>//head에 삽입하는 경우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((*head)-&gt;label, label) &lt;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-&gt;next = *head;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*head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(*head)-&gt;next;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prev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*head;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//Search for the right place to go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temp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//duplicate symbol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(temp-&gt;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label,label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(temp-&gt;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label,label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 &lt; 0){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prev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-&gt;next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-&gt;next = temp;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prev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temp;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//insert to new node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prev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-&gt;next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}else</w:t>
      </w:r>
      <w:proofErr w:type="gramEnd"/>
      <w:r w:rsidRPr="00B14D61">
        <w:rPr>
          <w:rFonts w:asciiTheme="minorHAnsi" w:eastAsiaTheme="minorHAnsi" w:hAnsiTheme="minorHAnsi"/>
          <w:lang w:eastAsia="ko-KR"/>
        </w:rPr>
        <w:t>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*head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search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head,char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* label){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head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(head-&gt;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label,label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head-&gt;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  <w:t>head = head-&gt;next;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printAll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=SYM_SIZE-1;i&gt;=0;i--)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symtab_print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symboltable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symtab_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print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symtab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*head){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   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head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       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t%s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%X\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n",head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label,head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-&gt;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        head = head-&gt;next;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    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symfunction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str){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index = (int)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str[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- (int)'A';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index &lt; 0)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index;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interm_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push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head,intermptr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intermptr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temp = *head;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*head != NULL){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//go to the end of head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while(temp-&gt;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next !</w:t>
      </w:r>
      <w:proofErr w:type="gramEnd"/>
      <w:r w:rsidRPr="00B14D61">
        <w:rPr>
          <w:rFonts w:asciiTheme="minorHAnsi" w:eastAsiaTheme="minorHAnsi" w:hAnsiTheme="minorHAnsi"/>
          <w:lang w:eastAsia="ko-KR"/>
        </w:rPr>
        <w:t>= NULL)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temp-&gt;next;</w:t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//insert to new node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temp-&gt;next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}else</w:t>
      </w:r>
      <w:proofErr w:type="gramEnd"/>
      <w:r w:rsidRPr="00B14D61">
        <w:rPr>
          <w:rFonts w:asciiTheme="minorHAnsi" w:eastAsiaTheme="minorHAnsi" w:hAnsiTheme="minorHAnsi"/>
          <w:lang w:eastAsia="ko-KR"/>
        </w:rPr>
        <w:t>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*head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newNode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util.h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ifndef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_UTIL_H_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#define _UTIL_H_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//Checking Functions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(int);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char*, char*, 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isDec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inRange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int,int</w:t>
      </w:r>
      <w:proofErr w:type="gramEnd"/>
      <w:r w:rsidRPr="00B14D61">
        <w:rPr>
          <w:rFonts w:asciiTheme="minorHAnsi" w:eastAsiaTheme="minorHAnsi" w:hAnsiTheme="minorHAnsi"/>
          <w:lang w:eastAsia="ko-KR"/>
        </w:rPr>
        <w:t>,int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HexBitCount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(int);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//Parsing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asmSeparater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char*, char*, char*, char*, 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extractContent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extractStr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char* source, int start,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char* source, int start,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//Data manipulation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LowerToUpper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int,int</w:t>
      </w:r>
      <w:proofErr w:type="gramEnd"/>
      <w:r w:rsidRPr="00B14D61">
        <w:rPr>
          <w:rFonts w:asciiTheme="minorHAnsi" w:eastAsiaTheme="minorHAnsi" w:hAnsiTheme="minorHAnsi"/>
          <w:lang w:eastAsia="ko-KR"/>
        </w:rPr>
        <w:t>,int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charArrHexCal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unsigned 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int value,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char operation);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//BIT functions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bitFormat4(int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addr,int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start,int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end);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bitAddressMode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//Register functions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(char*);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 a, int b);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writeToMem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getLastByte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storeLastByte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int value);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#endif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proofErr w:type="spellStart"/>
      <w:r w:rsidRPr="00B14D61">
        <w:rPr>
          <w:rFonts w:asciiTheme="minorHAnsi" w:eastAsiaTheme="minorHAnsi" w:hAnsiTheme="minorHAnsi"/>
          <w:lang w:eastAsia="ko-KR"/>
        </w:rPr>
        <w:t>util.c</w:t>
      </w:r>
      <w:proofErr w:type="spell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------------------------------------------------------------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util.h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"20151619.h"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#include "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math.h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//compares command with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shortcommand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and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longcommand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and see if command matches with one of them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compareString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char* command, 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shortcommand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longcommand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if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(command,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shortcommand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||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longcommand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!= NULL &amp;&amp; 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(command,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longcommand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 xml:space="preserve">//check if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is within the valid range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checkRange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&lt; 0 ||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&gt;= 0x100000)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//check if str has any non-hex char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checkHex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str){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&lt;(int)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(str);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if((str[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&gt;=48 &amp;&amp; 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&lt;=57) || (str[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&gt;= 65 &amp;&amp; 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&lt;=70) || (str[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&gt;= 97 &amp;&amp; 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&lt;= 102) || 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] == ',') </w:t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continue ;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== 'X' || 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== 'x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'){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!= 0)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if(str[i-1] == '0')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else{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//if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&lt;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0 ,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 you need to check operand2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asmSeparater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str, char* label, char* operation, char* operand, char* operand2){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sscanf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str,"%s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%s %s %s",label,operation,operand,operand2);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//cases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with ,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 such as LDCH BUFFER, X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checkComma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(operation)){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*=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//if not all 4 inputs come in, move back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!= -4){</w:t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operation[(int)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(operation)-1] = '\0';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(operand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2,operand</w:t>
      </w:r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operand,operation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operation,label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label,0,sizeof label);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checkComma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(operand)){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*=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operand[(int)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(operand)-1] = '\0';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//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("[%d]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switch(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proofErr w:type="gramStart"/>
      <w:r w:rsidRPr="00B14D61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1: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operation,label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label,0,sizeof label);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case 2: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operand,operation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operation,label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memset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label,0,sizeof label);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break;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return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argCount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//changes word to uppercase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LowerToUpper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word) 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for (int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&lt; (int)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(word);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((int)word[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&gt; 96 &amp;&amp; (int)word[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&lt; 123)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word[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-= 32;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//check if command finishes with a comma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checkComma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command){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(int)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(command);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if(command[len-1] == ',')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str){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unsigned int num;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sscanf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str,"%x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",&amp;</w:t>
      </w:r>
      <w:proofErr w:type="gramEnd"/>
      <w:r w:rsidRPr="00B14D61">
        <w:rPr>
          <w:rFonts w:asciiTheme="minorHAnsi" w:eastAsiaTheme="minorHAnsi" w:hAnsiTheme="minorHAnsi"/>
          <w:lang w:eastAsia="ko-KR"/>
        </w:rPr>
        <w:t>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cnt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0)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num;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StrToInt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str){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unsigned int num;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cnt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sscanf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str,"%d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",&amp;</w:t>
      </w:r>
      <w:proofErr w:type="gramEnd"/>
      <w:r w:rsidRPr="00B14D61">
        <w:rPr>
          <w:rFonts w:asciiTheme="minorHAnsi" w:eastAsiaTheme="minorHAnsi" w:hAnsiTheme="minorHAnsi"/>
          <w:lang w:eastAsia="ko-KR"/>
        </w:rPr>
        <w:t>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cnt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0)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num;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extractContent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str){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char *temp = (char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*)malloc</w:t>
      </w:r>
      <w:proofErr w:type="gramEnd"/>
      <w:r w:rsidRPr="00B14D61">
        <w:rPr>
          <w:rFonts w:asciiTheme="minorHAnsi" w:eastAsiaTheme="minorHAnsi" w:hAnsiTheme="minorHAnsi"/>
          <w:lang w:eastAsia="ko-KR"/>
        </w:rPr>
        <w:t>(30);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strncpy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temp,&amp;</w:t>
      </w:r>
      <w:proofErr w:type="gramEnd"/>
      <w:r w:rsidRPr="00B14D61">
        <w:rPr>
          <w:rFonts w:asciiTheme="minorHAnsi" w:eastAsiaTheme="minorHAnsi" w:hAnsiTheme="minorHAnsi"/>
          <w:lang w:eastAsia="ko-KR"/>
        </w:rPr>
        <w:t>(str[2]),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(str)-3);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temp[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(str)-3]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temp;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isDec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str){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(int)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(str);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=0;i&lt;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len;i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inRange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((int)'0',(int)'9',str[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isHex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str){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(int)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(str);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=0;i&lt;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len;i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== '\n')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str[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'\0';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(int)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(str);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isDec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(str) == TRUE)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=0;i&lt;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len;i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inRange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((int)'a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',(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int)'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f',str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]) ||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inRange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((int)'A',(int)'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F',str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inRange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min,int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max,int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value){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value &gt;= min &amp;&amp; value &lt;=max)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HexBitCount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 num){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digit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num &gt;=16){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num /= 16;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digit++;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digit;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HexByteCount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 num){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(int)(ceil((float)num/2));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insertHexAt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orig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int value, int index){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=0;i&lt;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index;i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value *= 16;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return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orig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 value;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char* reg){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reg,"A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reg,"X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reg,"L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reg,"PC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8;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reg,"SW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9;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reg,"B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3;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reg,"S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4;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reg,"T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5;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 if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(!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strcmp</w:t>
      </w:r>
      <w:proofErr w:type="spellEnd"/>
      <w:proofErr w:type="gram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reg,"F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"))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7;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extractStr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char* source, int start,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strncpy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,&amp;</w:t>
      </w:r>
      <w:proofErr w:type="gramEnd"/>
      <w:r w:rsidRPr="00B14D61">
        <w:rPr>
          <w:rFonts w:asciiTheme="minorHAnsi" w:eastAsiaTheme="minorHAnsi" w:hAnsiTheme="minorHAnsi"/>
          <w:lang w:eastAsia="ko-KR"/>
        </w:rPr>
        <w:t>(source[start]),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'\0';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=0;i&lt;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len;i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] == '\n' ||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== ' 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'\0';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extractStrToHex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char* source, int start,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char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300];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strncpy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,&amp;</w:t>
      </w:r>
      <w:proofErr w:type="gramEnd"/>
      <w:r w:rsidRPr="00B14D61">
        <w:rPr>
          <w:rFonts w:asciiTheme="minorHAnsi" w:eastAsiaTheme="minorHAnsi" w:hAnsiTheme="minorHAnsi"/>
          <w:lang w:eastAsia="ko-KR"/>
        </w:rPr>
        <w:t>(source[start]),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'\0';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=0;i&lt;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len;i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 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] == '\n' ||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== ' 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'\0';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return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StrToHex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dest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charArrHexCal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unsigned char*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int value,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char operation){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converted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multiplier =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temp, rem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repeat = ceil((float)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/ 2.0);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unsigned int result;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 repeat-1;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&gt;=0;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--){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temp =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arr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//last 4 bit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converted += (temp %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16)*</w:t>
      </w:r>
      <w:proofErr w:type="gramEnd"/>
      <w:r w:rsidRPr="00B14D61">
        <w:rPr>
          <w:rFonts w:asciiTheme="minorHAnsi" w:eastAsiaTheme="minorHAnsi" w:hAnsiTheme="minorHAnsi"/>
          <w:lang w:eastAsia="ko-KR"/>
        </w:rPr>
        <w:t>multiplier;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/= 16;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multiplier *= 16;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len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% 2 != 0 &amp;&amp;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== 0){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rem = temp * 16;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//first 4 bit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 xml:space="preserve">converted += (temp %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16)*</w:t>
      </w:r>
      <w:proofErr w:type="gramEnd"/>
      <w:r w:rsidRPr="00B14D61">
        <w:rPr>
          <w:rFonts w:asciiTheme="minorHAnsi" w:eastAsiaTheme="minorHAnsi" w:hAnsiTheme="minorHAnsi"/>
          <w:lang w:eastAsia="ko-KR"/>
        </w:rPr>
        <w:t>multiplier;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/= 16;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multiplier *= 16;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operation == '+')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converted += value;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converted -= value;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result = (unsigned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int)converted</w:t>
      </w:r>
      <w:proofErr w:type="gram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=repeat-1;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&gt;=0;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--){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arr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result &amp; 255;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result /= 256;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arr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</w:t>
      </w:r>
      <w:proofErr w:type="gramEnd"/>
      <w:r w:rsidRPr="00B14D61">
        <w:rPr>
          <w:rFonts w:asciiTheme="minorHAnsi" w:eastAsiaTheme="minorHAnsi" w:hAnsiTheme="minorHAnsi"/>
          <w:lang w:eastAsia="ko-KR"/>
        </w:rPr>
        <w:t>0] +=rem;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bitAddressMode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&amp; 3;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bitFormat4(int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+=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if(memory[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&amp; 0x10)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TRUE;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FALSE;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bitToHex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addr,int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start,int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 end){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0,j</w:t>
      </w:r>
      <w:proofErr w:type="gramEnd"/>
      <w:r w:rsidRPr="00B14D61">
        <w:rPr>
          <w:rFonts w:asciiTheme="minorHAnsi" w:eastAsiaTheme="minorHAnsi" w:hAnsiTheme="minorHAnsi"/>
          <w:lang w:eastAsia="ko-KR"/>
        </w:rPr>
        <w:t>=1, temp=1;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  <w:t>int result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temp = 0x100;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gramEnd"/>
      <w:r w:rsidRPr="00B14D61">
        <w:rPr>
          <w:rFonts w:asciiTheme="minorHAnsi" w:eastAsiaTheme="minorHAnsi" w:hAnsiTheme="minorHAnsi"/>
          <w:lang w:eastAsia="ko-KR"/>
        </w:rPr>
        <w:t>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&lt;4*j;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 &gt;&gt;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&lt;start)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continue;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 if(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&gt;=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end){</w:t>
      </w:r>
      <w:proofErr w:type="gramEnd"/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&amp; temp)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result +=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/*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while(</w:t>
      </w:r>
      <w:proofErr w:type="spellStart"/>
      <w:proofErr w:type="gramEnd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 &lt; 8*j -1){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result *= 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*/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return result;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if(memory[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&amp; temp)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result +=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result *= 2;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j % 2 == 0){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0x100;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>++;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r w:rsidRPr="00B14D61">
        <w:rPr>
          <w:rFonts w:asciiTheme="minorHAnsi" w:eastAsiaTheme="minorHAnsi" w:hAnsiTheme="minorHAnsi"/>
          <w:lang w:eastAsia="ko-KR"/>
        </w:rPr>
        <w:t>j++</w:t>
      </w:r>
      <w:proofErr w:type="spellEnd"/>
      <w:r w:rsidRPr="00B14D61">
        <w:rPr>
          <w:rFonts w:asciiTheme="minorHAnsi" w:eastAsiaTheme="minorHAnsi" w:hAnsiTheme="minorHAnsi"/>
          <w:lang w:eastAsia="ko-KR"/>
        </w:rPr>
        <w:t>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result;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compareReg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int a, int b){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a &gt; b)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("SW")] = -1;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lastRenderedPageBreak/>
        <w:tab/>
        <w:t xml:space="preserve">else </w:t>
      </w:r>
      <w:proofErr w:type="gramStart"/>
      <w:r w:rsidRPr="00B14D61">
        <w:rPr>
          <w:rFonts w:asciiTheme="minorHAnsi" w:eastAsiaTheme="minorHAnsi" w:hAnsiTheme="minorHAnsi"/>
          <w:lang w:eastAsia="ko-KR"/>
        </w:rPr>
        <w:t>if(</w:t>
      </w:r>
      <w:proofErr w:type="gramEnd"/>
      <w:r w:rsidRPr="00B14D61">
        <w:rPr>
          <w:rFonts w:asciiTheme="minorHAnsi" w:eastAsiaTheme="minorHAnsi" w:hAnsiTheme="minorHAnsi"/>
          <w:lang w:eastAsia="ko-KR"/>
        </w:rPr>
        <w:t>a == b)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("SW")] = 0;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else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registerNum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("SW")] = 1;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printReg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"A : %06X X : %06X\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n",registers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[0],registers[1]);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"L : %06X PC: %06X\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n",registers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[2],registers[8]);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"B : %06X S : %06X\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n",registers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[3],registers[4]);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printf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>"T : %06X\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n",registers</w:t>
      </w:r>
      <w:proofErr w:type="spellEnd"/>
      <w:r w:rsidRPr="00B14D61">
        <w:rPr>
          <w:rFonts w:asciiTheme="minorHAnsi" w:eastAsiaTheme="minorHAnsi" w:hAnsiTheme="minorHAnsi"/>
          <w:lang w:eastAsia="ko-KR"/>
        </w:rPr>
        <w:t>[5]);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writeToMem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</w:t>
      </w:r>
      <w:proofErr w:type="spellEnd"/>
      <w:r w:rsidRPr="00B14D61">
        <w:rPr>
          <w:rFonts w:asciiTheme="minorHAnsi" w:eastAsiaTheme="minorHAnsi" w:hAnsiTheme="minorHAnsi"/>
          <w:lang w:eastAsia="ko-KR"/>
        </w:rPr>
        <w:t xml:space="preserve">, 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temp =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int mask = 0xFF;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proofErr w:type="gramStart"/>
      <w:r w:rsidRPr="00B14D61">
        <w:rPr>
          <w:rFonts w:asciiTheme="minorHAnsi" w:eastAsiaTheme="minorHAnsi" w:hAnsiTheme="minorHAnsi"/>
          <w:lang w:eastAsia="ko-KR"/>
        </w:rPr>
        <w:t>for(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=2;i&gt;=0;i--){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memory[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addr+i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temp &amp; mask;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</w:r>
      <w:r w:rsidRPr="00B14D61">
        <w:rPr>
          <w:rFonts w:asciiTheme="minorHAnsi" w:eastAsiaTheme="minorHAnsi" w:hAnsiTheme="minorHAnsi"/>
          <w:lang w:eastAsia="ko-KR"/>
        </w:rPr>
        <w:tab/>
        <w:t>temp = temp &gt;&gt; 8;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getLastByte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return 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&amp; 0xFF;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 xml:space="preserve">void </w:t>
      </w:r>
      <w:proofErr w:type="spellStart"/>
      <w:proofErr w:type="gramStart"/>
      <w:r w:rsidRPr="00B14D61">
        <w:rPr>
          <w:rFonts w:asciiTheme="minorHAnsi" w:eastAsiaTheme="minorHAnsi" w:hAnsiTheme="minorHAnsi"/>
          <w:lang w:eastAsia="ko-KR"/>
        </w:rPr>
        <w:t>storeLastByte</w:t>
      </w:r>
      <w:proofErr w:type="spellEnd"/>
      <w:r w:rsidRPr="00B14D61">
        <w:rPr>
          <w:rFonts w:asciiTheme="minorHAnsi" w:eastAsiaTheme="minorHAnsi" w:hAnsiTheme="minorHAnsi"/>
          <w:lang w:eastAsia="ko-KR"/>
        </w:rPr>
        <w:t>(</w:t>
      </w:r>
      <w:proofErr w:type="gramEnd"/>
      <w:r w:rsidRPr="00B14D61">
        <w:rPr>
          <w:rFonts w:asciiTheme="minorHAnsi" w:eastAsiaTheme="minorHAnsi" w:hAnsiTheme="minorHAnsi"/>
          <w:lang w:eastAsia="ko-KR"/>
        </w:rPr>
        <w:t xml:space="preserve">int 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, int value){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ab/>
        <w:t>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= (registers[</w:t>
      </w:r>
      <w:proofErr w:type="spellStart"/>
      <w:r w:rsidRPr="00B14D61">
        <w:rPr>
          <w:rFonts w:asciiTheme="minorHAnsi" w:eastAsiaTheme="minorHAnsi" w:hAnsiTheme="minorHAnsi"/>
          <w:lang w:eastAsia="ko-KR"/>
        </w:rPr>
        <w:t>regNum</w:t>
      </w:r>
      <w:proofErr w:type="spellEnd"/>
      <w:r w:rsidRPr="00B14D61">
        <w:rPr>
          <w:rFonts w:asciiTheme="minorHAnsi" w:eastAsiaTheme="minorHAnsi" w:hAnsiTheme="minorHAnsi"/>
          <w:lang w:eastAsia="ko-KR"/>
        </w:rPr>
        <w:t>] &amp; 0xFFFF00) + value;</w:t>
      </w:r>
    </w:p>
    <w:p w:rsidR="002A0F99" w:rsidRPr="00B14D61" w:rsidRDefault="002A0F99" w:rsidP="002A0F99">
      <w:pPr>
        <w:rPr>
          <w:rFonts w:asciiTheme="minorHAnsi" w:eastAsiaTheme="minorHAnsi" w:hAnsiTheme="minorHAnsi"/>
          <w:lang w:eastAsia="ko-KR"/>
        </w:rPr>
      </w:pPr>
      <w:r w:rsidRPr="00B14D61">
        <w:rPr>
          <w:rFonts w:asciiTheme="minorHAnsi" w:eastAsiaTheme="minorHAnsi" w:hAnsiTheme="minorHAnsi"/>
          <w:lang w:eastAsia="ko-KR"/>
        </w:rPr>
        <w:t>}</w:t>
      </w:r>
    </w:p>
    <w:sectPr w:rsidR="002A0F99" w:rsidRPr="00B14D6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EE0" w:rsidRDefault="000C0EE0">
      <w:r>
        <w:separator/>
      </w:r>
    </w:p>
  </w:endnote>
  <w:endnote w:type="continuationSeparator" w:id="0">
    <w:p w:rsidR="000C0EE0" w:rsidRDefault="000C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CB4" w:rsidRDefault="003F6CB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F6CB4" w:rsidRDefault="003F6CB4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CB4" w:rsidRDefault="003F6CB4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3F6CB4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3F6CB4" w:rsidRDefault="003F6CB4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3F6CB4" w:rsidRPr="00CE7811" w:rsidRDefault="003F6CB4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3F6CB4" w:rsidRDefault="003F6CB4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EE0" w:rsidRDefault="000C0EE0">
      <w:r>
        <w:separator/>
      </w:r>
    </w:p>
  </w:footnote>
  <w:footnote w:type="continuationSeparator" w:id="0">
    <w:p w:rsidR="000C0EE0" w:rsidRDefault="000C0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CB4" w:rsidRDefault="003F6CB4">
    <w:pPr>
      <w:pStyle w:val="a7"/>
      <w:jc w:val="right"/>
      <w:rPr>
        <w:lang w:eastAsia="ko-KR"/>
      </w:rPr>
    </w:pPr>
  </w:p>
  <w:p w:rsidR="003F6CB4" w:rsidRDefault="003F6CB4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3F6CB4" w:rsidRDefault="003F6CB4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CB4" w:rsidRDefault="003F6CB4">
    <w:pPr>
      <w:pStyle w:val="a7"/>
      <w:rPr>
        <w:lang w:eastAsia="ko-KR"/>
      </w:rPr>
    </w:pPr>
  </w:p>
  <w:p w:rsidR="003F6CB4" w:rsidRDefault="003F6CB4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0AA1F3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2EAB0523"/>
    <w:multiLevelType w:val="hybridMultilevel"/>
    <w:tmpl w:val="5FD04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3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7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3"/>
  </w:num>
  <w:num w:numId="9">
    <w:abstractNumId w:val="8"/>
  </w:num>
  <w:num w:numId="10">
    <w:abstractNumId w:val="11"/>
  </w:num>
  <w:num w:numId="11">
    <w:abstractNumId w:val="0"/>
  </w:num>
  <w:num w:numId="12">
    <w:abstractNumId w:val="0"/>
  </w:num>
  <w:num w:numId="13">
    <w:abstractNumId w:val="4"/>
  </w:num>
  <w:num w:numId="14">
    <w:abstractNumId w:val="16"/>
  </w:num>
  <w:num w:numId="15">
    <w:abstractNumId w:val="6"/>
  </w:num>
  <w:num w:numId="16">
    <w:abstractNumId w:val="15"/>
  </w:num>
  <w:num w:numId="17">
    <w:abstractNumId w:val="2"/>
  </w:num>
  <w:num w:numId="18">
    <w:abstractNumId w:val="12"/>
  </w:num>
  <w:num w:numId="19">
    <w:abstractNumId w:val="13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36F54"/>
    <w:rsid w:val="000430CD"/>
    <w:rsid w:val="00055891"/>
    <w:rsid w:val="00056510"/>
    <w:rsid w:val="000603D5"/>
    <w:rsid w:val="0006784D"/>
    <w:rsid w:val="00072588"/>
    <w:rsid w:val="00077A2E"/>
    <w:rsid w:val="00083C18"/>
    <w:rsid w:val="00083D51"/>
    <w:rsid w:val="0008585C"/>
    <w:rsid w:val="000B0311"/>
    <w:rsid w:val="000B149B"/>
    <w:rsid w:val="000B551F"/>
    <w:rsid w:val="000C0EE0"/>
    <w:rsid w:val="000C114C"/>
    <w:rsid w:val="000C1E76"/>
    <w:rsid w:val="000C67AF"/>
    <w:rsid w:val="000D269F"/>
    <w:rsid w:val="000D4EE9"/>
    <w:rsid w:val="000E0415"/>
    <w:rsid w:val="000E375B"/>
    <w:rsid w:val="000E5441"/>
    <w:rsid w:val="001143C3"/>
    <w:rsid w:val="00121BC8"/>
    <w:rsid w:val="00130D6B"/>
    <w:rsid w:val="0013265C"/>
    <w:rsid w:val="00150ABF"/>
    <w:rsid w:val="00157D16"/>
    <w:rsid w:val="001601D8"/>
    <w:rsid w:val="00163672"/>
    <w:rsid w:val="00167494"/>
    <w:rsid w:val="00182114"/>
    <w:rsid w:val="001A0B97"/>
    <w:rsid w:val="001B3FD9"/>
    <w:rsid w:val="001B413C"/>
    <w:rsid w:val="001B7233"/>
    <w:rsid w:val="001B7B3E"/>
    <w:rsid w:val="001F182F"/>
    <w:rsid w:val="00211992"/>
    <w:rsid w:val="002155AD"/>
    <w:rsid w:val="00236548"/>
    <w:rsid w:val="00246BC2"/>
    <w:rsid w:val="00253111"/>
    <w:rsid w:val="00260EDC"/>
    <w:rsid w:val="00262D14"/>
    <w:rsid w:val="00264910"/>
    <w:rsid w:val="00271A2A"/>
    <w:rsid w:val="00277C89"/>
    <w:rsid w:val="00283FAB"/>
    <w:rsid w:val="00290642"/>
    <w:rsid w:val="00292A71"/>
    <w:rsid w:val="002A0F99"/>
    <w:rsid w:val="002A67D7"/>
    <w:rsid w:val="002A6862"/>
    <w:rsid w:val="002B2BC3"/>
    <w:rsid w:val="002B42A9"/>
    <w:rsid w:val="002B6CCC"/>
    <w:rsid w:val="002D0260"/>
    <w:rsid w:val="002D03F5"/>
    <w:rsid w:val="002D1245"/>
    <w:rsid w:val="002D318A"/>
    <w:rsid w:val="002D4DC6"/>
    <w:rsid w:val="002D4FE5"/>
    <w:rsid w:val="002E6BED"/>
    <w:rsid w:val="00305FDE"/>
    <w:rsid w:val="00313B1A"/>
    <w:rsid w:val="003258C4"/>
    <w:rsid w:val="00332A43"/>
    <w:rsid w:val="00334981"/>
    <w:rsid w:val="003418DA"/>
    <w:rsid w:val="003526C9"/>
    <w:rsid w:val="0036541D"/>
    <w:rsid w:val="003726BC"/>
    <w:rsid w:val="00377033"/>
    <w:rsid w:val="003842A2"/>
    <w:rsid w:val="00392ECB"/>
    <w:rsid w:val="003B47A8"/>
    <w:rsid w:val="003C0BF8"/>
    <w:rsid w:val="003D541F"/>
    <w:rsid w:val="003E190F"/>
    <w:rsid w:val="003E1F7A"/>
    <w:rsid w:val="003F305A"/>
    <w:rsid w:val="003F6CB4"/>
    <w:rsid w:val="003F6E7E"/>
    <w:rsid w:val="00400934"/>
    <w:rsid w:val="00400A81"/>
    <w:rsid w:val="00401C6D"/>
    <w:rsid w:val="004066FB"/>
    <w:rsid w:val="004115D5"/>
    <w:rsid w:val="00423619"/>
    <w:rsid w:val="00433AA0"/>
    <w:rsid w:val="00465677"/>
    <w:rsid w:val="00472063"/>
    <w:rsid w:val="004722A1"/>
    <w:rsid w:val="0048552F"/>
    <w:rsid w:val="00496DCB"/>
    <w:rsid w:val="004A2DD8"/>
    <w:rsid w:val="004B2034"/>
    <w:rsid w:val="004B6A4C"/>
    <w:rsid w:val="004B6A54"/>
    <w:rsid w:val="004B6C88"/>
    <w:rsid w:val="004C6E8B"/>
    <w:rsid w:val="004C794D"/>
    <w:rsid w:val="004D332C"/>
    <w:rsid w:val="004E2E8A"/>
    <w:rsid w:val="004F4208"/>
    <w:rsid w:val="004F6186"/>
    <w:rsid w:val="00503377"/>
    <w:rsid w:val="00505F49"/>
    <w:rsid w:val="00507E7E"/>
    <w:rsid w:val="005160F2"/>
    <w:rsid w:val="00525BB2"/>
    <w:rsid w:val="00530B24"/>
    <w:rsid w:val="00531998"/>
    <w:rsid w:val="00533D97"/>
    <w:rsid w:val="00542201"/>
    <w:rsid w:val="00544001"/>
    <w:rsid w:val="00553CE7"/>
    <w:rsid w:val="00562592"/>
    <w:rsid w:val="0056352C"/>
    <w:rsid w:val="00564BC4"/>
    <w:rsid w:val="00581A76"/>
    <w:rsid w:val="00586326"/>
    <w:rsid w:val="00593B35"/>
    <w:rsid w:val="00595B9B"/>
    <w:rsid w:val="005A1AEE"/>
    <w:rsid w:val="006070F7"/>
    <w:rsid w:val="0063507C"/>
    <w:rsid w:val="0064067B"/>
    <w:rsid w:val="00650C5D"/>
    <w:rsid w:val="006623F8"/>
    <w:rsid w:val="0067308A"/>
    <w:rsid w:val="00673E03"/>
    <w:rsid w:val="006A3C77"/>
    <w:rsid w:val="006A4A62"/>
    <w:rsid w:val="006A6B16"/>
    <w:rsid w:val="006D415A"/>
    <w:rsid w:val="006F1095"/>
    <w:rsid w:val="006F12D5"/>
    <w:rsid w:val="006F2618"/>
    <w:rsid w:val="0070231E"/>
    <w:rsid w:val="00720BC0"/>
    <w:rsid w:val="00721E65"/>
    <w:rsid w:val="00733950"/>
    <w:rsid w:val="00741953"/>
    <w:rsid w:val="007554E2"/>
    <w:rsid w:val="00760CD1"/>
    <w:rsid w:val="007613E7"/>
    <w:rsid w:val="00764F70"/>
    <w:rsid w:val="00797E2D"/>
    <w:rsid w:val="007D7A80"/>
    <w:rsid w:val="007E715D"/>
    <w:rsid w:val="007F0CA7"/>
    <w:rsid w:val="007F39ED"/>
    <w:rsid w:val="007F59D0"/>
    <w:rsid w:val="00800202"/>
    <w:rsid w:val="00805A41"/>
    <w:rsid w:val="00823510"/>
    <w:rsid w:val="00824BD2"/>
    <w:rsid w:val="0085014E"/>
    <w:rsid w:val="00867900"/>
    <w:rsid w:val="008807F0"/>
    <w:rsid w:val="008835BE"/>
    <w:rsid w:val="00892474"/>
    <w:rsid w:val="008A3DE1"/>
    <w:rsid w:val="008B373F"/>
    <w:rsid w:val="008D7642"/>
    <w:rsid w:val="008E3F5F"/>
    <w:rsid w:val="008E4D04"/>
    <w:rsid w:val="008F03B7"/>
    <w:rsid w:val="008F79F5"/>
    <w:rsid w:val="0091386F"/>
    <w:rsid w:val="009140EF"/>
    <w:rsid w:val="00926EDC"/>
    <w:rsid w:val="009300ED"/>
    <w:rsid w:val="00942D6F"/>
    <w:rsid w:val="009539C3"/>
    <w:rsid w:val="0096149E"/>
    <w:rsid w:val="00965691"/>
    <w:rsid w:val="009822C9"/>
    <w:rsid w:val="009938E4"/>
    <w:rsid w:val="009C0F69"/>
    <w:rsid w:val="009C134E"/>
    <w:rsid w:val="009C25F7"/>
    <w:rsid w:val="009C70C8"/>
    <w:rsid w:val="009E5802"/>
    <w:rsid w:val="009E5E47"/>
    <w:rsid w:val="009F7289"/>
    <w:rsid w:val="00A33F6D"/>
    <w:rsid w:val="00A362D7"/>
    <w:rsid w:val="00A40D0F"/>
    <w:rsid w:val="00A42235"/>
    <w:rsid w:val="00A42703"/>
    <w:rsid w:val="00A4365E"/>
    <w:rsid w:val="00A60D46"/>
    <w:rsid w:val="00A62F8A"/>
    <w:rsid w:val="00A93324"/>
    <w:rsid w:val="00A9363A"/>
    <w:rsid w:val="00AB00F9"/>
    <w:rsid w:val="00AB3D33"/>
    <w:rsid w:val="00AC026B"/>
    <w:rsid w:val="00AC4D79"/>
    <w:rsid w:val="00AF24CC"/>
    <w:rsid w:val="00AF3E10"/>
    <w:rsid w:val="00AF54F2"/>
    <w:rsid w:val="00B028C1"/>
    <w:rsid w:val="00B10B18"/>
    <w:rsid w:val="00B14D61"/>
    <w:rsid w:val="00B17B79"/>
    <w:rsid w:val="00B371A8"/>
    <w:rsid w:val="00B404A5"/>
    <w:rsid w:val="00B4235D"/>
    <w:rsid w:val="00B45EEA"/>
    <w:rsid w:val="00B52B4E"/>
    <w:rsid w:val="00B7406C"/>
    <w:rsid w:val="00B75C71"/>
    <w:rsid w:val="00B84D4A"/>
    <w:rsid w:val="00B86235"/>
    <w:rsid w:val="00BB1898"/>
    <w:rsid w:val="00BB3710"/>
    <w:rsid w:val="00BB3B38"/>
    <w:rsid w:val="00BB4E04"/>
    <w:rsid w:val="00BD0779"/>
    <w:rsid w:val="00BD0FB5"/>
    <w:rsid w:val="00C11EF9"/>
    <w:rsid w:val="00C16998"/>
    <w:rsid w:val="00C3114B"/>
    <w:rsid w:val="00C318CD"/>
    <w:rsid w:val="00C374C5"/>
    <w:rsid w:val="00C429A4"/>
    <w:rsid w:val="00C47BEE"/>
    <w:rsid w:val="00C5788D"/>
    <w:rsid w:val="00C63308"/>
    <w:rsid w:val="00C64046"/>
    <w:rsid w:val="00C83D09"/>
    <w:rsid w:val="00C868F6"/>
    <w:rsid w:val="00C9094E"/>
    <w:rsid w:val="00C92F05"/>
    <w:rsid w:val="00C95C1C"/>
    <w:rsid w:val="00C97480"/>
    <w:rsid w:val="00CA0D86"/>
    <w:rsid w:val="00CB6B9C"/>
    <w:rsid w:val="00CC6175"/>
    <w:rsid w:val="00CD0FE6"/>
    <w:rsid w:val="00CD25CF"/>
    <w:rsid w:val="00CE7811"/>
    <w:rsid w:val="00CF0711"/>
    <w:rsid w:val="00D014E3"/>
    <w:rsid w:val="00D071F2"/>
    <w:rsid w:val="00D35DFA"/>
    <w:rsid w:val="00D41D04"/>
    <w:rsid w:val="00D469C7"/>
    <w:rsid w:val="00D6201D"/>
    <w:rsid w:val="00D6407C"/>
    <w:rsid w:val="00D6526E"/>
    <w:rsid w:val="00D85707"/>
    <w:rsid w:val="00D945C6"/>
    <w:rsid w:val="00DB00F4"/>
    <w:rsid w:val="00DB3112"/>
    <w:rsid w:val="00DD7B9C"/>
    <w:rsid w:val="00DE06BA"/>
    <w:rsid w:val="00DF52BE"/>
    <w:rsid w:val="00E01913"/>
    <w:rsid w:val="00E063A1"/>
    <w:rsid w:val="00E10AC7"/>
    <w:rsid w:val="00E17C5A"/>
    <w:rsid w:val="00E21195"/>
    <w:rsid w:val="00E51306"/>
    <w:rsid w:val="00E811B4"/>
    <w:rsid w:val="00E82CE4"/>
    <w:rsid w:val="00E861B1"/>
    <w:rsid w:val="00E976FB"/>
    <w:rsid w:val="00EA7325"/>
    <w:rsid w:val="00EC1AE0"/>
    <w:rsid w:val="00EC2D8E"/>
    <w:rsid w:val="00EC43DF"/>
    <w:rsid w:val="00EC6E45"/>
    <w:rsid w:val="00EC7847"/>
    <w:rsid w:val="00ED4A53"/>
    <w:rsid w:val="00EE08FB"/>
    <w:rsid w:val="00EF2E51"/>
    <w:rsid w:val="00EF31E0"/>
    <w:rsid w:val="00F05086"/>
    <w:rsid w:val="00F118B5"/>
    <w:rsid w:val="00F12AD4"/>
    <w:rsid w:val="00F1446C"/>
    <w:rsid w:val="00F20DEC"/>
    <w:rsid w:val="00F22DE9"/>
    <w:rsid w:val="00F464DC"/>
    <w:rsid w:val="00F5130D"/>
    <w:rsid w:val="00F63CDA"/>
    <w:rsid w:val="00F7599E"/>
    <w:rsid w:val="00F821A5"/>
    <w:rsid w:val="00F85762"/>
    <w:rsid w:val="00F95E11"/>
    <w:rsid w:val="00FB19F4"/>
    <w:rsid w:val="00FC70A3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C27F4A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B52B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605</TotalTime>
  <Pages>78</Pages>
  <Words>9037</Words>
  <Characters>51513</Characters>
  <Application>Microsoft Office Word</Application>
  <DocSecurity>0</DocSecurity>
  <Lines>429</Lines>
  <Paragraphs>120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60430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최 준수</cp:lastModifiedBy>
  <cp:revision>139</cp:revision>
  <cp:lastPrinted>2006-03-03T07:52:00Z</cp:lastPrinted>
  <dcterms:created xsi:type="dcterms:W3CDTF">2018-03-13T05:46:00Z</dcterms:created>
  <dcterms:modified xsi:type="dcterms:W3CDTF">2019-05-05T17:34:00Z</dcterms:modified>
</cp:coreProperties>
</file>