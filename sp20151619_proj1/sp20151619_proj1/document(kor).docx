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Pr="003E190F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E190F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E190F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E190F" w:rsidRDefault="00720BC0">
      <w:pPr>
        <w:jc w:val="right"/>
        <w:rPr>
          <w:rFonts w:asciiTheme="minorHAnsi" w:eastAsiaTheme="minorHAnsi" w:hAnsiTheme="minorHAnsi"/>
          <w:sz w:val="48"/>
          <w:szCs w:val="48"/>
          <w:lang w:eastAsia="ko-KR"/>
        </w:rPr>
      </w:pPr>
      <w:r w:rsidRPr="003E190F">
        <w:rPr>
          <w:rFonts w:asciiTheme="minorHAnsi" w:eastAsiaTheme="minorHAnsi" w:hAnsiTheme="minorHAnsi" w:hint="eastAsia"/>
          <w:sz w:val="32"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sz w:val="48"/>
          <w:szCs w:val="48"/>
          <w:lang w:eastAsia="ko-KR"/>
        </w:rPr>
        <w:t>과목 명</w:t>
      </w:r>
      <w:r w:rsidR="003B47A8" w:rsidRPr="003E190F">
        <w:rPr>
          <w:rFonts w:asciiTheme="minorHAnsi" w:eastAsiaTheme="minorHAnsi" w:hAnsiTheme="minorHAnsi"/>
          <w:sz w:val="48"/>
          <w:szCs w:val="48"/>
          <w:lang w:eastAsia="ko-KR"/>
        </w:rPr>
        <w:t xml:space="preserve">: </w:t>
      </w:r>
      <w:r w:rsidR="00BB1898" w:rsidRPr="003E190F">
        <w:rPr>
          <w:rFonts w:asciiTheme="minorHAnsi" w:eastAsiaTheme="minorHAnsi" w:hAnsiTheme="minorHAnsi" w:hint="eastAsia"/>
          <w:sz w:val="48"/>
          <w:szCs w:val="48"/>
          <w:lang w:eastAsia="ko-KR"/>
        </w:rPr>
        <w:t>시스템프로그래밍</w:t>
      </w:r>
    </w:p>
    <w:p w:rsidR="00530B24" w:rsidRPr="003E190F" w:rsidRDefault="00530B24">
      <w:pPr>
        <w:jc w:val="right"/>
        <w:rPr>
          <w:rFonts w:asciiTheme="minorHAnsi" w:eastAsiaTheme="minorHAnsi" w:hAnsiTheme="minorHAnsi"/>
          <w:sz w:val="24"/>
          <w:szCs w:val="24"/>
          <w:lang w:eastAsia="ko-KR"/>
        </w:rPr>
      </w:pPr>
      <w:r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담당 교수 명: </w:t>
      </w:r>
      <w:r w:rsidR="00DF52BE"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>소 정 민</w:t>
      </w:r>
    </w:p>
    <w:p w:rsidR="003B47A8" w:rsidRPr="003E190F" w:rsidRDefault="00CE7811">
      <w:pPr>
        <w:pStyle w:val="a7"/>
        <w:spacing w:before="240"/>
        <w:jc w:val="right"/>
        <w:rPr>
          <w:rFonts w:asciiTheme="minorHAnsi" w:eastAsiaTheme="minorHAnsi" w:hAnsiTheme="minorHAnsi"/>
          <w:sz w:val="48"/>
          <w:lang w:eastAsia="ko-KR"/>
        </w:rPr>
      </w:pPr>
      <w:r w:rsidRPr="003E190F">
        <w:rPr>
          <w:rFonts w:asciiTheme="minorHAnsi" w:eastAsiaTheme="minorHAnsi" w:hAnsiTheme="minorHAnsi" w:hint="eastAsia"/>
          <w:sz w:val="48"/>
          <w:lang w:eastAsia="ko-KR"/>
        </w:rPr>
        <w:t>&lt;&lt;</w:t>
      </w:r>
      <w:r w:rsidR="00720BC0" w:rsidRPr="003E190F">
        <w:rPr>
          <w:rFonts w:asciiTheme="minorHAnsi" w:eastAsiaTheme="minorHAnsi" w:hAnsiTheme="minorHAnsi" w:hint="eastAsia"/>
          <w:sz w:val="48"/>
          <w:lang w:eastAsia="ko-KR"/>
        </w:rPr>
        <w:t xml:space="preserve">Assignment </w:t>
      </w:r>
      <w:r w:rsidR="00DB00F4" w:rsidRPr="003E190F">
        <w:rPr>
          <w:rFonts w:asciiTheme="minorHAnsi" w:eastAsiaTheme="minorHAnsi" w:hAnsiTheme="minorHAnsi" w:hint="eastAsia"/>
          <w:sz w:val="48"/>
          <w:lang w:eastAsia="ko-KR"/>
        </w:rPr>
        <w:t>1</w:t>
      </w:r>
      <w:r w:rsidRPr="003E190F">
        <w:rPr>
          <w:rFonts w:asciiTheme="minorHAnsi" w:eastAsiaTheme="minorHAnsi" w:hAnsiTheme="minorHAnsi" w:hint="eastAsia"/>
          <w:sz w:val="48"/>
          <w:lang w:eastAsia="ko-KR"/>
        </w:rPr>
        <w:t>&gt;&gt;</w:t>
      </w:r>
    </w:p>
    <w:p w:rsidR="003B47A8" w:rsidRPr="003E190F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3B47A8" w:rsidRPr="003E190F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530B24" w:rsidRPr="003E190F" w:rsidRDefault="00530B24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530B24" w:rsidRPr="003E190F" w:rsidRDefault="00530B24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3B47A8" w:rsidRPr="003E190F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서강대학교 컴퓨터</w:t>
      </w:r>
      <w:r w:rsidR="009539C3" w:rsidRPr="003E190F">
        <w:rPr>
          <w:rFonts w:asciiTheme="minorHAnsi" w:eastAsiaTheme="minorHAnsi" w:hAnsiTheme="minorHAnsi" w:hint="eastAsia"/>
          <w:b/>
          <w:sz w:val="48"/>
          <w:lang w:eastAsia="ko-KR"/>
        </w:rPr>
        <w:t>공</w:t>
      </w: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학과</w:t>
      </w:r>
    </w:p>
    <w:p w:rsidR="003B47A8" w:rsidRPr="003E190F" w:rsidRDefault="00CE7811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[</w:t>
      </w:r>
      <w:r w:rsidR="00BD0779" w:rsidRPr="003E190F">
        <w:rPr>
          <w:rFonts w:asciiTheme="minorHAnsi" w:eastAsiaTheme="minorHAnsi" w:hAnsiTheme="minorHAnsi" w:hint="eastAsia"/>
          <w:b/>
          <w:sz w:val="48"/>
          <w:lang w:eastAsia="ko-KR"/>
        </w:rPr>
        <w:t>2</w:t>
      </w:r>
      <w:r w:rsidR="00BD0779" w:rsidRPr="003E190F">
        <w:rPr>
          <w:rFonts w:asciiTheme="minorHAnsi" w:eastAsiaTheme="minorHAnsi" w:hAnsiTheme="minorHAnsi"/>
          <w:b/>
          <w:sz w:val="48"/>
          <w:lang w:eastAsia="ko-KR"/>
        </w:rPr>
        <w:t>0151619</w:t>
      </w: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]</w:t>
      </w:r>
    </w:p>
    <w:p w:rsidR="003B47A8" w:rsidRPr="003E190F" w:rsidRDefault="00CE7811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[</w:t>
      </w:r>
      <w:r w:rsidR="00BD0779" w:rsidRPr="003E190F">
        <w:rPr>
          <w:rFonts w:asciiTheme="minorHAnsi" w:eastAsiaTheme="minorHAnsi" w:hAnsiTheme="minorHAnsi" w:hint="eastAsia"/>
          <w:b/>
          <w:sz w:val="48"/>
          <w:lang w:eastAsia="ko-KR"/>
        </w:rPr>
        <w:t>최준수</w:t>
      </w: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]</w:t>
      </w:r>
    </w:p>
    <w:p w:rsidR="003B47A8" w:rsidRPr="003E190F" w:rsidRDefault="003B47A8">
      <w:pPr>
        <w:pStyle w:val="a8"/>
        <w:jc w:val="right"/>
        <w:rPr>
          <w:rFonts w:asciiTheme="minorHAnsi" w:eastAsiaTheme="minorHAnsi" w:hAnsiTheme="minorHAnsi"/>
          <w:lang w:eastAsia="ko-KR"/>
        </w:rPr>
        <w:sectPr w:rsidR="003B47A8" w:rsidRPr="003E190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Pr="003E190F" w:rsidRDefault="003B47A8">
      <w:pPr>
        <w:pStyle w:val="a4"/>
        <w:rPr>
          <w:rFonts w:asciiTheme="minorHAnsi" w:eastAsiaTheme="minorHAnsi" w:hAnsiTheme="minorHAnsi"/>
          <w:lang w:eastAsia="ko-KR"/>
        </w:rPr>
      </w:pPr>
      <w:r w:rsidRPr="003E190F">
        <w:rPr>
          <w:rFonts w:asciiTheme="minorHAnsi" w:eastAsiaTheme="minorHAnsi" w:hAnsiTheme="minorHAnsi" w:hint="eastAsia"/>
          <w:lang w:eastAsia="ko-KR"/>
        </w:rPr>
        <w:lastRenderedPageBreak/>
        <w:t>목 차</w:t>
      </w:r>
    </w:p>
    <w:p w:rsidR="000E5441" w:rsidRPr="003E190F" w:rsidRDefault="003B47A8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sz w:val="24"/>
          <w:szCs w:val="24"/>
        </w:rPr>
        <w:fldChar w:fldCharType="begin"/>
      </w:r>
      <w:r w:rsidRPr="003E190F">
        <w:rPr>
          <w:rFonts w:asciiTheme="minorHAnsi" w:eastAsiaTheme="minorHAnsi" w:hAnsiTheme="minorHAnsi"/>
          <w:sz w:val="24"/>
          <w:szCs w:val="24"/>
          <w:lang w:eastAsia="ko-KR"/>
        </w:rPr>
        <w:instrText xml:space="preserve"> TOC \o "1-3" </w:instrText>
      </w:r>
      <w:r w:rsidRPr="003E190F">
        <w:rPr>
          <w:rFonts w:asciiTheme="minorHAnsi" w:eastAsiaTheme="minorHAnsi" w:hAnsiTheme="minorHAnsi"/>
          <w:sz w:val="24"/>
          <w:szCs w:val="24"/>
        </w:rPr>
        <w:fldChar w:fldCharType="separate"/>
      </w:r>
      <w:r w:rsidR="000E5441" w:rsidRPr="003E190F">
        <w:rPr>
          <w:rFonts w:asciiTheme="minorHAnsi" w:eastAsiaTheme="minorHAnsi" w:hAnsiTheme="minorHAnsi"/>
          <w:noProof/>
          <w:lang w:eastAsia="ko-KR"/>
        </w:rPr>
        <w:t>1.</w:t>
      </w:r>
      <w:r w:rsidR="000E5441"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0E5441" w:rsidRPr="003E190F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="000E5441" w:rsidRPr="003E190F">
        <w:rPr>
          <w:rFonts w:asciiTheme="minorHAnsi" w:eastAsiaTheme="minorHAnsi" w:hAnsiTheme="minorHAnsi"/>
          <w:noProof/>
          <w:lang w:eastAsia="ko-KR"/>
        </w:rPr>
        <w:t xml:space="preserve"> </w:t>
      </w:r>
      <w:r w:rsidR="000E5441" w:rsidRPr="003E190F">
        <w:rPr>
          <w:rFonts w:asciiTheme="minorHAnsi" w:eastAsiaTheme="minorHAnsi" w:hAnsiTheme="minorHAnsi" w:hint="eastAsia"/>
          <w:noProof/>
          <w:lang w:eastAsia="ko-KR"/>
        </w:rPr>
        <w:t>개요</w:t>
      </w:r>
      <w:r w:rsidR="000E5441"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4</w:t>
      </w:r>
    </w:p>
    <w:p w:rsidR="000E5441" w:rsidRPr="003E190F" w:rsidRDefault="000E5441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noProof/>
          <w:lang w:eastAsia="ko-KR"/>
        </w:rPr>
        <w:t>2.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Pr="003E190F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설명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4</w:t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noProof/>
          <w:lang w:eastAsia="ko-KR"/>
        </w:rPr>
        <w:t>2.1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Pr="003E190F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흐름도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4</w:t>
      </w:r>
    </w:p>
    <w:p w:rsidR="000E5441" w:rsidRPr="003E190F" w:rsidRDefault="000E5441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정의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5</w:t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: main()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5</w:t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사용</w:t>
      </w:r>
      <w:r w:rsidRPr="003E190F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변수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 w:rsidR="00083C18" w:rsidRPr="003E190F">
        <w:rPr>
          <w:rFonts w:asciiTheme="minorHAnsi" w:eastAsiaTheme="minorHAnsi" w:hAnsiTheme="minorHAnsi" w:hint="eastAsia"/>
          <w:bCs/>
          <w:noProof/>
          <w:lang w:eastAsia="ko-KR"/>
        </w:rPr>
        <w:t>c</w:t>
      </w:r>
      <w:r w:rsidR="00083C18" w:rsidRPr="003E190F">
        <w:rPr>
          <w:rFonts w:asciiTheme="minorHAnsi" w:eastAsiaTheme="minorHAnsi" w:hAnsiTheme="minorHAnsi"/>
          <w:bCs/>
          <w:noProof/>
          <w:lang w:eastAsia="ko-KR"/>
        </w:rPr>
        <w:t>md_help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()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5</w:t>
      </w:r>
    </w:p>
    <w:p w:rsidR="000E5441" w:rsidRPr="003E190F" w:rsidRDefault="000E5441" w:rsidP="003418D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3.2.1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3.3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 </w:t>
      </w:r>
      <w:r w:rsidR="00083C18" w:rsidRPr="003E190F">
        <w:rPr>
          <w:rFonts w:asciiTheme="minorHAnsi" w:eastAsiaTheme="minorHAnsi" w:hAnsiTheme="minorHAnsi"/>
          <w:bCs/>
          <w:noProof/>
          <w:lang w:eastAsia="ko-KR"/>
        </w:rPr>
        <w:t>cmd_dump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(</w:t>
      </w:r>
      <w:r w:rsidR="003E1F7A" w:rsidRPr="003E190F">
        <w:rPr>
          <w:rFonts w:asciiTheme="minorHAnsi" w:eastAsiaTheme="minorHAnsi" w:hAnsiTheme="minorHAnsi"/>
          <w:bCs/>
          <w:noProof/>
          <w:lang w:eastAsia="ko-KR"/>
        </w:rPr>
        <w:t>int start, int end, int* nextAdr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6</w:t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3.3.1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3.3.2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사용변수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3.4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 w:rsidR="003E1F7A" w:rsidRPr="003E190F">
        <w:rPr>
          <w:rFonts w:asciiTheme="minorHAnsi" w:eastAsiaTheme="minorHAnsi" w:hAnsiTheme="minorHAnsi"/>
          <w:bCs/>
          <w:noProof/>
          <w:lang w:eastAsia="ko-KR"/>
        </w:rPr>
        <w:t>cmd_edit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(</w:t>
      </w:r>
      <w:r w:rsidR="003E1F7A" w:rsidRPr="003E190F">
        <w:rPr>
          <w:rFonts w:asciiTheme="minorHAnsi" w:eastAsiaTheme="minorHAnsi" w:hAnsiTheme="minorHAnsi"/>
          <w:bCs/>
          <w:noProof/>
          <w:lang w:eastAsia="ko-KR"/>
        </w:rPr>
        <w:t>int adr, int value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6</w:t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3.4.1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3.4.2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사용변수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3.5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 w:rsidR="003E1F7A" w:rsidRPr="003E190F">
        <w:rPr>
          <w:rFonts w:asciiTheme="minorHAnsi" w:eastAsiaTheme="minorHAnsi" w:hAnsiTheme="minorHAnsi"/>
          <w:bCs/>
          <w:noProof/>
          <w:lang w:eastAsia="ko-KR"/>
        </w:rPr>
        <w:t>cmd_fill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(</w:t>
      </w:r>
      <w:r w:rsidR="003E1F7A" w:rsidRPr="003E190F">
        <w:rPr>
          <w:rFonts w:asciiTheme="minorHAnsi" w:eastAsiaTheme="minorHAnsi" w:hAnsiTheme="minorHAnsi"/>
          <w:bCs/>
          <w:noProof/>
          <w:lang w:eastAsia="ko-KR"/>
        </w:rPr>
        <w:t>int start, int end, int value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7</w:t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3.5.1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3.5.2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="003E1F7A"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3.6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 cmd_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r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eset()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7</w:t>
      </w:r>
    </w:p>
    <w:p w:rsidR="003E1F7A" w:rsidRPr="003E190F" w:rsidRDefault="003E1F7A" w:rsidP="003418D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6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3.7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 cmd_hashlistSearch(char*)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7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7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7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3.8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 linkedlist_push(lptr* head, char* command)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7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9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 linkedlist_print(</w:t>
      </w:r>
      <w:r w:rsidR="00F118B5" w:rsidRPr="003E190F">
        <w:rPr>
          <w:rFonts w:asciiTheme="minorHAnsi" w:eastAsiaTheme="minorHAnsi" w:hAnsiTheme="minorHAnsi"/>
          <w:bCs/>
          <w:noProof/>
          <w:lang w:eastAsia="ko-KR"/>
        </w:rPr>
        <w:t>lptr head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</w:rPr>
        <w:t>8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9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9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10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 hashlist_printAll(</w:t>
      </w:r>
      <w:r w:rsidR="00F118B5" w:rsidRPr="003E190F">
        <w:rPr>
          <w:rFonts w:asciiTheme="minorHAnsi" w:eastAsiaTheme="minorHAnsi" w:hAnsiTheme="minorHAnsi"/>
          <w:bCs/>
          <w:noProof/>
          <w:lang w:eastAsia="ko-KR"/>
        </w:rPr>
        <w:t>hptr* head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</w:rPr>
        <w:t>8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10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lastRenderedPageBreak/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10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11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 hashfunction(</w:t>
      </w:r>
      <w:r w:rsidR="00F118B5" w:rsidRPr="003E190F">
        <w:rPr>
          <w:rFonts w:asciiTheme="minorHAnsi" w:eastAsiaTheme="minorHAnsi" w:hAnsiTheme="minorHAnsi"/>
          <w:bCs/>
          <w:noProof/>
          <w:lang w:eastAsia="ko-KR"/>
        </w:rPr>
        <w:t>char* mnem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8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11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11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12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 hashlist_push(</w:t>
      </w:r>
      <w:r w:rsidR="00F118B5" w:rsidRPr="003E190F">
        <w:rPr>
          <w:rFonts w:asciiTheme="minorHAnsi" w:eastAsiaTheme="minorHAnsi" w:hAnsiTheme="minorHAnsi"/>
          <w:bCs/>
          <w:noProof/>
          <w:lang w:eastAsia="ko-KR"/>
        </w:rPr>
        <w:t>hptr* head, char* mnem, int opcode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</w:rPr>
        <w:t>9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12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12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3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hashMain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(</w:t>
      </w:r>
      <w:r>
        <w:rPr>
          <w:rFonts w:asciiTheme="minorHAnsi" w:eastAsiaTheme="minorHAnsi" w:hAnsiTheme="minorHAnsi"/>
          <w:bCs/>
          <w:noProof/>
          <w:lang w:eastAsia="ko-KR"/>
        </w:rPr>
        <w:t>char* fname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</w:rPr>
        <w:t>9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3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3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4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cmd_dir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()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9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4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Default="001B7B3E" w:rsidP="001B7B3E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4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5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>
        <w:rPr>
          <w:rFonts w:asciiTheme="minorHAnsi" w:eastAsiaTheme="minorHAnsi" w:hAnsiTheme="minorHAnsi"/>
          <w:bCs/>
          <w:noProof/>
          <w:lang w:eastAsia="ko-KR"/>
        </w:rPr>
        <w:t>compareString(</w:t>
      </w:r>
      <w:r w:rsidRPr="001B7B3E">
        <w:rPr>
          <w:rFonts w:asciiTheme="minorHAnsi" w:eastAsiaTheme="minorHAnsi" w:hAnsiTheme="minorHAnsi"/>
          <w:bCs/>
          <w:noProof/>
          <w:sz w:val="18"/>
          <w:lang w:eastAsia="ko-KR"/>
        </w:rPr>
        <w:t>char* command, char* shortcommand, char* longcommand</w:t>
      </w:r>
      <w:r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1</w:t>
      </w:r>
      <w:r w:rsidR="00472063">
        <w:rPr>
          <w:rFonts w:asciiTheme="minorHAnsi" w:eastAsiaTheme="minorHAnsi" w:hAnsiTheme="minorHAnsi"/>
          <w:noProof/>
        </w:rPr>
        <w:t>0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5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6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checkRange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(</w:t>
      </w:r>
      <w:r>
        <w:rPr>
          <w:rFonts w:asciiTheme="minorHAnsi" w:eastAsiaTheme="minorHAnsi" w:hAnsiTheme="minorHAnsi"/>
          <w:bCs/>
          <w:noProof/>
          <w:lang w:eastAsia="ko-KR"/>
        </w:rPr>
        <w:t>int adr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1</w:t>
      </w:r>
      <w:r w:rsidR="00472063">
        <w:rPr>
          <w:rFonts w:asciiTheme="minorHAnsi" w:eastAsiaTheme="minorHAnsi" w:hAnsiTheme="minorHAnsi"/>
          <w:noProof/>
        </w:rPr>
        <w:t>0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6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7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lowerToUpper(char* word)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1</w:t>
      </w:r>
      <w:r w:rsidR="00292A71">
        <w:rPr>
          <w:rFonts w:asciiTheme="minorHAnsi" w:eastAsiaTheme="minorHAnsi" w:hAnsiTheme="minorHAnsi"/>
          <w:noProof/>
        </w:rPr>
        <w:t>0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7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checkComma(char* command)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1</w:t>
      </w:r>
      <w:r w:rsidR="00292A71">
        <w:rPr>
          <w:rFonts w:asciiTheme="minorHAnsi" w:eastAsiaTheme="minorHAnsi" w:hAnsiTheme="minorHAnsi"/>
          <w:noProof/>
        </w:rPr>
        <w:t>0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Default="001B7B3E" w:rsidP="001B7B3E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64067B" w:rsidRPr="003E190F" w:rsidRDefault="0064067B" w:rsidP="0064067B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>
        <w:rPr>
          <w:rFonts w:asciiTheme="minorHAnsi" w:eastAsiaTheme="minorHAnsi" w:hAnsiTheme="minorHAnsi" w:hint="eastAsia"/>
          <w:bCs/>
          <w:noProof/>
          <w:lang w:eastAsia="ko-KR"/>
        </w:rPr>
        <w:t>3</w:t>
      </w:r>
      <w:r>
        <w:rPr>
          <w:rFonts w:asciiTheme="minorHAnsi" w:eastAsiaTheme="minorHAnsi" w:hAnsiTheme="minorHAnsi"/>
          <w:bCs/>
          <w:noProof/>
          <w:lang w:eastAsia="ko-KR"/>
        </w:rPr>
        <w:t xml:space="preserve">.19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check</w:t>
      </w:r>
      <w:r>
        <w:rPr>
          <w:rFonts w:asciiTheme="minorHAnsi" w:eastAsiaTheme="minorHAnsi" w:hAnsiTheme="minorHAnsi"/>
          <w:bCs/>
          <w:noProof/>
          <w:lang w:eastAsia="ko-KR"/>
        </w:rPr>
        <w:t>Hex</w:t>
      </w:r>
      <w:r>
        <w:rPr>
          <w:rFonts w:asciiTheme="minorHAnsi" w:eastAsiaTheme="minorHAnsi" w:hAnsiTheme="minorHAnsi"/>
          <w:bCs/>
          <w:noProof/>
          <w:lang w:eastAsia="ko-KR"/>
        </w:rPr>
        <w:t xml:space="preserve">(char* </w:t>
      </w:r>
      <w:r>
        <w:rPr>
          <w:rFonts w:asciiTheme="minorHAnsi" w:eastAsiaTheme="minorHAnsi" w:hAnsiTheme="minorHAnsi"/>
          <w:bCs/>
          <w:noProof/>
          <w:lang w:eastAsia="ko-KR"/>
        </w:rPr>
        <w:t>str</w:t>
      </w:r>
      <w:r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>
        <w:rPr>
          <w:rFonts w:asciiTheme="minorHAnsi" w:eastAsiaTheme="minorHAnsi" w:hAnsiTheme="minorHAnsi"/>
          <w:noProof/>
        </w:rPr>
        <w:t>11</w:t>
      </w:r>
    </w:p>
    <w:p w:rsidR="0064067B" w:rsidRPr="003E190F" w:rsidRDefault="0064067B" w:rsidP="0064067B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9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64067B" w:rsidRPr="003E190F" w:rsidRDefault="0064067B" w:rsidP="0064067B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9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1B7B3E" w:rsidRDefault="001B7B3E" w:rsidP="001B7B3E">
      <w:pPr>
        <w:rPr>
          <w:rFonts w:hint="eastAsia"/>
          <w:lang w:eastAsia="ko-KR"/>
        </w:rPr>
      </w:pPr>
    </w:p>
    <w:p w:rsidR="000E5441" w:rsidRPr="003E190F" w:rsidRDefault="000E5441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4.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전역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변수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정의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292A71">
        <w:rPr>
          <w:rFonts w:asciiTheme="minorHAnsi" w:eastAsiaTheme="minorHAnsi" w:hAnsiTheme="minorHAnsi"/>
          <w:noProof/>
        </w:rPr>
        <w:t>11</w:t>
      </w:r>
    </w:p>
    <w:p w:rsidR="00292A71" w:rsidRPr="00292A71" w:rsidRDefault="000E5441" w:rsidP="00292A71">
      <w:pPr>
        <w:pStyle w:val="20"/>
        <w:tabs>
          <w:tab w:val="left" w:pos="1000"/>
        </w:tabs>
        <w:rPr>
          <w:rFonts w:asciiTheme="minorHAnsi" w:eastAsiaTheme="minorHAnsi" w:hAnsiTheme="minorHAnsi"/>
          <w:noProof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4.1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char *memory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Default="000E5441" w:rsidP="003418D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4.2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hashlist **optable</w:t>
      </w:r>
      <w:r w:rsidR="003418DA"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 xml:space="preserve"> </w:t>
      </w:r>
    </w:p>
    <w:p w:rsidR="003F6E7E" w:rsidRDefault="003F6E7E" w:rsidP="003F6E7E">
      <w:pPr>
        <w:rPr>
          <w:lang w:eastAsia="ko-KR"/>
        </w:rPr>
      </w:pPr>
    </w:p>
    <w:p w:rsidR="003F6E7E" w:rsidRPr="003F6E7E" w:rsidRDefault="003F6E7E" w:rsidP="003F6E7E">
      <w:pPr>
        <w:jc w:val="right"/>
        <w:rPr>
          <w:rFonts w:hint="eastAsia"/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   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                                                                                                                                         12</w:t>
      </w:r>
    </w:p>
    <w:p w:rsidR="003B47A8" w:rsidRPr="003E190F" w:rsidRDefault="003B47A8">
      <w:pPr>
        <w:pStyle w:val="a4"/>
        <w:rPr>
          <w:rFonts w:asciiTheme="minorHAnsi" w:eastAsiaTheme="minorHAnsi" w:hAnsiTheme="minorHAnsi"/>
          <w:lang w:eastAsia="ko-KR"/>
        </w:rPr>
      </w:pPr>
      <w:r w:rsidRPr="003E190F">
        <w:rPr>
          <w:rFonts w:asciiTheme="minorHAnsi" w:eastAsiaTheme="minorHAnsi" w:hAnsiTheme="minorHAnsi"/>
          <w:sz w:val="24"/>
          <w:szCs w:val="24"/>
        </w:rPr>
        <w:fldChar w:fldCharType="end"/>
      </w:r>
      <w:r w:rsidRPr="003E190F">
        <w:rPr>
          <w:rFonts w:asciiTheme="minorHAnsi" w:eastAsiaTheme="minorHAnsi" w:hAnsiTheme="minorHAnsi"/>
          <w:lang w:eastAsia="ko-KR"/>
        </w:rPr>
        <w:br w:type="page"/>
      </w:r>
      <w:r w:rsidRPr="003E190F">
        <w:rPr>
          <w:rFonts w:asciiTheme="minorHAnsi" w:eastAsiaTheme="minorHAnsi" w:hAnsiTheme="minorHAnsi" w:hint="eastAsia"/>
          <w:lang w:eastAsia="ko-KR"/>
        </w:rPr>
        <w:lastRenderedPageBreak/>
        <w:t xml:space="preserve"> </w:t>
      </w:r>
    </w:p>
    <w:p w:rsidR="003B47A8" w:rsidRPr="003E190F" w:rsidRDefault="00CE7811" w:rsidP="003B47A8">
      <w:pPr>
        <w:pStyle w:val="1"/>
        <w:rPr>
          <w:rFonts w:asciiTheme="minorHAnsi" w:eastAsiaTheme="minorHAnsi" w:hAnsiTheme="minorHAnsi"/>
          <w:sz w:val="28"/>
          <w:szCs w:val="28"/>
          <w:lang w:eastAsia="ko-KR"/>
        </w:rPr>
      </w:pPr>
      <w:bookmarkStart w:id="0" w:name="_Toc130041400"/>
      <w:r w:rsidRPr="003E190F">
        <w:rPr>
          <w:rFonts w:asciiTheme="minorHAnsi" w:eastAsiaTheme="minorHAnsi" w:hAnsiTheme="minorHAnsi" w:hint="eastAsia"/>
          <w:sz w:val="28"/>
          <w:szCs w:val="28"/>
          <w:lang w:eastAsia="ko-KR"/>
        </w:rPr>
        <w:t>프로그램 개요</w:t>
      </w:r>
      <w:bookmarkEnd w:id="0"/>
    </w:p>
    <w:p w:rsidR="003B47A8" w:rsidRPr="00262D14" w:rsidRDefault="00A60D46" w:rsidP="00377033">
      <w:pPr>
        <w:ind w:left="720"/>
        <w:rPr>
          <w:rFonts w:asciiTheme="minorHAnsi" w:eastAsiaTheme="minorHAnsi" w:hAnsiTheme="minorHAnsi"/>
          <w:szCs w:val="24"/>
          <w:lang w:eastAsia="ko-KR"/>
        </w:rPr>
      </w:pPr>
      <w:r w:rsidRPr="00262D14">
        <w:rPr>
          <w:rFonts w:asciiTheme="minorHAnsi" w:eastAsiaTheme="minorHAnsi" w:hAnsiTheme="minorHAnsi"/>
          <w:szCs w:val="24"/>
          <w:lang w:eastAsia="ko-KR"/>
        </w:rPr>
        <w:t xml:space="preserve">SIC/XE </w:t>
      </w:r>
      <w:r w:rsidRPr="00262D14">
        <w:rPr>
          <w:rFonts w:asciiTheme="minorHAnsi" w:eastAsiaTheme="minorHAnsi" w:hAnsiTheme="minorHAnsi" w:hint="eastAsia"/>
          <w:szCs w:val="24"/>
          <w:lang w:eastAsia="ko-KR"/>
        </w:rPr>
        <w:t>머신</w:t>
      </w:r>
      <w:r w:rsidR="00377033" w:rsidRPr="00262D14">
        <w:rPr>
          <w:rFonts w:asciiTheme="minorHAnsi" w:eastAsiaTheme="minorHAnsi" w:hAnsiTheme="minorHAnsi" w:hint="eastAsia"/>
          <w:szCs w:val="24"/>
          <w:lang w:eastAsia="ko-KR"/>
        </w:rPr>
        <w:t xml:space="preserve"> 구현을 위해 사용자의 입력을 받아 임의로 만든 메모리에 접근하여 입력,</w:t>
      </w:r>
      <w:r w:rsidR="00377033" w:rsidRPr="00262D14">
        <w:rPr>
          <w:rFonts w:asciiTheme="minorHAnsi" w:eastAsiaTheme="minorHAnsi" w:hAnsiTheme="minorHAnsi"/>
          <w:szCs w:val="24"/>
          <w:lang w:eastAsia="ko-KR"/>
        </w:rPr>
        <w:t xml:space="preserve"> </w:t>
      </w:r>
      <w:r w:rsidR="00377033" w:rsidRPr="00262D14">
        <w:rPr>
          <w:rFonts w:asciiTheme="minorHAnsi" w:eastAsiaTheme="minorHAnsi" w:hAnsiTheme="minorHAnsi" w:hint="eastAsia"/>
          <w:szCs w:val="24"/>
          <w:lang w:eastAsia="ko-KR"/>
        </w:rPr>
        <w:t>변경,</w:t>
      </w:r>
      <w:r w:rsidR="00377033" w:rsidRPr="00262D14">
        <w:rPr>
          <w:rFonts w:asciiTheme="minorHAnsi" w:eastAsiaTheme="minorHAnsi" w:hAnsiTheme="minorHAnsi"/>
          <w:szCs w:val="24"/>
          <w:lang w:eastAsia="ko-KR"/>
        </w:rPr>
        <w:t xml:space="preserve"> </w:t>
      </w:r>
      <w:r w:rsidR="00377033" w:rsidRPr="00262D14">
        <w:rPr>
          <w:rFonts w:asciiTheme="minorHAnsi" w:eastAsiaTheme="minorHAnsi" w:hAnsiTheme="minorHAnsi" w:hint="eastAsia"/>
          <w:szCs w:val="24"/>
          <w:lang w:eastAsia="ko-KR"/>
        </w:rPr>
        <w:t xml:space="preserve">출력하고 </w:t>
      </w:r>
      <w:r w:rsidR="00377033" w:rsidRPr="00262D14">
        <w:rPr>
          <w:rFonts w:asciiTheme="minorHAnsi" w:eastAsiaTheme="minorHAnsi" w:hAnsiTheme="minorHAnsi"/>
          <w:szCs w:val="24"/>
          <w:lang w:eastAsia="ko-KR"/>
        </w:rPr>
        <w:t>Opcode</w:t>
      </w:r>
      <w:r w:rsidR="00377033" w:rsidRPr="00262D14">
        <w:rPr>
          <w:rFonts w:asciiTheme="minorHAnsi" w:eastAsiaTheme="minorHAnsi" w:hAnsiTheme="minorHAnsi" w:hint="eastAsia"/>
          <w:szCs w:val="24"/>
          <w:lang w:eastAsia="ko-KR"/>
        </w:rPr>
        <w:t xml:space="preserve">와 </w:t>
      </w:r>
      <w:r w:rsidR="00377033" w:rsidRPr="00262D14">
        <w:rPr>
          <w:rFonts w:asciiTheme="minorHAnsi" w:eastAsiaTheme="minorHAnsi" w:hAnsiTheme="minorHAnsi"/>
          <w:szCs w:val="24"/>
          <w:lang w:eastAsia="ko-KR"/>
        </w:rPr>
        <w:t>Mnemonic</w:t>
      </w:r>
      <w:r w:rsidR="00377033" w:rsidRPr="00262D14">
        <w:rPr>
          <w:rFonts w:asciiTheme="minorHAnsi" w:eastAsiaTheme="minorHAnsi" w:hAnsiTheme="minorHAnsi" w:hint="eastAsia"/>
          <w:szCs w:val="24"/>
          <w:lang w:eastAsia="ko-KR"/>
        </w:rPr>
        <w:t xml:space="preserve">을 </w:t>
      </w:r>
      <w:r w:rsidR="00377033" w:rsidRPr="00262D14">
        <w:rPr>
          <w:rFonts w:asciiTheme="minorHAnsi" w:eastAsiaTheme="minorHAnsi" w:hAnsiTheme="minorHAnsi"/>
          <w:szCs w:val="24"/>
          <w:lang w:eastAsia="ko-KR"/>
        </w:rPr>
        <w:t>Hash Table</w:t>
      </w:r>
      <w:r w:rsidR="00377033" w:rsidRPr="00262D14">
        <w:rPr>
          <w:rFonts w:asciiTheme="minorHAnsi" w:eastAsiaTheme="minorHAnsi" w:hAnsiTheme="minorHAnsi" w:hint="eastAsia"/>
          <w:szCs w:val="24"/>
          <w:lang w:eastAsia="ko-KR"/>
        </w:rPr>
        <w:t>에 넣고 검색 가능하도록 한다.</w:t>
      </w:r>
    </w:p>
    <w:p w:rsidR="00CE7811" w:rsidRPr="003E190F" w:rsidRDefault="00CE7811" w:rsidP="003B47A8">
      <w:pPr>
        <w:rPr>
          <w:rFonts w:asciiTheme="minorHAnsi" w:eastAsiaTheme="minorHAnsi" w:hAnsiTheme="minorHAnsi"/>
          <w:lang w:eastAsia="ko-KR"/>
        </w:rPr>
      </w:pPr>
    </w:p>
    <w:p w:rsidR="003B47A8" w:rsidRPr="003E190F" w:rsidRDefault="00CE7811" w:rsidP="00A42703">
      <w:pPr>
        <w:pStyle w:val="1"/>
        <w:rPr>
          <w:rFonts w:asciiTheme="minorHAnsi" w:eastAsiaTheme="minorHAnsi" w:hAnsiTheme="minorHAnsi"/>
          <w:sz w:val="28"/>
          <w:szCs w:val="28"/>
        </w:rPr>
      </w:pPr>
      <w:bookmarkStart w:id="1" w:name="_Toc130041401"/>
      <w:bookmarkStart w:id="2" w:name="OLE_LINK4"/>
      <w:r w:rsidRPr="003E190F">
        <w:rPr>
          <w:rFonts w:asciiTheme="minorHAnsi" w:eastAsiaTheme="minorHAnsi" w:hAnsiTheme="minorHAnsi" w:hint="eastAsia"/>
          <w:sz w:val="28"/>
          <w:szCs w:val="28"/>
          <w:lang w:eastAsia="ko-KR"/>
        </w:rPr>
        <w:t>프로그램 설명</w:t>
      </w:r>
      <w:bookmarkEnd w:id="1"/>
    </w:p>
    <w:p w:rsidR="003B47A8" w:rsidRDefault="00593B35" w:rsidP="003842A2">
      <w:pPr>
        <w:pStyle w:val="2"/>
        <w:rPr>
          <w:rFonts w:asciiTheme="minorHAnsi" w:eastAsiaTheme="minorHAnsi" w:hAnsiTheme="minorHAnsi"/>
          <w:sz w:val="24"/>
          <w:szCs w:val="24"/>
          <w:lang w:eastAsia="ko-KR"/>
        </w:rPr>
      </w:pPr>
      <w:bookmarkStart w:id="3" w:name="_Toc130041402"/>
      <w:bookmarkEnd w:id="2"/>
      <w:r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>프로그램 흐름도</w:t>
      </w:r>
      <w:bookmarkEnd w:id="3"/>
    </w:p>
    <w:p w:rsidR="00B17B79" w:rsidRPr="00B17B79" w:rsidRDefault="00B17B79" w:rsidP="00B17B79">
      <w:pPr>
        <w:rPr>
          <w:rFonts w:hint="eastAsia"/>
          <w:lang w:eastAsia="ko-KR"/>
        </w:rPr>
      </w:pPr>
    </w:p>
    <w:p w:rsidR="008F79F5" w:rsidRPr="003E190F" w:rsidRDefault="00B17B79" w:rsidP="008F79F5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>
            <wp:extent cx="5943600" cy="398653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low char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Pr="003E190F" w:rsidRDefault="003B47A8" w:rsidP="00A42703">
      <w:pPr>
        <w:pStyle w:val="af3"/>
        <w:ind w:firstLine="720"/>
        <w:rPr>
          <w:rFonts w:asciiTheme="minorHAnsi" w:eastAsiaTheme="minorHAnsi" w:hAnsiTheme="minorHAnsi"/>
        </w:rPr>
      </w:pPr>
      <w:r w:rsidRPr="003E190F">
        <w:rPr>
          <w:rFonts w:asciiTheme="minorHAnsi" w:eastAsiaTheme="minorHAnsi" w:hAnsiTheme="minorHAnsi" w:hint="eastAsia"/>
        </w:rPr>
        <w:t xml:space="preserve">그림 </w:t>
      </w:r>
      <w:r w:rsidRPr="003E190F">
        <w:rPr>
          <w:rFonts w:asciiTheme="minorHAnsi" w:eastAsiaTheme="minorHAnsi" w:hAnsiTheme="minorHAnsi"/>
        </w:rPr>
        <w:fldChar w:fldCharType="begin"/>
      </w:r>
      <w:r w:rsidRPr="003E190F">
        <w:rPr>
          <w:rFonts w:asciiTheme="minorHAnsi" w:eastAsiaTheme="minorHAnsi" w:hAnsiTheme="minorHAnsi"/>
        </w:rPr>
        <w:instrText xml:space="preserve"> </w:instrText>
      </w:r>
      <w:r w:rsidRPr="003E190F">
        <w:rPr>
          <w:rFonts w:asciiTheme="minorHAnsi" w:eastAsiaTheme="minorHAnsi" w:hAnsiTheme="minorHAnsi" w:hint="eastAsia"/>
        </w:rPr>
        <w:instrText>SEQ 그림 \* ARABIC</w:instrText>
      </w:r>
      <w:r w:rsidRPr="003E190F">
        <w:rPr>
          <w:rFonts w:asciiTheme="minorHAnsi" w:eastAsiaTheme="minorHAnsi" w:hAnsiTheme="minorHAnsi"/>
        </w:rPr>
        <w:instrText xml:space="preserve"> </w:instrText>
      </w:r>
      <w:r w:rsidRPr="003E190F">
        <w:rPr>
          <w:rFonts w:asciiTheme="minorHAnsi" w:eastAsiaTheme="minorHAnsi" w:hAnsiTheme="minorHAnsi"/>
        </w:rPr>
        <w:fldChar w:fldCharType="separate"/>
      </w:r>
      <w:r w:rsidR="00290642" w:rsidRPr="003E190F">
        <w:rPr>
          <w:rFonts w:asciiTheme="minorHAnsi" w:eastAsiaTheme="minorHAnsi" w:hAnsiTheme="minorHAnsi"/>
          <w:noProof/>
        </w:rPr>
        <w:t>1</w:t>
      </w:r>
      <w:r w:rsidRPr="003E190F">
        <w:rPr>
          <w:rFonts w:asciiTheme="minorHAnsi" w:eastAsiaTheme="minorHAnsi" w:hAnsiTheme="minorHAnsi"/>
        </w:rPr>
        <w:fldChar w:fldCharType="end"/>
      </w:r>
      <w:r w:rsidRPr="003E190F">
        <w:rPr>
          <w:rFonts w:asciiTheme="minorHAnsi" w:eastAsiaTheme="minorHAnsi" w:hAnsiTheme="minorHAnsi" w:hint="eastAsia"/>
        </w:rPr>
        <w:t xml:space="preserve">&gt; </w:t>
      </w:r>
      <w:r w:rsidR="00593B35" w:rsidRPr="003E190F">
        <w:rPr>
          <w:rFonts w:asciiTheme="minorHAnsi" w:eastAsiaTheme="minorHAnsi" w:hAnsiTheme="minorHAnsi" w:hint="eastAsia"/>
        </w:rPr>
        <w:t>프로그램 흐름도</w:t>
      </w:r>
    </w:p>
    <w:p w:rsidR="003B47A8" w:rsidRPr="003E190F" w:rsidRDefault="0048552F" w:rsidP="003B47A8">
      <w:pPr>
        <w:rPr>
          <w:rFonts w:asciiTheme="minorHAnsi" w:eastAsiaTheme="minorHAnsi" w:hAnsiTheme="minorHAnsi"/>
          <w:sz w:val="24"/>
          <w:szCs w:val="24"/>
          <w:lang w:eastAsia="ko-KR"/>
        </w:rPr>
      </w:pPr>
      <w:r w:rsidRPr="003E190F">
        <w:rPr>
          <w:rFonts w:asciiTheme="minorHAnsi" w:eastAsiaTheme="minorHAnsi" w:hAnsiTheme="minorHAnsi" w:hint="eastAsia"/>
          <w:color w:val="0000FF"/>
          <w:lang w:eastAsia="ko-KR"/>
        </w:rPr>
        <w:tab/>
      </w:r>
    </w:p>
    <w:p w:rsidR="003B47A8" w:rsidRPr="003E190F" w:rsidRDefault="003B47A8" w:rsidP="003B47A8">
      <w:pPr>
        <w:rPr>
          <w:rFonts w:asciiTheme="minorHAnsi" w:eastAsiaTheme="minorHAnsi" w:hAnsiTheme="minorHAnsi"/>
          <w:lang w:eastAsia="ko-KR"/>
        </w:rPr>
      </w:pPr>
    </w:p>
    <w:p w:rsidR="009300ED" w:rsidRPr="003E190F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9300ED" w:rsidRPr="003E190F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9300ED" w:rsidRPr="003E190F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9300ED" w:rsidRPr="003E190F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3B47A8" w:rsidRPr="003E190F" w:rsidRDefault="00CE7811" w:rsidP="00D6407C">
      <w:pPr>
        <w:pStyle w:val="1"/>
        <w:rPr>
          <w:rFonts w:asciiTheme="minorHAnsi" w:eastAsiaTheme="minorHAnsi" w:hAnsiTheme="minorHAnsi"/>
          <w:bCs/>
          <w:sz w:val="28"/>
        </w:rPr>
      </w:pPr>
      <w:bookmarkStart w:id="4" w:name="_Toc130041403"/>
      <w:r w:rsidRPr="003E190F">
        <w:rPr>
          <w:rFonts w:asciiTheme="minorHAnsi" w:eastAsiaTheme="minorHAnsi" w:hAnsiTheme="minorHAnsi" w:hint="eastAsia"/>
          <w:bCs/>
          <w:sz w:val="28"/>
          <w:lang w:eastAsia="ko-KR"/>
        </w:rPr>
        <w:t>모듈 정의</w:t>
      </w:r>
      <w:bookmarkEnd w:id="4"/>
    </w:p>
    <w:p w:rsidR="003B47A8" w:rsidRPr="003E190F" w:rsidRDefault="00CE7811" w:rsidP="00D6407C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5" w:name="_Toc130041404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모듈 이름 : </w:t>
      </w:r>
      <w:r w:rsidR="006623F8" w:rsidRPr="003E190F">
        <w:rPr>
          <w:rFonts w:asciiTheme="minorHAnsi" w:eastAsiaTheme="minorHAnsi" w:hAnsiTheme="minorHAnsi" w:hint="eastAsia"/>
          <w:bCs/>
          <w:sz w:val="24"/>
          <w:lang w:eastAsia="ko-KR"/>
        </w:rPr>
        <w:t>main()</w:t>
      </w:r>
      <w:bookmarkEnd w:id="5"/>
    </w:p>
    <w:p w:rsidR="00036F54" w:rsidRPr="003E190F" w:rsidRDefault="00CE7811" w:rsidP="00036F54">
      <w:pPr>
        <w:pStyle w:val="3"/>
        <w:rPr>
          <w:rFonts w:asciiTheme="minorHAnsi" w:eastAsiaTheme="minorHAnsi" w:hAnsiTheme="minorHAnsi"/>
          <w:lang w:eastAsia="ko-KR"/>
        </w:rPr>
      </w:pPr>
      <w:bookmarkStart w:id="6" w:name="_Toc130041405"/>
      <w:r w:rsidRPr="003E190F">
        <w:rPr>
          <w:rFonts w:asciiTheme="minorHAnsi" w:eastAsiaTheme="minorHAnsi" w:hAnsiTheme="minorHAnsi" w:hint="eastAsia"/>
          <w:lang w:eastAsia="ko-KR"/>
        </w:rPr>
        <w:t>기능</w:t>
      </w:r>
      <w:bookmarkEnd w:id="6"/>
    </w:p>
    <w:p w:rsidR="00036F54" w:rsidRPr="006A4A62" w:rsidRDefault="00036F54" w:rsidP="00036F54">
      <w:pPr>
        <w:ind w:left="720"/>
        <w:rPr>
          <w:rFonts w:ascii="바탕" w:hAnsi="바탕"/>
          <w:lang w:eastAsia="ko-KR"/>
        </w:rPr>
      </w:pPr>
      <w:r w:rsidRPr="006A4A62">
        <w:rPr>
          <w:rFonts w:ascii="바탕" w:hAnsi="바탕" w:hint="eastAsia"/>
          <w:lang w:eastAsia="ko-KR"/>
        </w:rPr>
        <w:t>f</w:t>
      </w:r>
      <w:r w:rsidRPr="006A4A62">
        <w:rPr>
          <w:rFonts w:ascii="바탕" w:hAnsi="바탕"/>
          <w:lang w:eastAsia="ko-KR"/>
        </w:rPr>
        <w:t>gets()</w:t>
      </w:r>
      <w:r w:rsidRPr="006A4A62">
        <w:rPr>
          <w:rFonts w:ascii="바탕" w:hAnsi="바탕" w:hint="eastAsia"/>
          <w:lang w:eastAsia="ko-KR"/>
        </w:rPr>
        <w:t xml:space="preserve">로 입력을 받아 </w:t>
      </w:r>
      <w:r w:rsidRPr="006A4A62">
        <w:rPr>
          <w:rFonts w:ascii="바탕" w:hAnsi="바탕"/>
          <w:lang w:eastAsia="ko-KR"/>
        </w:rPr>
        <w:t>sscanf</w:t>
      </w:r>
      <w:r w:rsidRPr="006A4A62">
        <w:rPr>
          <w:rFonts w:ascii="바탕" w:hAnsi="바탕" w:hint="eastAsia"/>
          <w:lang w:eastAsia="ko-KR"/>
        </w:rPr>
        <w:t xml:space="preserve">로 사용자의 </w:t>
      </w:r>
      <w:r w:rsidRPr="006A4A62">
        <w:rPr>
          <w:rFonts w:ascii="바탕" w:hAnsi="바탕"/>
          <w:lang w:eastAsia="ko-KR"/>
        </w:rPr>
        <w:t>command</w:t>
      </w:r>
      <w:r w:rsidRPr="006A4A62">
        <w:rPr>
          <w:rFonts w:ascii="바탕" w:hAnsi="바탕" w:hint="eastAsia"/>
          <w:lang w:eastAsia="ko-KR"/>
        </w:rPr>
        <w:t xml:space="preserve">와 </w:t>
      </w:r>
      <w:r w:rsidRPr="006A4A62">
        <w:rPr>
          <w:rFonts w:ascii="바탕" w:hAnsi="바탕"/>
          <w:lang w:eastAsia="ko-KR"/>
        </w:rPr>
        <w:t>argument</w:t>
      </w:r>
      <w:r w:rsidRPr="006A4A62">
        <w:rPr>
          <w:rFonts w:ascii="바탕" w:hAnsi="바탕" w:hint="eastAsia"/>
          <w:lang w:eastAsia="ko-KR"/>
        </w:rPr>
        <w:t>s를 분리하여준다.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>그리고 잘못된 입력에 대한 예외처리를 한다.</w:t>
      </w:r>
      <w:r w:rsidRPr="006A4A62">
        <w:rPr>
          <w:rFonts w:ascii="바탕" w:hAnsi="바탕"/>
          <w:lang w:eastAsia="ko-KR"/>
        </w:rPr>
        <w:t xml:space="preserve"> Main()</w:t>
      </w:r>
      <w:r w:rsidRPr="006A4A62">
        <w:rPr>
          <w:rFonts w:ascii="바탕" w:hAnsi="바탕" w:hint="eastAsia"/>
          <w:lang w:eastAsia="ko-KR"/>
        </w:rPr>
        <w:t>에서 완료하지 못한 예외처리를 각 함수들 안에서 추가로 하게 되는데 각 함수의 리턴값으로 다른 예외사항이 발생하였는지를 판단한다.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 xml:space="preserve">예외사항이 없었을 경우 </w:t>
      </w:r>
      <w:r w:rsidRPr="006A4A62">
        <w:rPr>
          <w:rFonts w:ascii="바탕" w:hAnsi="바탕"/>
          <w:lang w:eastAsia="ko-KR"/>
        </w:rPr>
        <w:t>linkedlist_push()</w:t>
      </w:r>
      <w:r w:rsidRPr="006A4A62">
        <w:rPr>
          <w:rFonts w:ascii="바탕" w:hAnsi="바탕" w:hint="eastAsia"/>
          <w:lang w:eastAsia="ko-KR"/>
        </w:rPr>
        <w:t xml:space="preserve">를 사용하여 </w:t>
      </w:r>
      <w:r w:rsidRPr="006A4A62">
        <w:rPr>
          <w:rFonts w:ascii="바탕" w:hAnsi="바탕"/>
          <w:lang w:eastAsia="ko-KR"/>
        </w:rPr>
        <w:t>history</w:t>
      </w:r>
      <w:r w:rsidRPr="006A4A62">
        <w:rPr>
          <w:rFonts w:ascii="바탕" w:hAnsi="바탕" w:hint="eastAsia"/>
          <w:lang w:eastAsia="ko-KR"/>
        </w:rPr>
        <w:t>에 저장하여준다.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 xml:space="preserve">예외가 발생한경우 </w:t>
      </w:r>
      <w:r w:rsidRPr="006A4A62">
        <w:rPr>
          <w:rFonts w:ascii="바탕" w:hAnsi="바탕"/>
          <w:lang w:eastAsia="ko-KR"/>
        </w:rPr>
        <w:t>isPushed</w:t>
      </w:r>
      <w:r w:rsidRPr="006A4A62">
        <w:rPr>
          <w:rFonts w:ascii="바탕" w:hAnsi="바탕" w:hint="eastAsia"/>
          <w:lang w:eastAsia="ko-KR"/>
        </w:rPr>
        <w:t xml:space="preserve">를 </w:t>
      </w:r>
      <w:r w:rsidRPr="006A4A62">
        <w:rPr>
          <w:rFonts w:ascii="바탕" w:hAnsi="바탕"/>
          <w:lang w:eastAsia="ko-KR"/>
        </w:rPr>
        <w:t>TRUE</w:t>
      </w:r>
      <w:r w:rsidRPr="006A4A62">
        <w:rPr>
          <w:rFonts w:ascii="바탕" w:hAnsi="바탕" w:hint="eastAsia"/>
          <w:lang w:eastAsia="ko-KR"/>
        </w:rPr>
        <w:t xml:space="preserve">로 바꾸어 </w:t>
      </w:r>
      <w:r w:rsidRPr="006A4A62">
        <w:rPr>
          <w:rFonts w:ascii="바탕" w:hAnsi="바탕"/>
          <w:lang w:eastAsia="ko-KR"/>
        </w:rPr>
        <w:t>linkedlist_push()</w:t>
      </w:r>
      <w:r w:rsidRPr="006A4A62">
        <w:rPr>
          <w:rFonts w:ascii="바탕" w:hAnsi="바탕" w:hint="eastAsia"/>
          <w:lang w:eastAsia="ko-KR"/>
        </w:rPr>
        <w:t>가 호출되지 않도록 한다.</w:t>
      </w:r>
    </w:p>
    <w:p w:rsidR="00CE7811" w:rsidRPr="003E190F" w:rsidRDefault="00CE7811" w:rsidP="00F7599E">
      <w:pPr>
        <w:pStyle w:val="3"/>
        <w:rPr>
          <w:rFonts w:asciiTheme="minorHAnsi" w:eastAsiaTheme="minorHAnsi" w:hAnsiTheme="minorHAnsi"/>
          <w:lang w:eastAsia="ko-KR"/>
        </w:rPr>
      </w:pPr>
      <w:bookmarkStart w:id="7" w:name="_Toc130041406"/>
      <w:r w:rsidRPr="003E190F">
        <w:rPr>
          <w:rFonts w:asciiTheme="minorHAnsi" w:eastAsiaTheme="minorHAnsi" w:hAnsiTheme="minorHAnsi" w:hint="eastAsia"/>
          <w:lang w:eastAsia="ko-KR"/>
        </w:rPr>
        <w:t>사용 변수</w:t>
      </w:r>
      <w:bookmarkEnd w:id="7"/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6661"/>
      </w:tblGrid>
      <w:tr w:rsidR="00036F54" w:rsidRPr="003E190F" w:rsidTr="003E190F">
        <w:tc>
          <w:tcPr>
            <w:tcW w:w="1969" w:type="dxa"/>
          </w:tcPr>
          <w:p w:rsidR="00036F54" w:rsidRPr="006A4A62" w:rsidRDefault="00036F54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>int isPushed</w:t>
            </w:r>
          </w:p>
          <w:p w:rsidR="00036F54" w:rsidRPr="006A4A62" w:rsidRDefault="00036F54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</w:p>
          <w:p w:rsidR="00036F54" w:rsidRPr="006A4A62" w:rsidRDefault="00036F54" w:rsidP="00036F54">
            <w:pPr>
              <w:rPr>
                <w:rFonts w:ascii="Times" w:eastAsiaTheme="minorHAnsi" w:hAnsi="Times"/>
                <w:sz w:val="6"/>
                <w:u w:val="single"/>
                <w:lang w:eastAsia="ko-KR"/>
              </w:rPr>
            </w:pPr>
          </w:p>
          <w:p w:rsidR="00036F54" w:rsidRPr="006A4A62" w:rsidRDefault="00036F54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>int argCount,</w:t>
            </w:r>
          </w:p>
          <w:p w:rsidR="00036F54" w:rsidRPr="006A4A62" w:rsidRDefault="00036F54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>int bfrCount</w:t>
            </w:r>
          </w:p>
          <w:p w:rsidR="00036F54" w:rsidRPr="006A4A62" w:rsidRDefault="00036F54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</w:p>
          <w:p w:rsidR="00036F54" w:rsidRPr="006A4A62" w:rsidRDefault="00036F54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Times" w:eastAsiaTheme="minorHAnsi" w:hAnsi="Times"/>
                <w:sz w:val="6"/>
                <w:u w:val="single"/>
                <w:lang w:eastAsia="ko-KR"/>
              </w:rPr>
            </w:pPr>
          </w:p>
          <w:p w:rsidR="00036F54" w:rsidRPr="006A4A62" w:rsidRDefault="00036F54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>char fullCmd[200]</w:t>
            </w:r>
          </w:p>
          <w:p w:rsidR="00036F54" w:rsidRPr="006A4A62" w:rsidRDefault="00036F54" w:rsidP="00036F54">
            <w:pPr>
              <w:rPr>
                <w:rFonts w:ascii="Times" w:eastAsiaTheme="minorHAnsi" w:hAnsi="Times"/>
                <w:sz w:val="10"/>
                <w:u w:val="single"/>
                <w:lang w:eastAsia="ko-KR"/>
              </w:rPr>
            </w:pPr>
          </w:p>
          <w:p w:rsidR="00036F54" w:rsidRPr="006A4A62" w:rsidRDefault="003E190F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>char command[30]</w:t>
            </w:r>
          </w:p>
          <w:p w:rsidR="00036F54" w:rsidRPr="006A4A62" w:rsidRDefault="00036F54" w:rsidP="00036F54">
            <w:pPr>
              <w:rPr>
                <w:rFonts w:ascii="Times" w:eastAsiaTheme="minorHAnsi" w:hAnsi="Times"/>
                <w:sz w:val="10"/>
                <w:u w:val="single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 xml:space="preserve">char bfr1[30], </w:t>
            </w:r>
          </w:p>
          <w:p w:rsidR="003E190F" w:rsidRPr="006A4A62" w:rsidRDefault="003E190F" w:rsidP="00036F54">
            <w:pPr>
              <w:rPr>
                <w:rFonts w:ascii="Times" w:eastAsiaTheme="minorHAnsi" w:hAnsi="Times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>bfr2[30], bfr3[30],</w:t>
            </w:r>
            <w:r w:rsidRPr="006A4A62">
              <w:rPr>
                <w:rFonts w:ascii="Times" w:eastAsiaTheme="minorHAnsi" w:hAnsi="Times"/>
                <w:lang w:eastAsia="ko-KR"/>
              </w:rPr>
              <w:t xml:space="preserve"> </w:t>
            </w:r>
          </w:p>
          <w:p w:rsidR="00036F54" w:rsidRPr="006A4A62" w:rsidRDefault="003E190F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>bfr4[30], bfr5[30]</w:t>
            </w:r>
          </w:p>
          <w:p w:rsidR="00036F54" w:rsidRPr="006A4A62" w:rsidRDefault="00036F54" w:rsidP="00036F54">
            <w:pPr>
              <w:rPr>
                <w:rFonts w:ascii="Times" w:eastAsiaTheme="minorHAnsi" w:hAnsi="Times"/>
                <w:sz w:val="10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>int arg1, arg2, arg3</w:t>
            </w:r>
          </w:p>
          <w:p w:rsidR="003E190F" w:rsidRPr="006A4A62" w:rsidRDefault="003E190F" w:rsidP="00036F54">
            <w:pPr>
              <w:rPr>
                <w:rFonts w:ascii="Times" w:eastAsiaTheme="minorHAnsi" w:hAnsi="Times"/>
                <w:sz w:val="10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Times" w:eastAsiaTheme="minorHAnsi" w:hAnsi="Times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>int nextAdr</w:t>
            </w:r>
          </w:p>
        </w:tc>
        <w:tc>
          <w:tcPr>
            <w:tcW w:w="6661" w:type="dxa"/>
          </w:tcPr>
          <w:p w:rsidR="00036F54" w:rsidRPr="006A4A62" w:rsidRDefault="00036F54" w:rsidP="00036F54">
            <w:pPr>
              <w:rPr>
                <w:rFonts w:ascii="바탕" w:hAnsi="바탕"/>
                <w:lang w:eastAsia="ko-KR"/>
              </w:rPr>
            </w:pPr>
            <w:r w:rsidRPr="006A4A62">
              <w:rPr>
                <w:rFonts w:ascii="바탕" w:hAnsi="바탕"/>
                <w:lang w:eastAsia="ko-KR"/>
              </w:rPr>
              <w:t>linkedlist</w:t>
            </w:r>
            <w:r w:rsidRPr="006A4A62">
              <w:rPr>
                <w:rFonts w:ascii="바탕" w:hAnsi="바탕" w:hint="eastAsia"/>
                <w:lang w:eastAsia="ko-KR"/>
              </w:rPr>
              <w:t xml:space="preserve">로 구성된 </w:t>
            </w:r>
            <w:r w:rsidRPr="006A4A62">
              <w:rPr>
                <w:rFonts w:ascii="바탕" w:hAnsi="바탕"/>
                <w:lang w:eastAsia="ko-KR"/>
              </w:rPr>
              <w:t>history</w:t>
            </w:r>
            <w:r w:rsidRPr="006A4A62">
              <w:rPr>
                <w:rFonts w:ascii="바탕" w:hAnsi="바탕" w:hint="eastAsia"/>
                <w:lang w:eastAsia="ko-KR"/>
              </w:rPr>
              <w:t xml:space="preserve">에 </w:t>
            </w:r>
            <w:r w:rsidRPr="006A4A62">
              <w:rPr>
                <w:rFonts w:ascii="바탕" w:hAnsi="바탕"/>
                <w:lang w:eastAsia="ko-KR"/>
              </w:rPr>
              <w:t>push</w:t>
            </w:r>
            <w:r w:rsidRPr="006A4A62">
              <w:rPr>
                <w:rFonts w:ascii="바탕" w:hAnsi="바탕" w:hint="eastAsia"/>
                <w:lang w:eastAsia="ko-KR"/>
              </w:rPr>
              <w:t>할지 말지를 결정한다.</w:t>
            </w:r>
            <w:r w:rsidRPr="006A4A62">
              <w:rPr>
                <w:rFonts w:ascii="바탕" w:hAnsi="바탕"/>
                <w:lang w:eastAsia="ko-KR"/>
              </w:rPr>
              <w:t xml:space="preserve"> TRUE</w:t>
            </w:r>
            <w:r w:rsidRPr="006A4A62">
              <w:rPr>
                <w:rFonts w:ascii="바탕" w:hAnsi="바탕" w:hint="eastAsia"/>
                <w:lang w:eastAsia="ko-KR"/>
              </w:rPr>
              <w:t>이면 p</w:t>
            </w:r>
            <w:r w:rsidRPr="006A4A62">
              <w:rPr>
                <w:rFonts w:ascii="바탕" w:hAnsi="바탕"/>
                <w:lang w:eastAsia="ko-KR"/>
              </w:rPr>
              <w:t>ush</w:t>
            </w:r>
            <w:r w:rsidRPr="006A4A62">
              <w:rPr>
                <w:rFonts w:ascii="바탕" w:hAnsi="바탕" w:hint="eastAsia"/>
                <w:lang w:eastAsia="ko-KR"/>
              </w:rPr>
              <w:t>하지 않는다.</w:t>
            </w:r>
          </w:p>
          <w:p w:rsidR="00036F54" w:rsidRPr="006A4A62" w:rsidRDefault="00036F54" w:rsidP="00036F54">
            <w:pPr>
              <w:rPr>
                <w:rFonts w:ascii="바탕" w:hAnsi="바탕"/>
                <w:sz w:val="6"/>
                <w:lang w:eastAsia="ko-KR"/>
              </w:rPr>
            </w:pPr>
          </w:p>
          <w:p w:rsidR="00036F54" w:rsidRPr="006A4A62" w:rsidRDefault="00036F54" w:rsidP="00036F54">
            <w:pPr>
              <w:rPr>
                <w:rFonts w:ascii="바탕" w:hAnsi="바탕"/>
                <w:lang w:eastAsia="ko-KR"/>
              </w:rPr>
            </w:pPr>
            <w:r w:rsidRPr="006A4A62">
              <w:rPr>
                <w:rFonts w:ascii="바탕" w:hAnsi="바탕"/>
                <w:lang w:eastAsia="ko-KR"/>
              </w:rPr>
              <w:t>argCount</w:t>
            </w:r>
            <w:r w:rsidRPr="006A4A62">
              <w:rPr>
                <w:rFonts w:ascii="바탕" w:hAnsi="바탕" w:hint="eastAsia"/>
                <w:lang w:eastAsia="ko-KR"/>
              </w:rPr>
              <w:t>는 1</w:t>
            </w:r>
            <w:r w:rsidRPr="006A4A62">
              <w:rPr>
                <w:rFonts w:ascii="바탕" w:hAnsi="바탕"/>
                <w:lang w:eastAsia="ko-KR"/>
              </w:rPr>
              <w:t>6</w:t>
            </w:r>
            <w:r w:rsidRPr="006A4A62">
              <w:rPr>
                <w:rFonts w:ascii="바탕" w:hAnsi="바탕" w:hint="eastAsia"/>
                <w:lang w:eastAsia="ko-KR"/>
              </w:rPr>
              <w:t xml:space="preserve">진수로 입력을 받았을 때 </w:t>
            </w:r>
            <w:r w:rsidRPr="006A4A62">
              <w:rPr>
                <w:rFonts w:ascii="바탕" w:hAnsi="바탕"/>
                <w:lang w:eastAsia="ko-KR"/>
              </w:rPr>
              <w:t>sscanf</w:t>
            </w:r>
            <w:r w:rsidRPr="006A4A62">
              <w:rPr>
                <w:rFonts w:ascii="바탕" w:hAnsi="바탕" w:hint="eastAsia"/>
                <w:lang w:eastAsia="ko-KR"/>
              </w:rPr>
              <w:t xml:space="preserve">가 반환한 성공적으로 저장된 </w:t>
            </w:r>
            <w:r w:rsidRPr="006A4A62">
              <w:rPr>
                <w:rFonts w:ascii="바탕" w:hAnsi="바탕"/>
                <w:lang w:eastAsia="ko-KR"/>
              </w:rPr>
              <w:t>argument</w:t>
            </w:r>
            <w:r w:rsidRPr="006A4A62">
              <w:rPr>
                <w:rFonts w:ascii="바탕" w:hAnsi="바탕" w:hint="eastAsia"/>
                <w:lang w:eastAsia="ko-KR"/>
              </w:rPr>
              <w:t>의 개수,</w:t>
            </w:r>
            <w:r w:rsidRPr="006A4A62">
              <w:rPr>
                <w:rFonts w:ascii="바탕" w:hAnsi="바탕"/>
                <w:lang w:eastAsia="ko-KR"/>
              </w:rPr>
              <w:t xml:space="preserve"> bfrCount</w:t>
            </w:r>
            <w:r w:rsidRPr="006A4A62">
              <w:rPr>
                <w:rFonts w:ascii="바탕" w:hAnsi="바탕" w:hint="eastAsia"/>
                <w:lang w:eastAsia="ko-KR"/>
              </w:rPr>
              <w:t xml:space="preserve">는 문자열로 모든 입력을 받았을 때 </w:t>
            </w:r>
            <w:r w:rsidRPr="006A4A62">
              <w:rPr>
                <w:rFonts w:ascii="바탕" w:hAnsi="바탕"/>
                <w:lang w:eastAsia="ko-KR"/>
              </w:rPr>
              <w:t>sscanf</w:t>
            </w:r>
            <w:r w:rsidRPr="006A4A62">
              <w:rPr>
                <w:rFonts w:ascii="바탕" w:hAnsi="바탕" w:hint="eastAsia"/>
                <w:lang w:eastAsia="ko-KR"/>
              </w:rPr>
              <w:t>가 반환한 개수로서 두개를 서로 비교하여 잘못된 입력이 들어왔는지 비교한다.</w:t>
            </w:r>
          </w:p>
          <w:p w:rsidR="00036F54" w:rsidRPr="006A4A62" w:rsidRDefault="00036F54" w:rsidP="00036F54">
            <w:pPr>
              <w:rPr>
                <w:rFonts w:ascii="바탕" w:hAnsi="바탕"/>
                <w:sz w:val="6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바탕" w:hAnsi="바탕"/>
                <w:lang w:eastAsia="ko-KR"/>
              </w:rPr>
            </w:pPr>
            <w:r w:rsidRPr="006A4A62">
              <w:rPr>
                <w:rFonts w:ascii="바탕" w:hAnsi="바탕" w:hint="eastAsia"/>
                <w:lang w:eastAsia="ko-KR"/>
              </w:rPr>
              <w:t>사용자가 입력한 전체 문자열</w:t>
            </w:r>
          </w:p>
          <w:p w:rsidR="003E190F" w:rsidRPr="006A4A62" w:rsidRDefault="003E190F" w:rsidP="00036F54">
            <w:pPr>
              <w:rPr>
                <w:rFonts w:ascii="바탕" w:hAnsi="바탕"/>
                <w:sz w:val="10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바탕" w:hAnsi="바탕"/>
                <w:lang w:eastAsia="ko-KR"/>
              </w:rPr>
            </w:pPr>
            <w:r w:rsidRPr="006A4A62">
              <w:rPr>
                <w:rFonts w:ascii="바탕" w:hAnsi="바탕" w:hint="eastAsia"/>
                <w:lang w:eastAsia="ko-KR"/>
              </w:rPr>
              <w:t>f</w:t>
            </w:r>
            <w:r w:rsidRPr="006A4A62">
              <w:rPr>
                <w:rFonts w:ascii="바탕" w:hAnsi="바탕"/>
                <w:lang w:eastAsia="ko-KR"/>
              </w:rPr>
              <w:t>ullCmd</w:t>
            </w:r>
            <w:r w:rsidRPr="006A4A62">
              <w:rPr>
                <w:rFonts w:ascii="바탕" w:hAnsi="바탕" w:hint="eastAsia"/>
                <w:lang w:eastAsia="ko-KR"/>
              </w:rPr>
              <w:t>에서 명령어만을 분리한 것</w:t>
            </w:r>
          </w:p>
          <w:p w:rsidR="003E190F" w:rsidRPr="006A4A62" w:rsidRDefault="003E190F" w:rsidP="00036F54">
            <w:pPr>
              <w:rPr>
                <w:rFonts w:ascii="바탕" w:hAnsi="바탕"/>
                <w:sz w:val="10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바탕" w:hAnsi="바탕"/>
                <w:lang w:eastAsia="ko-KR"/>
              </w:rPr>
            </w:pPr>
            <w:r w:rsidRPr="006A4A62">
              <w:rPr>
                <w:rFonts w:ascii="바탕" w:hAnsi="바탕"/>
                <w:lang w:eastAsia="ko-KR"/>
              </w:rPr>
              <w:t>fullCmd</w:t>
            </w:r>
            <w:r w:rsidRPr="006A4A62">
              <w:rPr>
                <w:rFonts w:ascii="바탕" w:hAnsi="바탕" w:hint="eastAsia"/>
                <w:lang w:eastAsia="ko-KR"/>
              </w:rPr>
              <w:t>의 문자열 중 a</w:t>
            </w:r>
            <w:r w:rsidRPr="006A4A62">
              <w:rPr>
                <w:rFonts w:ascii="바탕" w:hAnsi="바탕"/>
                <w:lang w:eastAsia="ko-KR"/>
              </w:rPr>
              <w:t>rgument</w:t>
            </w:r>
            <w:r w:rsidRPr="006A4A62">
              <w:rPr>
                <w:rFonts w:ascii="바탕" w:hAnsi="바탕" w:hint="eastAsia"/>
                <w:lang w:eastAsia="ko-KR"/>
              </w:rPr>
              <w:t xml:space="preserve">들을 </w:t>
            </w:r>
            <w:r w:rsidRPr="006A4A62">
              <w:rPr>
                <w:rFonts w:ascii="바탕" w:hAnsi="바탕"/>
                <w:lang w:eastAsia="ko-KR"/>
              </w:rPr>
              <w:t>string</w:t>
            </w:r>
            <w:r w:rsidRPr="006A4A62">
              <w:rPr>
                <w:rFonts w:ascii="바탕" w:hAnsi="바탕" w:hint="eastAsia"/>
                <w:lang w:eastAsia="ko-KR"/>
              </w:rPr>
              <w:t>으로 받아서 저장.</w:t>
            </w:r>
          </w:p>
          <w:p w:rsidR="003E190F" w:rsidRPr="006A4A62" w:rsidRDefault="003E190F" w:rsidP="00036F54">
            <w:pPr>
              <w:rPr>
                <w:rFonts w:ascii="바탕" w:hAnsi="바탕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바탕" w:hAnsi="바탕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바탕" w:hAnsi="바탕"/>
                <w:sz w:val="10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바탕" w:hAnsi="바탕"/>
                <w:lang w:eastAsia="ko-KR"/>
              </w:rPr>
            </w:pPr>
            <w:r w:rsidRPr="006A4A62">
              <w:rPr>
                <w:rFonts w:ascii="바탕" w:hAnsi="바탕"/>
                <w:lang w:eastAsia="ko-KR"/>
              </w:rPr>
              <w:t>fullCmd</w:t>
            </w:r>
            <w:r w:rsidRPr="006A4A62">
              <w:rPr>
                <w:rFonts w:ascii="바탕" w:hAnsi="바탕" w:hint="eastAsia"/>
                <w:lang w:eastAsia="ko-KR"/>
              </w:rPr>
              <w:t xml:space="preserve">의 문자열중 </w:t>
            </w:r>
            <w:r w:rsidRPr="006A4A62">
              <w:rPr>
                <w:rFonts w:ascii="바탕" w:hAnsi="바탕"/>
                <w:lang w:eastAsia="ko-KR"/>
              </w:rPr>
              <w:t>argument</w:t>
            </w:r>
            <w:r w:rsidRPr="006A4A62">
              <w:rPr>
                <w:rFonts w:ascii="바탕" w:hAnsi="바탕" w:hint="eastAsia"/>
                <w:lang w:eastAsia="ko-KR"/>
              </w:rPr>
              <w:t xml:space="preserve">들을 </w:t>
            </w:r>
            <w:r w:rsidRPr="006A4A62">
              <w:rPr>
                <w:rFonts w:ascii="바탕" w:hAnsi="바탕"/>
                <w:lang w:eastAsia="ko-KR"/>
              </w:rPr>
              <w:t>int</w:t>
            </w:r>
            <w:r w:rsidRPr="006A4A62">
              <w:rPr>
                <w:rFonts w:ascii="바탕" w:hAnsi="바탕" w:hint="eastAsia"/>
                <w:lang w:eastAsia="ko-KR"/>
              </w:rPr>
              <w:t>형(</w:t>
            </w:r>
            <w:r w:rsidRPr="006A4A62">
              <w:rPr>
                <w:rFonts w:ascii="바탕" w:hAnsi="바탕"/>
                <w:lang w:eastAsia="ko-KR"/>
              </w:rPr>
              <w:t>hexadecimal)</w:t>
            </w:r>
            <w:r w:rsidRPr="006A4A62">
              <w:rPr>
                <w:rFonts w:ascii="바탕" w:hAnsi="바탕" w:hint="eastAsia"/>
                <w:lang w:eastAsia="ko-KR"/>
              </w:rPr>
              <w:t>로 저장.</w:t>
            </w:r>
          </w:p>
          <w:p w:rsidR="003E190F" w:rsidRPr="006A4A62" w:rsidRDefault="003E190F" w:rsidP="00036F54">
            <w:pPr>
              <w:rPr>
                <w:rFonts w:ascii="바탕" w:hAnsi="바탕"/>
                <w:sz w:val="10"/>
                <w:lang w:eastAsia="ko-KR"/>
              </w:rPr>
            </w:pPr>
          </w:p>
          <w:p w:rsidR="003E190F" w:rsidRPr="003E190F" w:rsidRDefault="003E190F" w:rsidP="00036F54">
            <w:pPr>
              <w:rPr>
                <w:rFonts w:asciiTheme="minorHAnsi" w:eastAsiaTheme="minorHAnsi" w:hAnsiTheme="minorHAnsi"/>
                <w:lang w:eastAsia="ko-KR"/>
              </w:rPr>
            </w:pPr>
            <w:r w:rsidRPr="006A4A62">
              <w:rPr>
                <w:rFonts w:ascii="바탕" w:hAnsi="바탕"/>
                <w:lang w:eastAsia="ko-KR"/>
              </w:rPr>
              <w:t>Dump</w:t>
            </w:r>
            <w:r w:rsidRPr="006A4A62">
              <w:rPr>
                <w:rFonts w:ascii="바탕" w:hAnsi="바탕" w:hint="eastAsia"/>
                <w:lang w:eastAsia="ko-KR"/>
              </w:rPr>
              <w:t xml:space="preserve"> 명령어에서 </w:t>
            </w:r>
            <w:r w:rsidRPr="006A4A62">
              <w:rPr>
                <w:rFonts w:ascii="바탕" w:hAnsi="바탕"/>
                <w:lang w:eastAsia="ko-KR"/>
              </w:rPr>
              <w:t>start</w:t>
            </w:r>
            <w:r w:rsidRPr="006A4A62">
              <w:rPr>
                <w:rFonts w:ascii="바탕" w:hAnsi="바탕" w:hint="eastAsia"/>
                <w:lang w:eastAsia="ko-KR"/>
              </w:rPr>
              <w:t>가 주어지지 않았을 경우 읽어올 다음 주소값</w:t>
            </w:r>
          </w:p>
        </w:tc>
      </w:tr>
    </w:tbl>
    <w:p w:rsidR="00036F54" w:rsidRPr="003E190F" w:rsidRDefault="00036F54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CE7811" w:rsidRPr="003E190F" w:rsidRDefault="00CE7811" w:rsidP="00D6407C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8" w:name="_Toc130041407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모듈 이름: </w:t>
      </w:r>
      <w:r w:rsidR="00036F54" w:rsidRPr="003E190F">
        <w:rPr>
          <w:rFonts w:asciiTheme="minorHAnsi" w:eastAsiaTheme="minorHAnsi" w:hAnsiTheme="minorHAnsi" w:hint="eastAsia"/>
          <w:bCs/>
          <w:sz w:val="24"/>
          <w:lang w:eastAsia="ko-KR"/>
        </w:rPr>
        <w:t>c</w:t>
      </w:r>
      <w:r w:rsidR="00036F54" w:rsidRPr="003E190F">
        <w:rPr>
          <w:rFonts w:asciiTheme="minorHAnsi" w:eastAsiaTheme="minorHAnsi" w:hAnsiTheme="minorHAnsi"/>
          <w:bCs/>
          <w:sz w:val="24"/>
          <w:lang w:eastAsia="ko-KR"/>
        </w:rPr>
        <w:t>md_help</w:t>
      </w:r>
      <w:r w:rsidR="006623F8" w:rsidRPr="003E190F">
        <w:rPr>
          <w:rFonts w:asciiTheme="minorHAnsi" w:eastAsiaTheme="minorHAnsi" w:hAnsiTheme="minorHAnsi" w:hint="eastAsia"/>
          <w:bCs/>
          <w:sz w:val="24"/>
          <w:lang w:eastAsia="ko-KR"/>
        </w:rPr>
        <w:t>()</w:t>
      </w:r>
      <w:bookmarkEnd w:id="8"/>
    </w:p>
    <w:p w:rsidR="00F7599E" w:rsidRPr="003E190F" w:rsidRDefault="00F7599E" w:rsidP="00F7599E">
      <w:pPr>
        <w:pStyle w:val="3"/>
        <w:rPr>
          <w:rFonts w:asciiTheme="minorHAnsi" w:eastAsiaTheme="minorHAnsi" w:hAnsiTheme="minorHAnsi"/>
          <w:sz w:val="24"/>
          <w:szCs w:val="24"/>
          <w:lang w:eastAsia="ko-KR"/>
        </w:rPr>
      </w:pPr>
      <w:bookmarkStart w:id="9" w:name="_Toc130041408"/>
      <w:r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>기능</w:t>
      </w:r>
      <w:bookmarkEnd w:id="9"/>
      <w:r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</w:t>
      </w:r>
    </w:p>
    <w:p w:rsidR="00036F54" w:rsidRDefault="00036F54" w:rsidP="00036F54">
      <w:pPr>
        <w:ind w:left="720"/>
        <w:rPr>
          <w:rFonts w:asciiTheme="minorHAnsi" w:eastAsiaTheme="minorHAnsi" w:hAnsiTheme="minorHAnsi"/>
          <w:lang w:eastAsia="ko-KR"/>
        </w:rPr>
      </w:pPr>
      <w:r w:rsidRPr="003E190F">
        <w:rPr>
          <w:rFonts w:asciiTheme="minorHAnsi" w:eastAsiaTheme="minorHAnsi" w:hAnsiTheme="minorHAnsi" w:hint="eastAsia"/>
          <w:lang w:eastAsia="ko-KR"/>
        </w:rPr>
        <w:t>사용자가 입력할 수 있는 모든 명령어들을 출력해 준다.</w:t>
      </w:r>
    </w:p>
    <w:p w:rsidR="006A4A62" w:rsidRDefault="006A4A62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6A4A62" w:rsidRDefault="006A4A62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6A4A62" w:rsidRDefault="006A4A62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6A4A62" w:rsidRDefault="006A4A62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6A4A62" w:rsidRPr="003E190F" w:rsidRDefault="006A4A62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564BC4" w:rsidRPr="003E190F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0" w:name="_Toc130041410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lastRenderedPageBreak/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 </w:t>
      </w:r>
      <w:r w:rsidR="00036F54" w:rsidRPr="003E190F">
        <w:rPr>
          <w:rFonts w:asciiTheme="minorHAnsi" w:eastAsiaTheme="minorHAnsi" w:hAnsiTheme="minorHAnsi"/>
          <w:bCs/>
          <w:sz w:val="24"/>
          <w:lang w:eastAsia="ko-KR"/>
        </w:rPr>
        <w:t>cmd_dump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036F54" w:rsidRPr="003E190F">
        <w:rPr>
          <w:rFonts w:asciiTheme="minorHAnsi" w:eastAsiaTheme="minorHAnsi" w:hAnsiTheme="minorHAnsi"/>
          <w:bCs/>
          <w:sz w:val="24"/>
          <w:lang w:eastAsia="ko-KR"/>
        </w:rPr>
        <w:t>int start, int end, int* nextAdr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  <w:bookmarkEnd w:id="10"/>
    </w:p>
    <w:p w:rsidR="00564BC4" w:rsidRPr="003E190F" w:rsidRDefault="00564BC4" w:rsidP="00564BC4">
      <w:pPr>
        <w:pStyle w:val="3"/>
        <w:rPr>
          <w:rFonts w:asciiTheme="minorHAnsi" w:eastAsiaTheme="minorHAnsi" w:hAnsiTheme="minorHAnsi"/>
          <w:lang w:eastAsia="ko-KR"/>
        </w:rPr>
      </w:pPr>
      <w:bookmarkStart w:id="11" w:name="_Toc130041411"/>
      <w:r w:rsidRPr="003E190F">
        <w:rPr>
          <w:rFonts w:asciiTheme="minorHAnsi" w:eastAsiaTheme="minorHAnsi" w:hAnsiTheme="minorHAnsi" w:hint="eastAsia"/>
          <w:lang w:eastAsia="ko-KR"/>
        </w:rPr>
        <w:t>기능</w:t>
      </w:r>
      <w:bookmarkEnd w:id="11"/>
    </w:p>
    <w:p w:rsidR="00036F54" w:rsidRPr="006A4A62" w:rsidRDefault="00036F54" w:rsidP="00036F54">
      <w:pPr>
        <w:ind w:left="720"/>
        <w:rPr>
          <w:rFonts w:ascii="바탕" w:hAnsi="바탕"/>
          <w:lang w:eastAsia="ko-KR"/>
        </w:rPr>
      </w:pPr>
      <w:r w:rsidRPr="006A4A62">
        <w:rPr>
          <w:rFonts w:ascii="바탕" w:hAnsi="바탕"/>
          <w:lang w:eastAsia="ko-KR"/>
        </w:rPr>
        <w:t>main</w:t>
      </w:r>
      <w:r w:rsidRPr="006A4A62">
        <w:rPr>
          <w:rFonts w:ascii="바탕" w:hAnsi="바탕" w:hint="eastAsia"/>
          <w:lang w:eastAsia="ko-KR"/>
        </w:rPr>
        <w:t xml:space="preserve">에서 출력해야될 범위인 </w:t>
      </w:r>
      <w:r w:rsidRPr="006A4A62">
        <w:rPr>
          <w:rFonts w:ascii="바탕" w:hAnsi="바탕"/>
          <w:lang w:eastAsia="ko-KR"/>
        </w:rPr>
        <w:t>start</w:t>
      </w:r>
      <w:r w:rsidRPr="006A4A62">
        <w:rPr>
          <w:rFonts w:ascii="바탕" w:hAnsi="바탕" w:hint="eastAsia"/>
          <w:lang w:eastAsia="ko-KR"/>
        </w:rPr>
        <w:t xml:space="preserve">와 </w:t>
      </w:r>
      <w:r w:rsidRPr="006A4A62">
        <w:rPr>
          <w:rFonts w:ascii="바탕" w:hAnsi="바탕"/>
          <w:lang w:eastAsia="ko-KR"/>
        </w:rPr>
        <w:t>end</w:t>
      </w:r>
      <w:r w:rsidRPr="006A4A62">
        <w:rPr>
          <w:rFonts w:ascii="바탕" w:hAnsi="바탕" w:hint="eastAsia"/>
          <w:lang w:eastAsia="ko-KR"/>
        </w:rPr>
        <w:t xml:space="preserve">를 넘겨주는데 만약 사용자로부터 해당 입력이 들어오지 않았다면 </w:t>
      </w:r>
      <w:r w:rsidRPr="006A4A62">
        <w:rPr>
          <w:rFonts w:ascii="바탕" w:hAnsi="바탕"/>
          <w:lang w:eastAsia="ko-KR"/>
        </w:rPr>
        <w:t>INT_MIN</w:t>
      </w:r>
      <w:r w:rsidRPr="006A4A62">
        <w:rPr>
          <w:rFonts w:ascii="바탕" w:hAnsi="바탕" w:hint="eastAsia"/>
          <w:lang w:eastAsia="ko-KR"/>
        </w:rPr>
        <w:t>으로 세팅되어있을 것이다.</w:t>
      </w:r>
      <w:r w:rsidRPr="006A4A62">
        <w:rPr>
          <w:rFonts w:ascii="바탕" w:hAnsi="바탕"/>
          <w:lang w:eastAsia="ko-KR"/>
        </w:rPr>
        <w:t xml:space="preserve"> INT_MIN</w:t>
      </w:r>
      <w:r w:rsidRPr="006A4A62">
        <w:rPr>
          <w:rFonts w:ascii="바탕" w:hAnsi="바탕" w:hint="eastAsia"/>
          <w:lang w:eastAsia="ko-KR"/>
        </w:rPr>
        <w:t xml:space="preserve">인지 아닌지 확인하여 만약 </w:t>
      </w:r>
      <w:r w:rsidRPr="006A4A62">
        <w:rPr>
          <w:rFonts w:ascii="바탕" w:hAnsi="바탕"/>
          <w:lang w:eastAsia="ko-KR"/>
        </w:rPr>
        <w:t xml:space="preserve">start, end </w:t>
      </w:r>
      <w:r w:rsidRPr="006A4A62">
        <w:rPr>
          <w:rFonts w:ascii="바탕" w:hAnsi="바탕" w:hint="eastAsia"/>
          <w:lang w:eastAsia="ko-KR"/>
        </w:rPr>
        <w:t xml:space="preserve">둘다 들어오지 않았을 경우 </w:t>
      </w:r>
      <w:r w:rsidRPr="006A4A62">
        <w:rPr>
          <w:rFonts w:ascii="바탕" w:hAnsi="바탕"/>
          <w:lang w:eastAsia="ko-KR"/>
        </w:rPr>
        <w:t>start</w:t>
      </w:r>
      <w:r w:rsidRPr="006A4A62">
        <w:rPr>
          <w:rFonts w:ascii="바탕" w:hAnsi="바탕" w:hint="eastAsia"/>
          <w:lang w:eastAsia="ko-KR"/>
        </w:rPr>
        <w:t xml:space="preserve">를 </w:t>
      </w:r>
      <w:r w:rsidRPr="006A4A62">
        <w:rPr>
          <w:rFonts w:ascii="바탕" w:hAnsi="바탕"/>
          <w:lang w:eastAsia="ko-KR"/>
        </w:rPr>
        <w:t>nextAdr, end</w:t>
      </w:r>
      <w:r w:rsidRPr="006A4A62">
        <w:rPr>
          <w:rFonts w:ascii="바탕" w:hAnsi="바탕" w:hint="eastAsia"/>
          <w:lang w:eastAsia="ko-KR"/>
        </w:rPr>
        <w:t xml:space="preserve">를 </w:t>
      </w:r>
      <w:r w:rsidRPr="006A4A62">
        <w:rPr>
          <w:rFonts w:ascii="바탕" w:hAnsi="바탕"/>
          <w:lang w:eastAsia="ko-KR"/>
        </w:rPr>
        <w:t>nextAdr + 159, start</w:t>
      </w:r>
      <w:r w:rsidRPr="006A4A62">
        <w:rPr>
          <w:rFonts w:ascii="바탕" w:hAnsi="바탕" w:hint="eastAsia"/>
          <w:lang w:eastAsia="ko-KR"/>
        </w:rPr>
        <w:t xml:space="preserve">만 들어왔을 경우 </w:t>
      </w:r>
      <w:r w:rsidRPr="006A4A62">
        <w:rPr>
          <w:rFonts w:ascii="바탕" w:hAnsi="바탕"/>
          <w:lang w:eastAsia="ko-KR"/>
        </w:rPr>
        <w:t>end</w:t>
      </w:r>
      <w:r w:rsidRPr="006A4A62">
        <w:rPr>
          <w:rFonts w:ascii="바탕" w:hAnsi="바탕" w:hint="eastAsia"/>
          <w:lang w:eastAsia="ko-KR"/>
        </w:rPr>
        <w:t xml:space="preserve">를 </w:t>
      </w:r>
      <w:r w:rsidRPr="006A4A62">
        <w:rPr>
          <w:rFonts w:ascii="바탕" w:hAnsi="바탕"/>
          <w:lang w:eastAsia="ko-KR"/>
        </w:rPr>
        <w:t xml:space="preserve">start + 159, </w:t>
      </w:r>
      <w:r w:rsidRPr="006A4A62">
        <w:rPr>
          <w:rFonts w:ascii="바탕" w:hAnsi="바탕" w:hint="eastAsia"/>
          <w:lang w:eastAsia="ko-KR"/>
        </w:rPr>
        <w:t>둘다 들어왔을 경우에는 그대로 사용한다.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 xml:space="preserve">실제 출력 작업으로 넘어가기전에 </w:t>
      </w:r>
      <w:r w:rsidRPr="006A4A62">
        <w:rPr>
          <w:rFonts w:ascii="바탕" w:hAnsi="바탕"/>
          <w:lang w:eastAsia="ko-KR"/>
        </w:rPr>
        <w:t>start</w:t>
      </w:r>
      <w:r w:rsidRPr="006A4A62">
        <w:rPr>
          <w:rFonts w:ascii="바탕" w:hAnsi="바탕" w:hint="eastAsia"/>
          <w:lang w:eastAsia="ko-KR"/>
        </w:rPr>
        <w:t xml:space="preserve">와 </w:t>
      </w:r>
      <w:r w:rsidRPr="006A4A62">
        <w:rPr>
          <w:rFonts w:ascii="바탕" w:hAnsi="바탕"/>
          <w:lang w:eastAsia="ko-KR"/>
        </w:rPr>
        <w:t>end</w:t>
      </w:r>
      <w:r w:rsidRPr="006A4A62">
        <w:rPr>
          <w:rFonts w:ascii="바탕" w:hAnsi="바탕" w:hint="eastAsia"/>
          <w:lang w:eastAsia="ko-KR"/>
        </w:rPr>
        <w:t>가 메모리 범위를 벗어났는지를 확인한 후 진행한다.</w:t>
      </w:r>
    </w:p>
    <w:p w:rsidR="00036F54" w:rsidRPr="006A4A62" w:rsidRDefault="00036F54" w:rsidP="00036F54">
      <w:pPr>
        <w:ind w:left="720"/>
        <w:rPr>
          <w:rFonts w:ascii="바탕" w:hAnsi="바탕"/>
          <w:lang w:eastAsia="ko-KR"/>
        </w:rPr>
      </w:pPr>
    </w:p>
    <w:p w:rsidR="00036F54" w:rsidRPr="006A4A62" w:rsidRDefault="003E190F" w:rsidP="00036F54">
      <w:pPr>
        <w:ind w:left="720"/>
        <w:rPr>
          <w:rFonts w:ascii="바탕" w:hAnsi="바탕"/>
          <w:lang w:eastAsia="ko-KR"/>
        </w:rPr>
      </w:pPr>
      <w:r w:rsidRPr="006A4A62">
        <w:rPr>
          <w:rFonts w:ascii="바탕" w:hAnsi="바탕" w:hint="eastAsia"/>
          <w:lang w:eastAsia="ko-KR"/>
        </w:rPr>
        <w:t xml:space="preserve">한줄에 출력해야되는 메모리가 총 </w:t>
      </w:r>
      <w:r w:rsidRPr="006A4A62">
        <w:rPr>
          <w:rFonts w:ascii="바탕" w:hAnsi="바탕"/>
          <w:lang w:eastAsia="ko-KR"/>
        </w:rPr>
        <w:t>16</w:t>
      </w:r>
      <w:r w:rsidRPr="006A4A62">
        <w:rPr>
          <w:rFonts w:ascii="바탕" w:hAnsi="바탕" w:hint="eastAsia"/>
          <w:lang w:eastAsia="ko-KR"/>
        </w:rPr>
        <w:t xml:space="preserve">바이트이므로 처음에는 </w:t>
      </w:r>
      <w:r w:rsidRPr="006A4A62">
        <w:rPr>
          <w:rFonts w:ascii="바탕" w:hAnsi="바탕"/>
          <w:lang w:eastAsia="ko-KR"/>
        </w:rPr>
        <w:t>start</w:t>
      </w:r>
      <w:r w:rsidRPr="006A4A62">
        <w:rPr>
          <w:rFonts w:ascii="바탕" w:hAnsi="바탕" w:hint="eastAsia"/>
          <w:lang w:eastAsia="ko-KR"/>
        </w:rPr>
        <w:t xml:space="preserve"> </w:t>
      </w:r>
      <w:r w:rsidRPr="006A4A62">
        <w:rPr>
          <w:rFonts w:ascii="바탕" w:hAnsi="바탕"/>
          <w:lang w:eastAsia="ko-KR"/>
        </w:rPr>
        <w:t>/ 16</w:t>
      </w:r>
      <w:r w:rsidRPr="006A4A62">
        <w:rPr>
          <w:rFonts w:ascii="바탕" w:hAnsi="바탕" w:hint="eastAsia"/>
          <w:lang w:eastAsia="ko-KR"/>
        </w:rPr>
        <w:t xml:space="preserve">으로 </w:t>
      </w:r>
      <w:r w:rsidRPr="006A4A62">
        <w:rPr>
          <w:rFonts w:ascii="바탕" w:hAnsi="바탕"/>
          <w:lang w:eastAsia="ko-KR"/>
        </w:rPr>
        <w:t>start</w:t>
      </w:r>
      <w:r w:rsidRPr="006A4A62">
        <w:rPr>
          <w:rFonts w:ascii="바탕" w:hAnsi="바탕" w:hint="eastAsia"/>
          <w:lang w:eastAsia="ko-KR"/>
        </w:rPr>
        <w:t xml:space="preserve">가 위치한 </w:t>
      </w:r>
      <w:r w:rsidRPr="006A4A62">
        <w:rPr>
          <w:rFonts w:ascii="바탕" w:hAnsi="바탕"/>
          <w:lang w:eastAsia="ko-KR"/>
        </w:rPr>
        <w:t>row</w:t>
      </w:r>
      <w:r w:rsidRPr="006A4A62">
        <w:rPr>
          <w:rFonts w:ascii="바탕" w:hAnsi="바탕" w:hint="eastAsia"/>
          <w:lang w:eastAsia="ko-KR"/>
        </w:rPr>
        <w:t>를 출력한 후,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 xml:space="preserve">실제 메모리값을 출력할 때는 해당 </w:t>
      </w:r>
      <w:r w:rsidRPr="006A4A62">
        <w:rPr>
          <w:rFonts w:ascii="바탕" w:hAnsi="바탕"/>
          <w:lang w:eastAsia="ko-KR"/>
        </w:rPr>
        <w:t>row</w:t>
      </w:r>
      <w:r w:rsidRPr="006A4A62">
        <w:rPr>
          <w:rFonts w:ascii="바탕" w:hAnsi="바탕" w:hint="eastAsia"/>
          <w:lang w:eastAsia="ko-KR"/>
        </w:rPr>
        <w:t xml:space="preserve">의 </w:t>
      </w:r>
      <w:r w:rsidRPr="006A4A62">
        <w:rPr>
          <w:rFonts w:ascii="바탕" w:hAnsi="바탕"/>
          <w:lang w:eastAsia="ko-KR"/>
        </w:rPr>
        <w:t>0</w:t>
      </w:r>
      <w:r w:rsidRPr="006A4A62">
        <w:rPr>
          <w:rFonts w:ascii="바탕" w:hAnsi="바탕" w:hint="eastAsia"/>
          <w:lang w:eastAsia="ko-KR"/>
        </w:rPr>
        <w:t xml:space="preserve">번째부터 시작하지만 </w:t>
      </w:r>
      <w:r w:rsidRPr="006A4A62">
        <w:rPr>
          <w:rFonts w:ascii="바탕" w:hAnsi="바탕"/>
          <w:lang w:eastAsia="ko-KR"/>
        </w:rPr>
        <w:t>start</w:t>
      </w:r>
      <w:r w:rsidRPr="006A4A62">
        <w:rPr>
          <w:rFonts w:ascii="바탕" w:hAnsi="바탕" w:hint="eastAsia"/>
          <w:lang w:eastAsia="ko-KR"/>
        </w:rPr>
        <w:t>에 도달할때까지는 공백만을 출력한다.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 xml:space="preserve">그리고 </w:t>
      </w:r>
      <w:r w:rsidRPr="006A4A62">
        <w:rPr>
          <w:rFonts w:ascii="바탕" w:hAnsi="바탕"/>
          <w:lang w:eastAsia="ko-KR"/>
        </w:rPr>
        <w:t>start</w:t>
      </w:r>
      <w:r w:rsidRPr="006A4A62">
        <w:rPr>
          <w:rFonts w:ascii="바탕" w:hAnsi="바탕" w:hint="eastAsia"/>
          <w:lang w:eastAsia="ko-KR"/>
        </w:rPr>
        <w:t xml:space="preserve">부터 </w:t>
      </w:r>
      <w:r w:rsidRPr="006A4A62">
        <w:rPr>
          <w:rFonts w:ascii="바탕" w:hAnsi="바탕"/>
          <w:lang w:eastAsia="ko-KR"/>
        </w:rPr>
        <w:t>end</w:t>
      </w:r>
      <w:r w:rsidRPr="006A4A62">
        <w:rPr>
          <w:rFonts w:ascii="바탕" w:hAnsi="바탕" w:hint="eastAsia"/>
          <w:lang w:eastAsia="ko-KR"/>
        </w:rPr>
        <w:t xml:space="preserve">까지는 저장되어 있는 값을 </w:t>
      </w:r>
      <w:r w:rsidRPr="006A4A62">
        <w:rPr>
          <w:rFonts w:ascii="바탕" w:hAnsi="바탕"/>
          <w:lang w:eastAsia="ko-KR"/>
        </w:rPr>
        <w:t>16</w:t>
      </w:r>
      <w:r w:rsidRPr="006A4A62">
        <w:rPr>
          <w:rFonts w:ascii="바탕" w:hAnsi="바탕" w:hint="eastAsia"/>
          <w:lang w:eastAsia="ko-KR"/>
        </w:rPr>
        <w:t>진수로 출력한다.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 xml:space="preserve">만약 </w:t>
      </w:r>
      <w:r w:rsidRPr="006A4A62">
        <w:rPr>
          <w:rFonts w:ascii="바탕" w:hAnsi="바탕"/>
          <w:lang w:eastAsia="ko-KR"/>
        </w:rPr>
        <w:t>end</w:t>
      </w:r>
      <w:r w:rsidRPr="006A4A62">
        <w:rPr>
          <w:rFonts w:ascii="바탕" w:hAnsi="바탕" w:hint="eastAsia"/>
          <w:lang w:eastAsia="ko-KR"/>
        </w:rPr>
        <w:t xml:space="preserve">가 위치한 </w:t>
      </w:r>
      <w:r w:rsidRPr="006A4A62">
        <w:rPr>
          <w:rFonts w:ascii="바탕" w:hAnsi="바탕"/>
          <w:lang w:eastAsia="ko-KR"/>
        </w:rPr>
        <w:t>row</w:t>
      </w:r>
      <w:r w:rsidRPr="006A4A62">
        <w:rPr>
          <w:rFonts w:ascii="바탕" w:hAnsi="바탕" w:hint="eastAsia"/>
          <w:lang w:eastAsia="ko-KR"/>
        </w:rPr>
        <w:t xml:space="preserve">에 </w:t>
      </w:r>
      <w:r w:rsidRPr="006A4A62">
        <w:rPr>
          <w:rFonts w:ascii="바탕" w:hAnsi="바탕"/>
          <w:lang w:eastAsia="ko-KR"/>
        </w:rPr>
        <w:t>end</w:t>
      </w:r>
      <w:r w:rsidRPr="006A4A62">
        <w:rPr>
          <w:rFonts w:ascii="바탕" w:hAnsi="바탕" w:hint="eastAsia"/>
          <w:lang w:eastAsia="ko-KR"/>
        </w:rPr>
        <w:t>범위를 벗어난 주소가 있다면 이 역시 공백을 출력한다.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 xml:space="preserve">메모리에 저장되어 있는 값을 출력한 후에는 해당 값들이 실제로 어떤 문자인지 매칭되는 </w:t>
      </w:r>
      <w:r w:rsidRPr="006A4A62">
        <w:rPr>
          <w:rFonts w:ascii="바탕" w:hAnsi="바탕"/>
          <w:lang w:eastAsia="ko-KR"/>
        </w:rPr>
        <w:t>ASCII</w:t>
      </w:r>
      <w:r w:rsidRPr="006A4A62">
        <w:rPr>
          <w:rFonts w:ascii="바탕" w:hAnsi="바탕" w:hint="eastAsia"/>
          <w:lang w:eastAsia="ko-KR"/>
        </w:rPr>
        <w:t>를 출력해준다.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>다만,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>매뉴얼에 명시된 범위를 벗어나거나 값이 없을 경우에는 점으로 출력한다.</w:t>
      </w:r>
    </w:p>
    <w:p w:rsidR="00564BC4" w:rsidRPr="003E190F" w:rsidRDefault="00564BC4" w:rsidP="00564BC4">
      <w:pPr>
        <w:pStyle w:val="3"/>
        <w:rPr>
          <w:rFonts w:asciiTheme="minorHAnsi" w:eastAsiaTheme="minorHAnsi" w:hAnsiTheme="minorHAnsi"/>
          <w:lang w:eastAsia="ko-KR"/>
        </w:rPr>
      </w:pPr>
      <w:bookmarkStart w:id="12" w:name="_Toc130041412"/>
      <w:r w:rsidRPr="003E190F">
        <w:rPr>
          <w:rFonts w:asciiTheme="minorHAnsi" w:eastAsiaTheme="minorHAnsi" w:hAnsiTheme="minorHAnsi" w:hint="eastAsia"/>
          <w:lang w:eastAsia="ko-KR"/>
        </w:rPr>
        <w:t>사용변</w:t>
      </w:r>
      <w:r w:rsidR="00733950" w:rsidRPr="003E190F">
        <w:rPr>
          <w:rFonts w:asciiTheme="minorHAnsi" w:eastAsiaTheme="minorHAnsi" w:hAnsiTheme="minorHAnsi" w:hint="eastAsia"/>
          <w:lang w:eastAsia="ko-KR"/>
        </w:rPr>
        <w:t>수</w:t>
      </w:r>
      <w:bookmarkEnd w:id="12"/>
    </w:p>
    <w:tbl>
      <w:tblPr>
        <w:tblStyle w:val="af4"/>
        <w:tblW w:w="0" w:type="auto"/>
        <w:tblInd w:w="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090"/>
      </w:tblGrid>
      <w:tr w:rsidR="00EC43DF" w:rsidTr="00401C6D">
        <w:tc>
          <w:tcPr>
            <w:tcW w:w="1560" w:type="dxa"/>
          </w:tcPr>
          <w:p w:rsidR="003D541F" w:rsidRPr="006A4A62" w:rsidRDefault="003D541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>Int start</w:t>
            </w:r>
          </w:p>
          <w:p w:rsidR="003D541F" w:rsidRPr="006A4A62" w:rsidRDefault="003D541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>Int end</w:t>
            </w:r>
          </w:p>
          <w:p w:rsidR="003D541F" w:rsidRPr="006A4A62" w:rsidRDefault="003D541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>Int* nextAdr</w:t>
            </w:r>
          </w:p>
          <w:p w:rsidR="003D541F" w:rsidRPr="006A4A62" w:rsidRDefault="003D541F" w:rsidP="00BB4E04">
            <w:pPr>
              <w:rPr>
                <w:rFonts w:eastAsiaTheme="minorHAnsi"/>
                <w:u w:val="single"/>
                <w:lang w:eastAsia="ko-KR"/>
              </w:rPr>
            </w:pPr>
          </w:p>
          <w:p w:rsidR="00EC43DF" w:rsidRPr="006A4A62" w:rsidRDefault="00EC43D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>Int row</w:t>
            </w:r>
          </w:p>
          <w:p w:rsidR="00EC43DF" w:rsidRPr="006A4A62" w:rsidRDefault="00EC43D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>Int col</w:t>
            </w:r>
          </w:p>
          <w:p w:rsidR="00EC43DF" w:rsidRPr="006A4A62" w:rsidRDefault="00EC43D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>Int rowStart</w:t>
            </w:r>
          </w:p>
          <w:p w:rsidR="00EC43DF" w:rsidRPr="006A4A62" w:rsidRDefault="00EC43D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>Int rowEnd</w:t>
            </w:r>
          </w:p>
          <w:p w:rsidR="00EC43DF" w:rsidRPr="006A4A62" w:rsidRDefault="00EC43D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>Int curAdr</w:t>
            </w:r>
          </w:p>
          <w:p w:rsidR="00EC43DF" w:rsidRDefault="00EC43DF" w:rsidP="00BB4E04">
            <w:pPr>
              <w:rPr>
                <w:rFonts w:asciiTheme="minorHAnsi" w:eastAsiaTheme="minorHAnsi" w:hAnsiTheme="minorHAnsi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>Int over</w:t>
            </w:r>
          </w:p>
        </w:tc>
        <w:tc>
          <w:tcPr>
            <w:tcW w:w="6090" w:type="dxa"/>
          </w:tcPr>
          <w:p w:rsidR="003D541F" w:rsidRPr="006A4A62" w:rsidRDefault="00F464DC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출력할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메모리의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시작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주소</w:t>
            </w:r>
          </w:p>
          <w:p w:rsidR="003D541F" w:rsidRPr="006A4A62" w:rsidRDefault="00F464DC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출력할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메모리의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마지막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주소</w:t>
            </w:r>
          </w:p>
          <w:p w:rsidR="003D541F" w:rsidRPr="006A4A62" w:rsidRDefault="00F464DC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Start</w:t>
            </w:r>
            <w:r w:rsidRPr="006A4A62">
              <w:rPr>
                <w:sz w:val="18"/>
                <w:lang w:eastAsia="ko-KR"/>
              </w:rPr>
              <w:t>가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입력되지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않았을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경우</w:t>
            </w:r>
            <w:r w:rsidRPr="006A4A62">
              <w:rPr>
                <w:sz w:val="18"/>
                <w:lang w:eastAsia="ko-KR"/>
              </w:rPr>
              <w:t xml:space="preserve"> start</w:t>
            </w:r>
            <w:r w:rsidRPr="006A4A62">
              <w:rPr>
                <w:sz w:val="18"/>
                <w:lang w:eastAsia="ko-KR"/>
              </w:rPr>
              <w:t>대신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사용될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주소</w:t>
            </w:r>
          </w:p>
          <w:p w:rsidR="003D541F" w:rsidRPr="006A4A62" w:rsidRDefault="003D541F" w:rsidP="00BB4E04">
            <w:pPr>
              <w:rPr>
                <w:sz w:val="18"/>
                <w:lang w:eastAsia="ko-KR"/>
              </w:rPr>
            </w:pPr>
          </w:p>
          <w:p w:rsidR="00EC43DF" w:rsidRPr="006A4A62" w:rsidRDefault="00EC43DF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For</w:t>
            </w:r>
            <w:r w:rsidRPr="006A4A62">
              <w:rPr>
                <w:sz w:val="18"/>
                <w:lang w:eastAsia="ko-KR"/>
              </w:rPr>
              <w:t>문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안에서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한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행을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다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출력하면</w:t>
            </w:r>
            <w:r w:rsidRPr="006A4A62">
              <w:rPr>
                <w:sz w:val="18"/>
                <w:lang w:eastAsia="ko-KR"/>
              </w:rPr>
              <w:t xml:space="preserve"> 1</w:t>
            </w:r>
            <w:r w:rsidRPr="006A4A62">
              <w:rPr>
                <w:sz w:val="18"/>
                <w:lang w:eastAsia="ko-KR"/>
              </w:rPr>
              <w:t>씩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증가한다</w:t>
            </w:r>
            <w:r w:rsidRPr="006A4A62">
              <w:rPr>
                <w:sz w:val="18"/>
                <w:lang w:eastAsia="ko-KR"/>
              </w:rPr>
              <w:t>.</w:t>
            </w:r>
          </w:p>
          <w:p w:rsidR="00EC43DF" w:rsidRPr="006A4A62" w:rsidRDefault="00EC43DF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For</w:t>
            </w:r>
            <w:r w:rsidRPr="006A4A62">
              <w:rPr>
                <w:sz w:val="18"/>
                <w:lang w:eastAsia="ko-KR"/>
              </w:rPr>
              <w:t>문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안에서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한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칸을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출력하면</w:t>
            </w:r>
            <w:r w:rsidRPr="006A4A62">
              <w:rPr>
                <w:sz w:val="18"/>
                <w:lang w:eastAsia="ko-KR"/>
              </w:rPr>
              <w:t xml:space="preserve"> 1</w:t>
            </w:r>
            <w:r w:rsidRPr="006A4A62">
              <w:rPr>
                <w:sz w:val="18"/>
                <w:lang w:eastAsia="ko-KR"/>
              </w:rPr>
              <w:t>씩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증가한다</w:t>
            </w:r>
            <w:r w:rsidRPr="006A4A62">
              <w:rPr>
                <w:sz w:val="18"/>
                <w:lang w:eastAsia="ko-KR"/>
              </w:rPr>
              <w:t>.</w:t>
            </w:r>
          </w:p>
          <w:p w:rsidR="00EC43DF" w:rsidRPr="006A4A62" w:rsidRDefault="00EC43DF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Start</w:t>
            </w:r>
            <w:r w:rsidRPr="006A4A62">
              <w:rPr>
                <w:sz w:val="18"/>
                <w:lang w:eastAsia="ko-KR"/>
              </w:rPr>
              <w:t>가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몇번째</w:t>
            </w:r>
            <w:r w:rsidRPr="006A4A62">
              <w:rPr>
                <w:sz w:val="18"/>
                <w:lang w:eastAsia="ko-KR"/>
              </w:rPr>
              <w:t xml:space="preserve"> row</w:t>
            </w:r>
            <w:r w:rsidRPr="006A4A62">
              <w:rPr>
                <w:sz w:val="18"/>
                <w:lang w:eastAsia="ko-KR"/>
              </w:rPr>
              <w:t>에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속해있는지를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저장하고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있다</w:t>
            </w:r>
            <w:r w:rsidRPr="006A4A62">
              <w:rPr>
                <w:sz w:val="18"/>
                <w:lang w:eastAsia="ko-KR"/>
              </w:rPr>
              <w:t>.</w:t>
            </w:r>
          </w:p>
          <w:p w:rsidR="00EC43DF" w:rsidRPr="006A4A62" w:rsidRDefault="00EC43DF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End</w:t>
            </w:r>
            <w:r w:rsidRPr="006A4A62">
              <w:rPr>
                <w:sz w:val="18"/>
                <w:lang w:eastAsia="ko-KR"/>
              </w:rPr>
              <w:t>가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몇번째</w:t>
            </w:r>
            <w:r w:rsidRPr="006A4A62">
              <w:rPr>
                <w:sz w:val="18"/>
                <w:lang w:eastAsia="ko-KR"/>
              </w:rPr>
              <w:t xml:space="preserve"> row</w:t>
            </w:r>
            <w:r w:rsidRPr="006A4A62">
              <w:rPr>
                <w:sz w:val="18"/>
                <w:lang w:eastAsia="ko-KR"/>
              </w:rPr>
              <w:t>에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속해있는지를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저장하고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있다</w:t>
            </w:r>
            <w:r w:rsidRPr="006A4A62">
              <w:rPr>
                <w:sz w:val="18"/>
                <w:lang w:eastAsia="ko-KR"/>
              </w:rPr>
              <w:t>.</w:t>
            </w:r>
          </w:p>
          <w:p w:rsidR="00EC43DF" w:rsidRPr="006A4A62" w:rsidRDefault="00EC43DF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Row * 16 + col</w:t>
            </w:r>
            <w:r w:rsidRPr="006A4A62">
              <w:rPr>
                <w:sz w:val="18"/>
                <w:lang w:eastAsia="ko-KR"/>
              </w:rPr>
              <w:t>의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값을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저장하고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있으며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현재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주소값이다</w:t>
            </w:r>
            <w:r w:rsidRPr="006A4A62">
              <w:rPr>
                <w:sz w:val="18"/>
                <w:lang w:eastAsia="ko-KR"/>
              </w:rPr>
              <w:t>.</w:t>
            </w:r>
          </w:p>
          <w:p w:rsidR="00EC43DF" w:rsidRPr="006A4A62" w:rsidRDefault="00EC43DF" w:rsidP="00BB4E04">
            <w:pPr>
              <w:rPr>
                <w:rFonts w:eastAsiaTheme="minorHAnsi"/>
                <w:lang w:eastAsia="ko-KR"/>
              </w:rPr>
            </w:pPr>
            <w:r w:rsidRPr="006A4A62">
              <w:rPr>
                <w:sz w:val="18"/>
                <w:lang w:eastAsia="ko-KR"/>
              </w:rPr>
              <w:t>검사하는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주소값이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범위를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벗어났는지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확인후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종료한다</w:t>
            </w:r>
            <w:r w:rsidRPr="006A4A62">
              <w:rPr>
                <w:sz w:val="18"/>
                <w:lang w:eastAsia="ko-KR"/>
              </w:rPr>
              <w:t>.</w:t>
            </w:r>
          </w:p>
        </w:tc>
      </w:tr>
    </w:tbl>
    <w:p w:rsidR="000C1E76" w:rsidRPr="003E190F" w:rsidRDefault="000C1E76" w:rsidP="006A4A62">
      <w:pPr>
        <w:rPr>
          <w:rFonts w:asciiTheme="minorHAnsi" w:eastAsiaTheme="minorHAnsi" w:hAnsiTheme="minorHAnsi"/>
          <w:lang w:eastAsia="ko-KR"/>
        </w:rPr>
      </w:pPr>
    </w:p>
    <w:p w:rsidR="00564BC4" w:rsidRPr="003E190F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3" w:name="_Toc130041413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7D7A80">
        <w:rPr>
          <w:rFonts w:asciiTheme="minorHAnsi" w:eastAsiaTheme="minorHAnsi" w:hAnsiTheme="minorHAnsi" w:hint="eastAsia"/>
          <w:bCs/>
          <w:sz w:val="24"/>
          <w:lang w:eastAsia="ko-KR"/>
        </w:rPr>
        <w:t>c</w:t>
      </w:r>
      <w:r w:rsidR="007D7A80">
        <w:rPr>
          <w:rFonts w:asciiTheme="minorHAnsi" w:eastAsiaTheme="minorHAnsi" w:hAnsiTheme="minorHAnsi"/>
          <w:bCs/>
          <w:sz w:val="24"/>
          <w:lang w:eastAsia="ko-KR"/>
        </w:rPr>
        <w:t>md_edit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7D7A80">
        <w:rPr>
          <w:rFonts w:asciiTheme="minorHAnsi" w:eastAsiaTheme="minorHAnsi" w:hAnsiTheme="minorHAnsi"/>
          <w:bCs/>
          <w:sz w:val="24"/>
          <w:lang w:eastAsia="ko-KR"/>
        </w:rPr>
        <w:t>int adr, int value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  <w:bookmarkEnd w:id="13"/>
    </w:p>
    <w:p w:rsidR="00564BC4" w:rsidRDefault="00564BC4" w:rsidP="00564BC4">
      <w:pPr>
        <w:pStyle w:val="3"/>
        <w:rPr>
          <w:rFonts w:asciiTheme="minorHAnsi" w:eastAsiaTheme="minorHAnsi" w:hAnsiTheme="minorHAnsi"/>
          <w:iCs/>
          <w:lang w:eastAsia="ko-KR"/>
        </w:rPr>
      </w:pPr>
      <w:bookmarkStart w:id="14" w:name="_Toc130041414"/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  <w:bookmarkEnd w:id="14"/>
    </w:p>
    <w:p w:rsidR="00EC6E45" w:rsidRPr="00EC6E45" w:rsidRDefault="002B2BC3" w:rsidP="00EC6E45">
      <w:pPr>
        <w:ind w:left="720"/>
        <w:rPr>
          <w:lang w:eastAsia="ko-KR"/>
        </w:rPr>
      </w:pP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adr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965691" w:rsidRDefault="00965691" w:rsidP="00965691">
      <w:pPr>
        <w:pStyle w:val="3"/>
        <w:rPr>
          <w:rFonts w:asciiTheme="minorHAnsi" w:eastAsiaTheme="minorHAnsi" w:hAnsiTheme="minorHAnsi"/>
          <w:bCs/>
          <w:lang w:eastAsia="ko-KR"/>
        </w:rPr>
      </w:pPr>
      <w:bookmarkStart w:id="15" w:name="_Toc130041415"/>
      <w:r w:rsidRPr="007D7A80">
        <w:rPr>
          <w:rFonts w:asciiTheme="minorHAnsi" w:eastAsiaTheme="minorHAnsi" w:hAnsiTheme="minorHAnsi" w:hint="eastAsia"/>
          <w:lang w:eastAsia="ko-KR"/>
        </w:rPr>
        <w:t>사용변수</w:t>
      </w:r>
      <w:bookmarkEnd w:id="15"/>
      <w:r w:rsidRPr="007D7A80">
        <w:rPr>
          <w:rFonts w:asciiTheme="minorHAnsi" w:eastAsiaTheme="minorHAnsi" w:hAnsiTheme="minorHAnsi" w:hint="eastAsia"/>
          <w:bCs/>
          <w:lang w:eastAsia="ko-KR"/>
        </w:rPr>
        <w:t xml:space="preserve"> 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2B2BC3" w:rsidTr="00C97480">
        <w:tc>
          <w:tcPr>
            <w:tcW w:w="1685" w:type="dxa"/>
          </w:tcPr>
          <w:p w:rsidR="002B2BC3" w:rsidRDefault="002B2BC3" w:rsidP="002B2BC3">
            <w:pPr>
              <w:rPr>
                <w:u w:val="single"/>
                <w:lang w:eastAsia="ko-KR"/>
              </w:rPr>
            </w:pPr>
            <w:r w:rsidRPr="002B2BC3">
              <w:rPr>
                <w:u w:val="single"/>
                <w:lang w:eastAsia="ko-KR"/>
              </w:rPr>
              <w:t>Int value</w:t>
            </w:r>
          </w:p>
          <w:p w:rsidR="002B2BC3" w:rsidRPr="002B2BC3" w:rsidRDefault="002B2BC3" w:rsidP="002B2BC3">
            <w:pPr>
              <w:rPr>
                <w:u w:val="single"/>
                <w:lang w:eastAsia="ko-KR"/>
              </w:rPr>
            </w:pPr>
            <w:r>
              <w:rPr>
                <w:u w:val="single"/>
                <w:lang w:eastAsia="ko-KR"/>
              </w:rPr>
              <w:t>Int adr</w:t>
            </w:r>
          </w:p>
        </w:tc>
        <w:tc>
          <w:tcPr>
            <w:tcW w:w="6945" w:type="dxa"/>
          </w:tcPr>
          <w:p w:rsidR="002B2BC3" w:rsidRDefault="002B2BC3" w:rsidP="002B2BC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저장하고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싶어하는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</w:p>
          <w:p w:rsidR="002B2BC3" w:rsidRDefault="002B2BC3" w:rsidP="002B2BC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주소값</w:t>
            </w:r>
          </w:p>
        </w:tc>
      </w:tr>
    </w:tbl>
    <w:p w:rsidR="007D7A80" w:rsidRDefault="007D7A80" w:rsidP="002B2BC3">
      <w:pPr>
        <w:ind w:left="720"/>
        <w:rPr>
          <w:lang w:eastAsia="ko-KR"/>
        </w:rPr>
      </w:pPr>
    </w:p>
    <w:p w:rsidR="006A4A62" w:rsidRDefault="006A4A62" w:rsidP="002B2BC3">
      <w:pPr>
        <w:ind w:left="720"/>
        <w:rPr>
          <w:lang w:eastAsia="ko-KR"/>
        </w:rPr>
      </w:pPr>
    </w:p>
    <w:p w:rsidR="006A4A62" w:rsidRDefault="006A4A62" w:rsidP="002B2BC3">
      <w:pPr>
        <w:ind w:left="720"/>
        <w:rPr>
          <w:lang w:eastAsia="ko-KR"/>
        </w:rPr>
      </w:pPr>
    </w:p>
    <w:p w:rsidR="006A4A62" w:rsidRDefault="006A4A62" w:rsidP="002B2BC3">
      <w:pPr>
        <w:ind w:left="720"/>
        <w:rPr>
          <w:lang w:eastAsia="ko-KR"/>
        </w:rPr>
      </w:pPr>
    </w:p>
    <w:p w:rsidR="006A4A62" w:rsidRDefault="006A4A62" w:rsidP="002B2BC3">
      <w:pPr>
        <w:ind w:left="720"/>
        <w:rPr>
          <w:lang w:eastAsia="ko-KR"/>
        </w:rPr>
      </w:pPr>
    </w:p>
    <w:p w:rsidR="006A4A62" w:rsidRPr="007D7A80" w:rsidRDefault="006A4A62" w:rsidP="002B2BC3">
      <w:pPr>
        <w:ind w:left="720"/>
        <w:rPr>
          <w:lang w:eastAsia="ko-KR"/>
        </w:rPr>
      </w:pPr>
    </w:p>
    <w:p w:rsidR="00564BC4" w:rsidRPr="003E190F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6" w:name="_Toc130041416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lastRenderedPageBreak/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7D7A80">
        <w:rPr>
          <w:rFonts w:asciiTheme="minorHAnsi" w:eastAsiaTheme="minorHAnsi" w:hAnsiTheme="minorHAnsi"/>
          <w:bCs/>
          <w:sz w:val="24"/>
          <w:lang w:eastAsia="ko-KR"/>
        </w:rPr>
        <w:t>cmd_fill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7D7A80">
        <w:rPr>
          <w:rFonts w:asciiTheme="minorHAnsi" w:eastAsiaTheme="minorHAnsi" w:hAnsiTheme="minorHAnsi"/>
          <w:bCs/>
          <w:sz w:val="24"/>
          <w:lang w:eastAsia="ko-KR"/>
        </w:rPr>
        <w:t>int start, int end, int value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  <w:bookmarkEnd w:id="16"/>
    </w:p>
    <w:p w:rsidR="00564BC4" w:rsidRDefault="00564BC4" w:rsidP="00564BC4">
      <w:pPr>
        <w:pStyle w:val="3"/>
        <w:rPr>
          <w:rFonts w:asciiTheme="minorHAnsi" w:eastAsiaTheme="minorHAnsi" w:hAnsiTheme="minorHAnsi"/>
          <w:iCs/>
          <w:lang w:eastAsia="ko-KR"/>
        </w:rPr>
      </w:pPr>
      <w:bookmarkStart w:id="17" w:name="_Toc130041417"/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  <w:bookmarkEnd w:id="17"/>
    </w:p>
    <w:p w:rsidR="009F7289" w:rsidRPr="009F7289" w:rsidRDefault="009F7289" w:rsidP="009F7289">
      <w:pPr>
        <w:ind w:left="720"/>
        <w:rPr>
          <w:lang w:eastAsia="ko-KR"/>
        </w:rPr>
      </w:pP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start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rFonts w:asciiTheme="minorHAnsi" w:eastAsiaTheme="minorHAnsi" w:hAnsiTheme="minorHAnsi"/>
          <w:iCs/>
          <w:lang w:eastAsia="ko-KR"/>
        </w:rPr>
      </w:pPr>
      <w:bookmarkStart w:id="18" w:name="_Toc130041418"/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  <w:bookmarkEnd w:id="18"/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A40D0F" w:rsidTr="00A40D0F">
        <w:tc>
          <w:tcPr>
            <w:tcW w:w="1685" w:type="dxa"/>
          </w:tcPr>
          <w:p w:rsidR="00A40D0F" w:rsidRPr="00A40D0F" w:rsidRDefault="00A40D0F" w:rsidP="009F7289">
            <w:pPr>
              <w:rPr>
                <w:u w:val="single"/>
                <w:lang w:eastAsia="ko-KR"/>
              </w:rPr>
            </w:pPr>
            <w:r w:rsidRPr="00A40D0F">
              <w:rPr>
                <w:u w:val="single"/>
                <w:lang w:eastAsia="ko-KR"/>
              </w:rPr>
              <w:t>Int start</w:t>
            </w:r>
          </w:p>
          <w:p w:rsidR="00A40D0F" w:rsidRPr="00A40D0F" w:rsidRDefault="00A40D0F" w:rsidP="009F7289">
            <w:pPr>
              <w:rPr>
                <w:u w:val="single"/>
                <w:lang w:eastAsia="ko-KR"/>
              </w:rPr>
            </w:pPr>
            <w:r w:rsidRPr="00A40D0F">
              <w:rPr>
                <w:u w:val="single"/>
                <w:lang w:eastAsia="ko-KR"/>
              </w:rPr>
              <w:t>Int end</w:t>
            </w:r>
          </w:p>
          <w:p w:rsidR="00A40D0F" w:rsidRDefault="00A40D0F" w:rsidP="009F7289">
            <w:pPr>
              <w:rPr>
                <w:u w:val="single"/>
                <w:lang w:eastAsia="ko-KR"/>
              </w:rPr>
            </w:pPr>
            <w:r w:rsidRPr="00A40D0F">
              <w:rPr>
                <w:u w:val="single"/>
                <w:lang w:eastAsia="ko-KR"/>
              </w:rPr>
              <w:t>Int value</w:t>
            </w:r>
          </w:p>
          <w:p w:rsidR="00F12AD4" w:rsidRPr="00F12AD4" w:rsidRDefault="00F12AD4" w:rsidP="009F7289">
            <w:pPr>
              <w:rPr>
                <w:u w:val="single"/>
                <w:lang w:eastAsia="ko-KR"/>
              </w:rPr>
            </w:pPr>
            <w:r w:rsidRPr="00F12AD4">
              <w:rPr>
                <w:u w:val="single"/>
                <w:lang w:eastAsia="ko-KR"/>
              </w:rPr>
              <w:t>Int rowStart</w:t>
            </w:r>
          </w:p>
          <w:p w:rsidR="00F12AD4" w:rsidRPr="00F12AD4" w:rsidRDefault="00F12AD4" w:rsidP="009F7289">
            <w:pPr>
              <w:rPr>
                <w:u w:val="single"/>
                <w:lang w:eastAsia="ko-KR"/>
              </w:rPr>
            </w:pPr>
            <w:r w:rsidRPr="00F12AD4">
              <w:rPr>
                <w:u w:val="single"/>
                <w:lang w:eastAsia="ko-KR"/>
              </w:rPr>
              <w:t>Int rowEnd</w:t>
            </w:r>
          </w:p>
          <w:p w:rsidR="00F12AD4" w:rsidRPr="00F12AD4" w:rsidRDefault="00F12AD4" w:rsidP="009F7289">
            <w:pPr>
              <w:rPr>
                <w:u w:val="single"/>
                <w:lang w:eastAsia="ko-KR"/>
              </w:rPr>
            </w:pPr>
            <w:r w:rsidRPr="00F12AD4">
              <w:rPr>
                <w:u w:val="single"/>
                <w:lang w:eastAsia="ko-KR"/>
              </w:rPr>
              <w:t>Int row</w:t>
            </w:r>
          </w:p>
          <w:p w:rsidR="00F12AD4" w:rsidRPr="00F12AD4" w:rsidRDefault="00F12AD4" w:rsidP="009F7289">
            <w:pPr>
              <w:rPr>
                <w:u w:val="single"/>
                <w:lang w:eastAsia="ko-KR"/>
              </w:rPr>
            </w:pPr>
            <w:r w:rsidRPr="00F12AD4">
              <w:rPr>
                <w:u w:val="single"/>
                <w:lang w:eastAsia="ko-KR"/>
              </w:rPr>
              <w:t>Int col</w:t>
            </w:r>
          </w:p>
          <w:p w:rsidR="00F12AD4" w:rsidRDefault="00F12AD4" w:rsidP="009F7289">
            <w:pPr>
              <w:rPr>
                <w:lang w:eastAsia="ko-KR"/>
              </w:rPr>
            </w:pPr>
            <w:r w:rsidRPr="00F12AD4">
              <w:rPr>
                <w:u w:val="single"/>
                <w:lang w:eastAsia="ko-KR"/>
              </w:rPr>
              <w:t>Int curAdr</w:t>
            </w:r>
          </w:p>
        </w:tc>
        <w:tc>
          <w:tcPr>
            <w:tcW w:w="6945" w:type="dxa"/>
          </w:tcPr>
          <w:p w:rsidR="00A40D0F" w:rsidRDefault="00A40D0F" w:rsidP="009F728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저장을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  <w:p w:rsidR="00A40D0F" w:rsidRDefault="00A40D0F" w:rsidP="009F728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저장을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마지막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  <w:p w:rsidR="00A40D0F" w:rsidRDefault="00A40D0F" w:rsidP="009F728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저장을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</w:p>
          <w:p w:rsidR="00F12AD4" w:rsidRDefault="00F12AD4" w:rsidP="009F7289">
            <w:pPr>
              <w:rPr>
                <w:lang w:eastAsia="ko-KR"/>
              </w:rPr>
            </w:pPr>
            <w:r>
              <w:rPr>
                <w:lang w:eastAsia="ko-KR"/>
              </w:rPr>
              <w:t>Start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속해있는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row</w:t>
            </w:r>
            <w:r>
              <w:rPr>
                <w:rFonts w:hint="eastAsia"/>
                <w:lang w:eastAsia="ko-KR"/>
              </w:rPr>
              <w:t>번호</w:t>
            </w:r>
          </w:p>
          <w:p w:rsidR="00F12AD4" w:rsidRDefault="00F12AD4" w:rsidP="009F7289">
            <w:pPr>
              <w:rPr>
                <w:lang w:eastAsia="ko-KR"/>
              </w:rPr>
            </w:pPr>
            <w:r>
              <w:rPr>
                <w:lang w:eastAsia="ko-KR"/>
              </w:rPr>
              <w:t>End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row</w:t>
            </w:r>
            <w:r>
              <w:rPr>
                <w:rFonts w:hint="eastAsia"/>
                <w:lang w:eastAsia="ko-KR"/>
              </w:rPr>
              <w:t>번호</w:t>
            </w:r>
          </w:p>
          <w:p w:rsidR="00F12AD4" w:rsidRDefault="00F12AD4" w:rsidP="009F728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row</w:t>
            </w:r>
          </w:p>
          <w:p w:rsidR="00F12AD4" w:rsidRDefault="00F12AD4" w:rsidP="009F728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col</w:t>
            </w:r>
          </w:p>
          <w:p w:rsidR="00F12AD4" w:rsidRDefault="00F12AD4" w:rsidP="009F7289">
            <w:pPr>
              <w:rPr>
                <w:lang w:eastAsia="ko-KR"/>
              </w:rPr>
            </w:pPr>
            <w:r>
              <w:rPr>
                <w:lang w:eastAsia="ko-KR"/>
              </w:rPr>
              <w:t>Row * 16 + col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값으로써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</w:tr>
    </w:tbl>
    <w:p w:rsidR="007D7A80" w:rsidRPr="007D7A80" w:rsidRDefault="007D7A80" w:rsidP="009F7289">
      <w:pPr>
        <w:ind w:left="720"/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>
        <w:rPr>
          <w:rFonts w:asciiTheme="minorHAnsi" w:eastAsiaTheme="minorHAnsi" w:hAnsiTheme="minorHAnsi"/>
          <w:bCs/>
          <w:sz w:val="24"/>
          <w:lang w:eastAsia="ko-KR"/>
        </w:rPr>
        <w:t>cmd_reset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()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400934" w:rsidRPr="00400934" w:rsidRDefault="00C16998" w:rsidP="00C16998">
      <w:pPr>
        <w:ind w:left="720"/>
        <w:rPr>
          <w:lang w:eastAsia="ko-KR"/>
        </w:rPr>
      </w:pP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범위</w:t>
      </w:r>
      <w:r>
        <w:rPr>
          <w:lang w:eastAsia="ko-KR"/>
        </w:rPr>
        <w:t>: 0</w:t>
      </w:r>
      <w:r>
        <w:rPr>
          <w:rFonts w:hint="eastAsia"/>
          <w:lang w:eastAsia="ko-KR"/>
        </w:rPr>
        <w:t>x</w:t>
      </w:r>
      <w:r>
        <w:rPr>
          <w:lang w:eastAsia="ko-KR"/>
        </w:rPr>
        <w:t>0 ~ 0xFFFFF)</w:t>
      </w:r>
    </w:p>
    <w:p w:rsidR="007D7A80" w:rsidRDefault="007D7A80" w:rsidP="007D7A80">
      <w:pPr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>
        <w:rPr>
          <w:rFonts w:asciiTheme="minorHAnsi" w:eastAsiaTheme="minorHAnsi" w:hAnsiTheme="minorHAnsi"/>
          <w:bCs/>
          <w:sz w:val="24"/>
          <w:lang w:eastAsia="ko-KR"/>
        </w:rPr>
        <w:t>cmd_hashlistSearch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>
        <w:rPr>
          <w:rFonts w:asciiTheme="minorHAnsi" w:eastAsiaTheme="minorHAnsi" w:hAnsiTheme="minorHAnsi"/>
          <w:bCs/>
          <w:sz w:val="24"/>
          <w:lang w:eastAsia="ko-KR"/>
        </w:rPr>
        <w:t xml:space="preserve">char* </w:t>
      </w:r>
      <w:r w:rsidR="001143C3">
        <w:rPr>
          <w:rFonts w:asciiTheme="minorHAnsi" w:eastAsiaTheme="minorHAnsi" w:hAnsiTheme="minorHAnsi" w:hint="eastAsia"/>
          <w:bCs/>
          <w:sz w:val="24"/>
          <w:lang w:eastAsia="ko-KR"/>
        </w:rPr>
        <w:t>m</w:t>
      </w:r>
      <w:r w:rsidR="001143C3">
        <w:rPr>
          <w:rFonts w:asciiTheme="minorHAnsi" w:eastAsiaTheme="minorHAnsi" w:hAnsiTheme="minorHAnsi"/>
          <w:bCs/>
          <w:sz w:val="24"/>
          <w:lang w:eastAsia="ko-KR"/>
        </w:rPr>
        <w:t>nem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F12AD4" w:rsidRPr="00F12AD4" w:rsidRDefault="001143C3" w:rsidP="00F12AD4">
      <w:pPr>
        <w:ind w:left="720"/>
        <w:rPr>
          <w:lang w:eastAsia="ko-KR"/>
        </w:rPr>
      </w:pP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hashfunction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한칸씩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못하였는데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다다랐다면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발견하였다면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출력하여준다</w:t>
      </w:r>
      <w:r>
        <w:rPr>
          <w:rFonts w:hint="eastAsia"/>
          <w:lang w:eastAsia="ko-KR"/>
        </w:rPr>
        <w:t>.</w:t>
      </w:r>
    </w:p>
    <w:p w:rsidR="007D7A80" w:rsidRP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F12AD4" w:rsidTr="007E715D">
        <w:tc>
          <w:tcPr>
            <w:tcW w:w="1685" w:type="dxa"/>
          </w:tcPr>
          <w:p w:rsidR="00F12AD4" w:rsidRPr="007E715D" w:rsidRDefault="00F12AD4" w:rsidP="00F12AD4">
            <w:pPr>
              <w:rPr>
                <w:u w:val="single"/>
                <w:lang w:eastAsia="ko-KR"/>
              </w:rPr>
            </w:pPr>
            <w:r w:rsidRPr="007E715D">
              <w:rPr>
                <w:u w:val="single"/>
                <w:lang w:eastAsia="ko-KR"/>
              </w:rPr>
              <w:t>Char* mnem</w:t>
            </w:r>
          </w:p>
          <w:p w:rsidR="00F12AD4" w:rsidRDefault="00F12AD4" w:rsidP="00F12AD4">
            <w:pPr>
              <w:rPr>
                <w:lang w:eastAsia="ko-KR"/>
              </w:rPr>
            </w:pPr>
            <w:r w:rsidRPr="007E715D">
              <w:rPr>
                <w:u w:val="single"/>
                <w:lang w:eastAsia="ko-KR"/>
              </w:rPr>
              <w:t>Int index</w:t>
            </w:r>
          </w:p>
        </w:tc>
        <w:tc>
          <w:tcPr>
            <w:tcW w:w="6945" w:type="dxa"/>
          </w:tcPr>
          <w:p w:rsidR="00F12AD4" w:rsidRDefault="008E3F5F" w:rsidP="00F12AD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mnemonic</w:t>
            </w:r>
          </w:p>
          <w:p w:rsidR="008E3F5F" w:rsidRDefault="008E3F5F" w:rsidP="00F12AD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ashfunction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mnemonic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index</w:t>
            </w:r>
          </w:p>
        </w:tc>
      </w:tr>
    </w:tbl>
    <w:p w:rsidR="007D7A80" w:rsidRDefault="007D7A80" w:rsidP="00F12AD4">
      <w:pPr>
        <w:ind w:left="720"/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>
        <w:rPr>
          <w:rFonts w:asciiTheme="minorHAnsi" w:eastAsiaTheme="minorHAnsi" w:hAnsiTheme="minorHAnsi"/>
          <w:bCs/>
          <w:sz w:val="24"/>
          <w:lang w:eastAsia="ko-KR"/>
        </w:rPr>
        <w:t>linkedlist_push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>
        <w:rPr>
          <w:rFonts w:asciiTheme="minorHAnsi" w:eastAsiaTheme="minorHAnsi" w:hAnsiTheme="minorHAnsi"/>
          <w:bCs/>
          <w:sz w:val="24"/>
          <w:lang w:eastAsia="ko-KR"/>
        </w:rPr>
        <w:t>lptr* head, char* command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C374C5" w:rsidRPr="00C374C5" w:rsidRDefault="008A3DE1" w:rsidP="00C374C5">
      <w:pPr>
        <w:ind w:left="720"/>
        <w:rPr>
          <w:lang w:eastAsia="ko-KR"/>
        </w:rPr>
      </w:pPr>
      <w:r>
        <w:rPr>
          <w:lang w:eastAsia="ko-KR"/>
        </w:rPr>
        <w:t>linkedlist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8A3DE1" w:rsidTr="008A3DE1">
        <w:tc>
          <w:tcPr>
            <w:tcW w:w="1827" w:type="dxa"/>
          </w:tcPr>
          <w:p w:rsidR="008A3DE1" w:rsidRPr="008A3DE1" w:rsidRDefault="008A3DE1" w:rsidP="008A3DE1">
            <w:pPr>
              <w:rPr>
                <w:u w:val="single"/>
                <w:lang w:eastAsia="ko-KR"/>
              </w:rPr>
            </w:pPr>
            <w:r w:rsidRPr="008A3DE1">
              <w:rPr>
                <w:u w:val="single"/>
                <w:lang w:eastAsia="ko-KR"/>
              </w:rPr>
              <w:t>lptr* head</w:t>
            </w:r>
          </w:p>
          <w:p w:rsidR="008A3DE1" w:rsidRPr="008A3DE1" w:rsidRDefault="008A3DE1" w:rsidP="008A3DE1">
            <w:pPr>
              <w:rPr>
                <w:u w:val="single"/>
                <w:lang w:eastAsia="ko-KR"/>
              </w:rPr>
            </w:pPr>
            <w:r w:rsidRPr="008A3DE1">
              <w:rPr>
                <w:rFonts w:hint="eastAsia"/>
                <w:u w:val="single"/>
                <w:lang w:eastAsia="ko-KR"/>
              </w:rPr>
              <w:t>l</w:t>
            </w:r>
            <w:r w:rsidRPr="008A3DE1">
              <w:rPr>
                <w:u w:val="single"/>
                <w:lang w:eastAsia="ko-KR"/>
              </w:rPr>
              <w:t>ptr temp</w:t>
            </w:r>
          </w:p>
          <w:p w:rsidR="008A3DE1" w:rsidRPr="008A3DE1" w:rsidRDefault="008A3DE1" w:rsidP="008A3DE1">
            <w:pPr>
              <w:rPr>
                <w:u w:val="single"/>
                <w:lang w:eastAsia="ko-KR"/>
              </w:rPr>
            </w:pPr>
            <w:r w:rsidRPr="008A3DE1">
              <w:rPr>
                <w:rFonts w:hint="eastAsia"/>
                <w:u w:val="single"/>
                <w:lang w:eastAsia="ko-KR"/>
              </w:rPr>
              <w:lastRenderedPageBreak/>
              <w:t>l</w:t>
            </w:r>
            <w:r w:rsidRPr="008A3DE1">
              <w:rPr>
                <w:u w:val="single"/>
                <w:lang w:eastAsia="ko-KR"/>
              </w:rPr>
              <w:t>ptr newNode</w:t>
            </w:r>
          </w:p>
          <w:p w:rsidR="008A3DE1" w:rsidRDefault="008A3DE1" w:rsidP="008A3DE1">
            <w:pPr>
              <w:rPr>
                <w:lang w:eastAsia="ko-KR"/>
              </w:rPr>
            </w:pPr>
            <w:r w:rsidRPr="008A3DE1">
              <w:rPr>
                <w:rFonts w:hint="eastAsia"/>
                <w:u w:val="single"/>
                <w:lang w:eastAsia="ko-KR"/>
              </w:rPr>
              <w:t>c</w:t>
            </w:r>
            <w:r w:rsidRPr="008A3DE1">
              <w:rPr>
                <w:u w:val="single"/>
                <w:lang w:eastAsia="ko-KR"/>
              </w:rPr>
              <w:t>har* command</w:t>
            </w:r>
          </w:p>
        </w:tc>
        <w:tc>
          <w:tcPr>
            <w:tcW w:w="6803" w:type="dxa"/>
          </w:tcPr>
          <w:p w:rsidR="008A3DE1" w:rsidRDefault="008A3DE1" w:rsidP="008A3DE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l</w:t>
            </w:r>
            <w:r>
              <w:rPr>
                <w:lang w:eastAsia="ko-KR"/>
              </w:rPr>
              <w:t>inkedlist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.</w:t>
            </w:r>
          </w:p>
          <w:p w:rsidR="008A3DE1" w:rsidRDefault="008A3DE1" w:rsidP="008A3DE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inkedlist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전달받아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루프를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돌때마다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한칸씩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이동함</w:t>
            </w:r>
            <w:r>
              <w:rPr>
                <w:rFonts w:hint="eastAsia"/>
                <w:lang w:eastAsia="ko-KR"/>
              </w:rPr>
              <w:t>.</w:t>
            </w:r>
          </w:p>
          <w:p w:rsidR="008A3DE1" w:rsidRDefault="008A3DE1" w:rsidP="008A3DE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l</w:t>
            </w:r>
            <w:r>
              <w:rPr>
                <w:lang w:eastAsia="ko-KR"/>
              </w:rPr>
              <w:t>inkedlist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</w:t>
            </w:r>
            <w:r>
              <w:rPr>
                <w:rFonts w:hint="eastAsia"/>
                <w:lang w:eastAsia="ko-KR"/>
              </w:rPr>
              <w:t>.</w:t>
            </w:r>
          </w:p>
          <w:p w:rsidR="008A3DE1" w:rsidRDefault="008A3DE1" w:rsidP="008A3DE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ewNode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커맨드</w:t>
            </w:r>
          </w:p>
        </w:tc>
      </w:tr>
    </w:tbl>
    <w:p w:rsidR="008A3DE1" w:rsidRPr="008A3DE1" w:rsidRDefault="008A3DE1" w:rsidP="008A3DE1">
      <w:pPr>
        <w:ind w:left="720"/>
        <w:rPr>
          <w:lang w:eastAsia="ko-KR"/>
        </w:rPr>
      </w:pPr>
    </w:p>
    <w:p w:rsidR="007D7A80" w:rsidRDefault="007D7A80" w:rsidP="007D7A80">
      <w:pPr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>
        <w:rPr>
          <w:rFonts w:asciiTheme="minorHAnsi" w:eastAsiaTheme="minorHAnsi" w:hAnsiTheme="minorHAnsi"/>
          <w:bCs/>
          <w:sz w:val="24"/>
          <w:lang w:eastAsia="ko-KR"/>
        </w:rPr>
        <w:t>linkedlist_print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>
        <w:rPr>
          <w:rFonts w:asciiTheme="minorHAnsi" w:eastAsiaTheme="minorHAnsi" w:hAnsiTheme="minorHAnsi"/>
          <w:bCs/>
          <w:sz w:val="24"/>
          <w:lang w:eastAsia="ko-KR"/>
        </w:rPr>
        <w:t>lptr head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167494" w:rsidRPr="00167494" w:rsidRDefault="009C25F7" w:rsidP="00167494">
      <w:pPr>
        <w:ind w:left="72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inkedlist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</w:t>
      </w:r>
      <w:r>
        <w:rPr>
          <w:rFonts w:hint="eastAsia"/>
          <w:lang w:eastAsia="ko-KR"/>
        </w:rPr>
        <w:t>노드부터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(next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null)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한칸씩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7D7A80" w:rsidRP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9C25F7">
        <w:tc>
          <w:tcPr>
            <w:tcW w:w="1827" w:type="dxa"/>
          </w:tcPr>
          <w:p w:rsidR="009C25F7" w:rsidRPr="00F20DEC" w:rsidRDefault="009C25F7" w:rsidP="009C25F7">
            <w:pPr>
              <w:rPr>
                <w:u w:val="single"/>
                <w:lang w:eastAsia="ko-KR"/>
              </w:rPr>
            </w:pPr>
            <w:r w:rsidRPr="00F20DEC">
              <w:rPr>
                <w:rFonts w:hint="eastAsia"/>
                <w:u w:val="single"/>
                <w:lang w:eastAsia="ko-KR"/>
              </w:rPr>
              <w:t>i</w:t>
            </w:r>
            <w:r w:rsidRPr="00F20DEC">
              <w:rPr>
                <w:u w:val="single"/>
                <w:lang w:eastAsia="ko-KR"/>
              </w:rPr>
              <w:t>nt count</w:t>
            </w:r>
          </w:p>
          <w:p w:rsidR="009C25F7" w:rsidRDefault="009C25F7" w:rsidP="009C25F7">
            <w:pPr>
              <w:rPr>
                <w:lang w:eastAsia="ko-KR"/>
              </w:rPr>
            </w:pPr>
            <w:r w:rsidRPr="00F20DEC">
              <w:rPr>
                <w:rFonts w:hint="eastAsia"/>
                <w:u w:val="single"/>
                <w:lang w:eastAsia="ko-KR"/>
              </w:rPr>
              <w:t>l</w:t>
            </w:r>
            <w:r w:rsidRPr="00F20DEC">
              <w:rPr>
                <w:u w:val="single"/>
                <w:lang w:eastAsia="ko-KR"/>
              </w:rPr>
              <w:t>ptr temp</w:t>
            </w:r>
          </w:p>
        </w:tc>
        <w:tc>
          <w:tcPr>
            <w:tcW w:w="6803" w:type="dxa"/>
          </w:tcPr>
          <w:p w:rsidR="009C25F7" w:rsidRDefault="009C25F7" w:rsidP="009C25F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몇번째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증가한다</w:t>
            </w:r>
            <w:r>
              <w:rPr>
                <w:rFonts w:hint="eastAsia"/>
                <w:lang w:eastAsia="ko-KR"/>
              </w:rPr>
              <w:t>.</w:t>
            </w:r>
          </w:p>
          <w:p w:rsidR="009C25F7" w:rsidRDefault="009C25F7" w:rsidP="009C25F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ead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한칸씩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7D7A80" w:rsidRDefault="007D7A80" w:rsidP="009C25F7">
      <w:pPr>
        <w:ind w:left="720"/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>
        <w:rPr>
          <w:rFonts w:asciiTheme="minorHAnsi" w:eastAsiaTheme="minorHAnsi" w:hAnsiTheme="minorHAnsi"/>
          <w:bCs/>
          <w:sz w:val="24"/>
          <w:lang w:eastAsia="ko-KR"/>
        </w:rPr>
        <w:t>hashlist_printAll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>
        <w:rPr>
          <w:rFonts w:asciiTheme="minorHAnsi" w:eastAsiaTheme="minorHAnsi" w:hAnsiTheme="minorHAnsi"/>
          <w:bCs/>
          <w:sz w:val="24"/>
          <w:lang w:eastAsia="ko-KR"/>
        </w:rPr>
        <w:t>hptr* head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7D7A80" w:rsidRDefault="009C25F7" w:rsidP="009C25F7">
      <w:pPr>
        <w:pStyle w:val="2"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6DB67" wp14:editId="3B4BB63D">
                <wp:simplePos x="0" y="0"/>
                <wp:positionH relativeFrom="column">
                  <wp:posOffset>904875</wp:posOffset>
                </wp:positionH>
                <wp:positionV relativeFrom="paragraph">
                  <wp:posOffset>631825</wp:posOffset>
                </wp:positionV>
                <wp:extent cx="266700" cy="0"/>
                <wp:effectExtent l="0" t="76200" r="19050" b="952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B7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71.25pt;margin-top:49.75pt;width:2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84855" wp14:editId="3CABC8D5">
                <wp:simplePos x="0" y="0"/>
                <wp:positionH relativeFrom="column">
                  <wp:posOffset>1257300</wp:posOffset>
                </wp:positionH>
                <wp:positionV relativeFrom="paragraph">
                  <wp:posOffset>555625</wp:posOffset>
                </wp:positionV>
                <wp:extent cx="333375" cy="161925"/>
                <wp:effectExtent l="0" t="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CF" w:rsidRPr="009C25F7" w:rsidRDefault="00CD25CF" w:rsidP="009C25F7">
                            <w:pPr>
                              <w:rPr>
                                <w:sz w:val="1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84855" id="직사각형 8" o:spid="_x0000_s1026" style="position:absolute;left:0;text-align:left;margin-left:99pt;margin-top:43.75pt;width:26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" filled="f" strokecolor="black [3213]" strokeweight="1pt">
                <v:textbox>
                  <w:txbxContent>
                    <w:p w:rsidR="00CD25CF" w:rsidRPr="009C25F7" w:rsidRDefault="00CD25CF" w:rsidP="009C25F7">
                      <w:pPr>
                        <w:rPr>
                          <w:sz w:val="14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C25F7">
        <w:rPr>
          <w:rFonts w:asciiTheme="minorHAnsi" w:eastAsiaTheme="minorHAnsi" w:hAnsiTheme="minorHAnsi" w:hint="eastAsia"/>
          <w:b w:val="0"/>
          <w:i/>
          <w:i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AC4CA" wp14:editId="55EC4FA0">
                <wp:simplePos x="0" y="0"/>
                <wp:positionH relativeFrom="column">
                  <wp:posOffset>2047875</wp:posOffset>
                </wp:positionH>
                <wp:positionV relativeFrom="paragraph">
                  <wp:posOffset>228600</wp:posOffset>
                </wp:positionV>
                <wp:extent cx="333375" cy="16192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CF" w:rsidRPr="009C25F7" w:rsidRDefault="00CD25CF" w:rsidP="009C25F7">
                            <w:pPr>
                              <w:rPr>
                                <w:sz w:val="1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AC4CA" id="직사각형 6" o:spid="_x0000_s1027" style="position:absolute;left:0;text-align:left;margin-left:161.25pt;margin-top:18pt;width:26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" filled="f" strokecolor="black [3213]" strokeweight="1pt">
                <v:textbox>
                  <w:txbxContent>
                    <w:p w:rsidR="00CD25CF" w:rsidRPr="009C25F7" w:rsidRDefault="00CD25CF" w:rsidP="009C25F7">
                      <w:pPr>
                        <w:rPr>
                          <w:sz w:val="14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C25F7">
        <w:rPr>
          <w:rFonts w:asciiTheme="minorHAnsi" w:eastAsiaTheme="minorHAnsi" w:hAnsiTheme="minorHAnsi" w:hint="eastAsia"/>
          <w:b w:val="0"/>
          <w:i/>
          <w:i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B765E" wp14:editId="6EE8B88E">
                <wp:simplePos x="0" y="0"/>
                <wp:positionH relativeFrom="column">
                  <wp:posOffset>1704975</wp:posOffset>
                </wp:positionH>
                <wp:positionV relativeFrom="paragraph">
                  <wp:posOffset>333375</wp:posOffset>
                </wp:positionV>
                <wp:extent cx="266700" cy="0"/>
                <wp:effectExtent l="0" t="76200" r="19050" b="9525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91D04" id="직선 화살표 연결선 5" o:spid="_x0000_s1026" type="#_x0000_t32" style="position:absolute;left:0;text-align:left;margin-left:134.25pt;margin-top:26.25pt;width:2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241300</wp:posOffset>
                </wp:positionV>
                <wp:extent cx="333375" cy="16192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CF" w:rsidRPr="009C25F7" w:rsidRDefault="00CD25CF" w:rsidP="009C25F7">
                            <w:pPr>
                              <w:rPr>
                                <w:sz w:val="1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8" style="position:absolute;left:0;text-align:left;margin-left:99pt;margin-top:19pt;width:26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" filled="f" strokecolor="black [3213]" strokeweight="1pt">
                <v:textbox>
                  <w:txbxContent>
                    <w:p w:rsidR="00CD25CF" w:rsidRPr="009C25F7" w:rsidRDefault="00CD25CF" w:rsidP="009C25F7">
                      <w:pPr>
                        <w:rPr>
                          <w:sz w:val="14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317500</wp:posOffset>
                </wp:positionV>
                <wp:extent cx="266700" cy="0"/>
                <wp:effectExtent l="0" t="76200" r="19050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E39FE" id="직선 화살표 연결선 2" o:spid="_x0000_s1026" type="#_x0000_t32" style="position:absolute;left:0;text-align:left;margin-left:71.25pt;margin-top:25pt;width:2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7D7A80" w:rsidRPr="007D7A80">
        <w:rPr>
          <w:rFonts w:hint="eastAsia"/>
          <w:lang w:eastAsia="ko-KR"/>
        </w:rPr>
        <w:t>기능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</w:tblGrid>
      <w:tr w:rsidR="009C25F7" w:rsidTr="009C25F7">
        <w:tc>
          <w:tcPr>
            <w:tcW w:w="551" w:type="dxa"/>
          </w:tcPr>
          <w:p w:rsidR="009C25F7" w:rsidRDefault="009C25F7" w:rsidP="009C25F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0]</w:t>
            </w:r>
          </w:p>
        </w:tc>
      </w:tr>
      <w:tr w:rsidR="009C25F7" w:rsidTr="009C25F7">
        <w:tc>
          <w:tcPr>
            <w:tcW w:w="551" w:type="dxa"/>
          </w:tcPr>
          <w:p w:rsidR="009C25F7" w:rsidRDefault="009C25F7" w:rsidP="009C25F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1]</w:t>
            </w:r>
          </w:p>
        </w:tc>
      </w:tr>
      <w:tr w:rsidR="009C25F7" w:rsidTr="009C25F7">
        <w:tc>
          <w:tcPr>
            <w:tcW w:w="551" w:type="dxa"/>
          </w:tcPr>
          <w:p w:rsidR="009C25F7" w:rsidRDefault="009C25F7" w:rsidP="009C25F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2]</w:t>
            </w:r>
          </w:p>
        </w:tc>
      </w:tr>
    </w:tbl>
    <w:p w:rsidR="009C25F7" w:rsidRDefault="009C25F7" w:rsidP="009C25F7">
      <w:pPr>
        <w:ind w:left="720"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96452" wp14:editId="614A5370">
                <wp:simplePos x="0" y="0"/>
                <wp:positionH relativeFrom="column">
                  <wp:posOffset>904875</wp:posOffset>
                </wp:positionH>
                <wp:positionV relativeFrom="paragraph">
                  <wp:posOffset>240665</wp:posOffset>
                </wp:positionV>
                <wp:extent cx="266700" cy="0"/>
                <wp:effectExtent l="0" t="76200" r="19050" b="9525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0BC05" id="직선 화살표 연결선 9" o:spid="_x0000_s1026" type="#_x0000_t32" style="position:absolute;left:0;text-align:left;margin-left:71.25pt;margin-top:18.95pt;width:2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38E19" wp14:editId="56CF07F5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333375" cy="161925"/>
                <wp:effectExtent l="0" t="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CF" w:rsidRPr="009C25F7" w:rsidRDefault="00CD25CF" w:rsidP="009C25F7">
                            <w:pPr>
                              <w:rPr>
                                <w:sz w:val="1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38E19" id="직사각형 10" o:spid="_x0000_s1029" style="position:absolute;left:0;text-align:left;margin-left:99pt;margin-top:12.95pt;width:26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" filled="f" strokecolor="black [3213]" strokeweight="1pt">
                <v:textbox>
                  <w:txbxContent>
                    <w:p w:rsidR="00CD25CF" w:rsidRPr="009C25F7" w:rsidRDefault="00CD25CF" w:rsidP="009C25F7">
                      <w:pPr>
                        <w:rPr>
                          <w:sz w:val="14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C25F7">
        <w:rPr>
          <w:rFonts w:asciiTheme="minorHAnsi" w:eastAsiaTheme="minorHAnsi" w:hAnsiTheme="minorHAnsi" w:hint="eastAsia"/>
          <w:i/>
          <w:i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18907" wp14:editId="6E629CC5">
                <wp:simplePos x="0" y="0"/>
                <wp:positionH relativeFrom="column">
                  <wp:posOffset>1704975</wp:posOffset>
                </wp:positionH>
                <wp:positionV relativeFrom="paragraph">
                  <wp:posOffset>256540</wp:posOffset>
                </wp:positionV>
                <wp:extent cx="266700" cy="0"/>
                <wp:effectExtent l="0" t="76200" r="19050" b="9525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DADF4" id="직선 화살표 연결선 11" o:spid="_x0000_s1026" type="#_x0000_t32" style="position:absolute;left:0;text-align:left;margin-left:134.25pt;margin-top:20.2pt;width:2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9C25F7">
        <w:rPr>
          <w:rFonts w:asciiTheme="minorHAnsi" w:eastAsiaTheme="minorHAnsi" w:hAnsiTheme="minorHAnsi" w:hint="eastAsia"/>
          <w:i/>
          <w:i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FCE38" wp14:editId="6AA6ECD8">
                <wp:simplePos x="0" y="0"/>
                <wp:positionH relativeFrom="column">
                  <wp:posOffset>2047875</wp:posOffset>
                </wp:positionH>
                <wp:positionV relativeFrom="paragraph">
                  <wp:posOffset>151765</wp:posOffset>
                </wp:positionV>
                <wp:extent cx="333375" cy="161925"/>
                <wp:effectExtent l="0" t="0" r="28575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CF" w:rsidRPr="009C25F7" w:rsidRDefault="00CD25CF" w:rsidP="009C25F7">
                            <w:pPr>
                              <w:rPr>
                                <w:sz w:val="1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FCE38" id="직사각형 12" o:spid="_x0000_s1030" style="position:absolute;left:0;text-align:left;margin-left:161.25pt;margin-top:11.95pt;width:26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" filled="f" strokecolor="black [3213]" strokeweight="1pt">
                <v:textbox>
                  <w:txbxContent>
                    <w:p w:rsidR="00CD25CF" w:rsidRPr="009C25F7" w:rsidRDefault="00CD25CF" w:rsidP="009C25F7">
                      <w:pPr>
                        <w:rPr>
                          <w:sz w:val="14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|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</w:tblGrid>
      <w:tr w:rsidR="009C25F7" w:rsidTr="009C25F7">
        <w:tc>
          <w:tcPr>
            <w:tcW w:w="551" w:type="dxa"/>
          </w:tcPr>
          <w:p w:rsidR="009C25F7" w:rsidRDefault="009C25F7" w:rsidP="009C25F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19]</w:t>
            </w:r>
          </w:p>
        </w:tc>
      </w:tr>
    </w:tbl>
    <w:p w:rsidR="009C25F7" w:rsidRDefault="009C25F7" w:rsidP="009C25F7">
      <w:pPr>
        <w:ind w:left="720"/>
        <w:rPr>
          <w:lang w:eastAsia="ko-KR"/>
        </w:rPr>
      </w:pPr>
    </w:p>
    <w:p w:rsidR="009C25F7" w:rsidRPr="009C25F7" w:rsidRDefault="00211992" w:rsidP="009C25F7">
      <w:pPr>
        <w:ind w:left="720"/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총</w:t>
      </w:r>
      <w:r w:rsidR="00D071F2">
        <w:rPr>
          <w:rFonts w:hint="eastAsia"/>
          <w:lang w:eastAsia="ko-KR"/>
        </w:rPr>
        <w:t xml:space="preserve"> </w:t>
      </w:r>
      <w:r w:rsidR="00D071F2">
        <w:rPr>
          <w:lang w:eastAsia="ko-KR"/>
        </w:rPr>
        <w:t>20</w:t>
      </w:r>
      <w:r w:rsidR="00D071F2">
        <w:rPr>
          <w:rFonts w:hint="eastAsia"/>
          <w:lang w:eastAsia="ko-KR"/>
        </w:rPr>
        <w:t>개의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인덱스를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가진</w:t>
      </w:r>
      <w:r w:rsidR="00D071F2">
        <w:rPr>
          <w:rFonts w:hint="eastAsia"/>
          <w:lang w:eastAsia="ko-KR"/>
        </w:rPr>
        <w:t xml:space="preserve"> </w:t>
      </w:r>
      <w:r w:rsidR="00D071F2">
        <w:rPr>
          <w:lang w:eastAsia="ko-KR"/>
        </w:rPr>
        <w:t>hashtable</w:t>
      </w:r>
      <w:r w:rsidR="00D071F2">
        <w:rPr>
          <w:rFonts w:hint="eastAsia"/>
          <w:lang w:eastAsia="ko-KR"/>
        </w:rPr>
        <w:t>을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한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인덱스씩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돌며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각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인덱스에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연결된</w:t>
      </w:r>
      <w:r w:rsidR="00D071F2">
        <w:rPr>
          <w:rFonts w:hint="eastAsia"/>
          <w:lang w:eastAsia="ko-KR"/>
        </w:rPr>
        <w:t xml:space="preserve"> </w:t>
      </w:r>
      <w:r w:rsidR="00D071F2">
        <w:rPr>
          <w:lang w:eastAsia="ko-KR"/>
        </w:rPr>
        <w:t>linkedlist</w:t>
      </w:r>
      <w:r w:rsidR="00D071F2">
        <w:rPr>
          <w:rFonts w:hint="eastAsia"/>
          <w:lang w:eastAsia="ko-KR"/>
        </w:rPr>
        <w:t>의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끝까지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출력하고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다음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인덱스로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이동하며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출력한다</w:t>
      </w:r>
      <w:r w:rsidR="00D071F2">
        <w:rPr>
          <w:rFonts w:hint="eastAsia"/>
          <w:lang w:eastAsia="ko-KR"/>
        </w:rPr>
        <w:t>.</w:t>
      </w:r>
    </w:p>
    <w:p w:rsidR="007D7A80" w:rsidRP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A62F8A">
        <w:tc>
          <w:tcPr>
            <w:tcW w:w="1827" w:type="dxa"/>
          </w:tcPr>
          <w:p w:rsidR="009C25F7" w:rsidRPr="00F20DEC" w:rsidRDefault="00F20DEC" w:rsidP="00CD25CF">
            <w:pPr>
              <w:rPr>
                <w:u w:val="single"/>
                <w:lang w:eastAsia="ko-KR"/>
              </w:rPr>
            </w:pPr>
            <w:r w:rsidRPr="00F20DEC">
              <w:rPr>
                <w:rFonts w:hint="eastAsia"/>
                <w:u w:val="single"/>
                <w:lang w:eastAsia="ko-KR"/>
              </w:rPr>
              <w:t>h</w:t>
            </w:r>
            <w:r w:rsidRPr="00F20DEC">
              <w:rPr>
                <w:u w:val="single"/>
                <w:lang w:eastAsia="ko-KR"/>
              </w:rPr>
              <w:t>ptr *head</w:t>
            </w:r>
          </w:p>
          <w:p w:rsidR="00F20DEC" w:rsidRPr="00F20DEC" w:rsidRDefault="00F20DEC" w:rsidP="00CD25CF">
            <w:pPr>
              <w:rPr>
                <w:u w:val="single"/>
                <w:lang w:eastAsia="ko-KR"/>
              </w:rPr>
            </w:pPr>
            <w:r w:rsidRPr="00F20DEC">
              <w:rPr>
                <w:rFonts w:hint="eastAsia"/>
                <w:u w:val="single"/>
                <w:lang w:eastAsia="ko-KR"/>
              </w:rPr>
              <w:t>h</w:t>
            </w:r>
            <w:r w:rsidRPr="00F20DEC">
              <w:rPr>
                <w:u w:val="single"/>
                <w:lang w:eastAsia="ko-KR"/>
              </w:rPr>
              <w:t>ptr temp</w:t>
            </w:r>
          </w:p>
          <w:p w:rsidR="00F20DEC" w:rsidRPr="00F20DEC" w:rsidRDefault="00F20DEC" w:rsidP="00CD25CF">
            <w:pPr>
              <w:rPr>
                <w:u w:val="single"/>
                <w:lang w:eastAsia="ko-KR"/>
              </w:rPr>
            </w:pPr>
            <w:r w:rsidRPr="00F20DEC">
              <w:rPr>
                <w:rFonts w:hint="eastAsia"/>
                <w:u w:val="single"/>
                <w:lang w:eastAsia="ko-KR"/>
              </w:rPr>
              <w:t>i</w:t>
            </w:r>
            <w:r w:rsidRPr="00F20DEC">
              <w:rPr>
                <w:u w:val="single"/>
                <w:lang w:eastAsia="ko-KR"/>
              </w:rPr>
              <w:t>nt i</w:t>
            </w:r>
          </w:p>
          <w:p w:rsidR="00F20DEC" w:rsidRDefault="00F20DEC" w:rsidP="00CD25CF">
            <w:pPr>
              <w:rPr>
                <w:lang w:eastAsia="ko-KR"/>
              </w:rPr>
            </w:pPr>
            <w:r w:rsidRPr="00F20DEC">
              <w:rPr>
                <w:rFonts w:hint="eastAsia"/>
                <w:u w:val="single"/>
                <w:lang w:eastAsia="ko-KR"/>
              </w:rPr>
              <w:t>i</w:t>
            </w:r>
            <w:r w:rsidRPr="00F20DEC">
              <w:rPr>
                <w:u w:val="single"/>
                <w:lang w:eastAsia="ko-KR"/>
              </w:rPr>
              <w:t>nt isFirst</w:t>
            </w:r>
          </w:p>
        </w:tc>
        <w:tc>
          <w:tcPr>
            <w:tcW w:w="6803" w:type="dxa"/>
          </w:tcPr>
          <w:p w:rsidR="009C25F7" w:rsidRDefault="00F20DEC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ashtable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head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</w:p>
          <w:p w:rsidR="00F20DEC" w:rsidRDefault="00F20DEC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ead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전달받아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칸씩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출력해준다</w:t>
            </w:r>
          </w:p>
          <w:p w:rsidR="00F20DEC" w:rsidRDefault="00F20DEC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반복문에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인자로서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인덱스를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나타낸다</w:t>
            </w:r>
          </w:p>
          <w:p w:rsidR="00F20DEC" w:rsidRDefault="00F20DEC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인덱스에서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첫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앞에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화살표가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flag </w:t>
            </w:r>
            <w:r>
              <w:rPr>
                <w:rFonts w:hint="eastAsia"/>
                <w:lang w:eastAsia="ko-KR"/>
              </w:rPr>
              <w:t>역할을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7D7A80" w:rsidRDefault="007D7A80" w:rsidP="007D7A80">
      <w:pPr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B52B4E">
        <w:rPr>
          <w:rFonts w:asciiTheme="minorHAnsi" w:eastAsiaTheme="minorHAnsi" w:hAnsiTheme="minorHAnsi"/>
          <w:bCs/>
          <w:sz w:val="24"/>
          <w:lang w:eastAsia="ko-KR"/>
        </w:rPr>
        <w:t>hashfunction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B52B4E">
        <w:rPr>
          <w:rFonts w:asciiTheme="minorHAnsi" w:eastAsiaTheme="minorHAnsi" w:hAnsiTheme="minorHAnsi"/>
          <w:bCs/>
          <w:sz w:val="24"/>
          <w:lang w:eastAsia="ko-KR"/>
        </w:rPr>
        <w:t>char* mnem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4B6A54" w:rsidRPr="004B6A54" w:rsidRDefault="00B45EEA" w:rsidP="004B6A54">
      <w:pPr>
        <w:ind w:left="720"/>
        <w:rPr>
          <w:lang w:eastAsia="ko-KR"/>
        </w:rPr>
      </w:pP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</w:p>
    <w:p w:rsidR="007D7A80" w:rsidRP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4A2DD8">
        <w:tc>
          <w:tcPr>
            <w:tcW w:w="1827" w:type="dxa"/>
          </w:tcPr>
          <w:p w:rsidR="009C25F7" w:rsidRPr="004A2DD8" w:rsidRDefault="00B45EEA" w:rsidP="00CD25CF">
            <w:pPr>
              <w:rPr>
                <w:u w:val="single"/>
                <w:lang w:eastAsia="ko-KR"/>
              </w:rPr>
            </w:pPr>
            <w:r w:rsidRPr="004A2DD8">
              <w:rPr>
                <w:rFonts w:hint="eastAsia"/>
                <w:u w:val="single"/>
                <w:lang w:eastAsia="ko-KR"/>
              </w:rPr>
              <w:t>c</w:t>
            </w:r>
            <w:r w:rsidRPr="004A2DD8">
              <w:rPr>
                <w:u w:val="single"/>
                <w:lang w:eastAsia="ko-KR"/>
              </w:rPr>
              <w:t>har* mnem</w:t>
            </w:r>
          </w:p>
        </w:tc>
        <w:tc>
          <w:tcPr>
            <w:tcW w:w="6803" w:type="dxa"/>
          </w:tcPr>
          <w:p w:rsidR="009C25F7" w:rsidRDefault="00B45EEA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정수인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인덱스로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치환하고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싶은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</w:t>
            </w:r>
          </w:p>
        </w:tc>
      </w:tr>
    </w:tbl>
    <w:p w:rsidR="007D7A80" w:rsidRPr="007D7A80" w:rsidRDefault="007D7A80" w:rsidP="007D7A80">
      <w:pPr>
        <w:rPr>
          <w:lang w:eastAsia="ko-KR"/>
        </w:rPr>
      </w:pPr>
    </w:p>
    <w:p w:rsidR="00B52B4E" w:rsidRPr="003E190F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lastRenderedPageBreak/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>
        <w:rPr>
          <w:rFonts w:asciiTheme="minorHAnsi" w:eastAsiaTheme="minorHAnsi" w:hAnsiTheme="minorHAnsi"/>
          <w:bCs/>
          <w:sz w:val="24"/>
          <w:lang w:eastAsia="ko-KR"/>
        </w:rPr>
        <w:t>hashlist_push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>
        <w:rPr>
          <w:rFonts w:asciiTheme="minorHAnsi" w:eastAsiaTheme="minorHAnsi" w:hAnsiTheme="minorHAnsi"/>
          <w:bCs/>
          <w:sz w:val="24"/>
          <w:lang w:eastAsia="ko-KR"/>
        </w:rPr>
        <w:t>hptr* head, char** mnem, int opcode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B52B4E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4A2DD8" w:rsidRPr="004A2DD8" w:rsidRDefault="0085014E" w:rsidP="004A2DD8">
      <w:pPr>
        <w:ind w:left="720"/>
        <w:rPr>
          <w:lang w:eastAsia="ko-KR"/>
        </w:rPr>
      </w:pPr>
      <w:r>
        <w:rPr>
          <w:lang w:eastAsia="ko-KR"/>
        </w:rPr>
        <w:t>head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optable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hptr temp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만날때까지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한칸씩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넣어준다</w:t>
      </w:r>
      <w:r>
        <w:rPr>
          <w:rFonts w:hint="eastAsia"/>
          <w:lang w:eastAsia="ko-KR"/>
        </w:rPr>
        <w:t>.</w:t>
      </w:r>
    </w:p>
    <w:p w:rsidR="00B52B4E" w:rsidRPr="007D7A80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B371A8">
        <w:tc>
          <w:tcPr>
            <w:tcW w:w="1827" w:type="dxa"/>
          </w:tcPr>
          <w:p w:rsidR="009C25F7" w:rsidRPr="00B371A8" w:rsidRDefault="004A2DD8" w:rsidP="00CD25CF">
            <w:pPr>
              <w:rPr>
                <w:u w:val="single"/>
                <w:lang w:eastAsia="ko-KR"/>
              </w:rPr>
            </w:pPr>
            <w:r w:rsidRPr="00B371A8">
              <w:rPr>
                <w:u w:val="single"/>
                <w:lang w:eastAsia="ko-KR"/>
              </w:rPr>
              <w:t>hptr *head</w:t>
            </w:r>
          </w:p>
          <w:p w:rsidR="004A2DD8" w:rsidRPr="00B371A8" w:rsidRDefault="004A2DD8" w:rsidP="00CD25CF">
            <w:pPr>
              <w:rPr>
                <w:u w:val="single"/>
                <w:lang w:eastAsia="ko-KR"/>
              </w:rPr>
            </w:pPr>
            <w:r w:rsidRPr="00B371A8">
              <w:rPr>
                <w:rFonts w:hint="eastAsia"/>
                <w:u w:val="single"/>
                <w:lang w:eastAsia="ko-KR"/>
              </w:rPr>
              <w:t>h</w:t>
            </w:r>
            <w:r w:rsidRPr="00B371A8">
              <w:rPr>
                <w:u w:val="single"/>
                <w:lang w:eastAsia="ko-KR"/>
              </w:rPr>
              <w:t>ptr temp</w:t>
            </w:r>
          </w:p>
          <w:p w:rsidR="004A2DD8" w:rsidRPr="00B371A8" w:rsidRDefault="004A2DD8" w:rsidP="00CD25CF">
            <w:pPr>
              <w:rPr>
                <w:u w:val="single"/>
                <w:lang w:eastAsia="ko-KR"/>
              </w:rPr>
            </w:pPr>
            <w:r w:rsidRPr="00B371A8">
              <w:rPr>
                <w:rFonts w:hint="eastAsia"/>
                <w:u w:val="single"/>
                <w:lang w:eastAsia="ko-KR"/>
              </w:rPr>
              <w:t>c</w:t>
            </w:r>
            <w:r w:rsidRPr="00B371A8">
              <w:rPr>
                <w:u w:val="single"/>
                <w:lang w:eastAsia="ko-KR"/>
              </w:rPr>
              <w:t>har</w:t>
            </w:r>
            <w:r w:rsidR="00CD25CF" w:rsidRPr="00B371A8">
              <w:rPr>
                <w:u w:val="single"/>
                <w:lang w:eastAsia="ko-KR"/>
              </w:rPr>
              <w:t xml:space="preserve"> </w:t>
            </w:r>
            <w:r w:rsidRPr="00B371A8">
              <w:rPr>
                <w:u w:val="single"/>
                <w:lang w:eastAsia="ko-KR"/>
              </w:rPr>
              <w:t>*mnem</w:t>
            </w:r>
          </w:p>
          <w:p w:rsidR="004A2DD8" w:rsidRDefault="004A2DD8" w:rsidP="00CD25CF">
            <w:pPr>
              <w:rPr>
                <w:lang w:eastAsia="ko-KR"/>
              </w:rPr>
            </w:pPr>
            <w:r w:rsidRPr="00B371A8">
              <w:rPr>
                <w:rFonts w:hint="eastAsia"/>
                <w:u w:val="single"/>
                <w:lang w:eastAsia="ko-KR"/>
              </w:rPr>
              <w:t>i</w:t>
            </w:r>
            <w:r w:rsidRPr="00B371A8">
              <w:rPr>
                <w:u w:val="single"/>
                <w:lang w:eastAsia="ko-KR"/>
              </w:rPr>
              <w:t>nt opcode</w:t>
            </w:r>
          </w:p>
        </w:tc>
        <w:tc>
          <w:tcPr>
            <w:tcW w:w="6803" w:type="dxa"/>
          </w:tcPr>
          <w:p w:rsidR="009C25F7" w:rsidRDefault="00CD25CF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ashtable</w:t>
            </w:r>
            <w:r w:rsidR="00D6526E">
              <w:rPr>
                <w:rFonts w:hint="eastAsia"/>
                <w:lang w:eastAsia="ko-KR"/>
              </w:rPr>
              <w:t>의</w:t>
            </w:r>
            <w:r w:rsidR="00D6526E">
              <w:rPr>
                <w:rFonts w:hint="eastAsia"/>
                <w:lang w:eastAsia="ko-KR"/>
              </w:rPr>
              <w:t xml:space="preserve"> </w:t>
            </w:r>
            <w:r w:rsidR="00D6526E">
              <w:rPr>
                <w:rFonts w:hint="eastAsia"/>
                <w:lang w:eastAsia="ko-KR"/>
              </w:rPr>
              <w:t>한</w:t>
            </w:r>
            <w:r w:rsidR="00D6526E">
              <w:rPr>
                <w:rFonts w:hint="eastAsia"/>
                <w:lang w:eastAsia="ko-KR"/>
              </w:rPr>
              <w:t xml:space="preserve"> i</w:t>
            </w:r>
            <w:r w:rsidR="00D6526E">
              <w:rPr>
                <w:lang w:eastAsia="ko-KR"/>
              </w:rPr>
              <w:t>ndex</w:t>
            </w:r>
            <w:r w:rsidR="00D6526E">
              <w:rPr>
                <w:rFonts w:hint="eastAsia"/>
                <w:lang w:eastAsia="ko-KR"/>
              </w:rPr>
              <w:t>의</w:t>
            </w:r>
            <w:r w:rsidR="00D6526E">
              <w:rPr>
                <w:rFonts w:hint="eastAsia"/>
                <w:lang w:eastAsia="ko-KR"/>
              </w:rPr>
              <w:t xml:space="preserve"> </w:t>
            </w:r>
            <w:r w:rsidR="00D6526E">
              <w:rPr>
                <w:lang w:eastAsia="ko-KR"/>
              </w:rPr>
              <w:t>linkedlist</w:t>
            </w:r>
            <w:r w:rsidR="00D6526E"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시작하는</w:t>
            </w:r>
            <w:r>
              <w:rPr>
                <w:rFonts w:hint="eastAsia"/>
                <w:lang w:eastAsia="ko-KR"/>
              </w:rPr>
              <w:t xml:space="preserve"> </w:t>
            </w:r>
            <w:r w:rsidR="00673E03">
              <w:rPr>
                <w:rFonts w:hint="eastAsia"/>
                <w:lang w:eastAsia="ko-KR"/>
              </w:rPr>
              <w:t>주소값을</w:t>
            </w:r>
            <w:r w:rsidR="00673E03">
              <w:rPr>
                <w:rFonts w:hint="eastAsia"/>
                <w:lang w:eastAsia="ko-KR"/>
              </w:rPr>
              <w:t xml:space="preserve"> </w:t>
            </w:r>
            <w:r w:rsidR="00673E03">
              <w:rPr>
                <w:rFonts w:hint="eastAsia"/>
                <w:lang w:eastAsia="ko-KR"/>
              </w:rPr>
              <w:t>저장하고</w:t>
            </w:r>
            <w:r w:rsidR="00673E03">
              <w:rPr>
                <w:rFonts w:hint="eastAsia"/>
                <w:lang w:eastAsia="ko-KR"/>
              </w:rPr>
              <w:t xml:space="preserve"> </w:t>
            </w:r>
            <w:r w:rsidR="00673E03">
              <w:rPr>
                <w:rFonts w:hint="eastAsia"/>
                <w:lang w:eastAsia="ko-KR"/>
              </w:rPr>
              <w:t>있다</w:t>
            </w:r>
            <w:r w:rsidR="00673E03">
              <w:rPr>
                <w:rFonts w:hint="eastAsia"/>
                <w:lang w:eastAsia="ko-KR"/>
              </w:rPr>
              <w:t>.</w:t>
            </w:r>
          </w:p>
          <w:p w:rsidR="00B371A8" w:rsidRDefault="00B371A8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ead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한칸씩</w:t>
            </w:r>
            <w:r>
              <w:rPr>
                <w:rFonts w:hint="eastAsia"/>
                <w:lang w:eastAsia="ko-KR"/>
              </w:rPr>
              <w:t xml:space="preserve"> null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만날때까지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이동한다</w:t>
            </w:r>
            <w:r>
              <w:rPr>
                <w:rFonts w:hint="eastAsia"/>
                <w:lang w:eastAsia="ko-KR"/>
              </w:rPr>
              <w:t>.</w:t>
            </w:r>
          </w:p>
          <w:p w:rsidR="00B371A8" w:rsidRDefault="00B371A8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mnemonic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:rsidR="00B371A8" w:rsidRPr="00B371A8" w:rsidRDefault="00B371A8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opcode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7D7A80" w:rsidRDefault="007D7A80" w:rsidP="007D7A80">
      <w:pPr>
        <w:rPr>
          <w:lang w:eastAsia="ko-KR"/>
        </w:rPr>
      </w:pPr>
    </w:p>
    <w:p w:rsidR="00B52B4E" w:rsidRPr="003E190F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AB3D33">
        <w:rPr>
          <w:rFonts w:asciiTheme="minorHAnsi" w:eastAsiaTheme="minorHAnsi" w:hAnsiTheme="minorHAnsi"/>
          <w:bCs/>
          <w:sz w:val="24"/>
          <w:lang w:eastAsia="ko-KR"/>
        </w:rPr>
        <w:t>hashMain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AB3D33">
        <w:rPr>
          <w:rFonts w:asciiTheme="minorHAnsi" w:eastAsiaTheme="minorHAnsi" w:hAnsiTheme="minorHAnsi"/>
          <w:bCs/>
          <w:sz w:val="24"/>
          <w:lang w:eastAsia="ko-KR"/>
        </w:rPr>
        <w:t>char* fname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B52B4E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85014E" w:rsidRPr="0085014E" w:rsidRDefault="0085014E" w:rsidP="0085014E">
      <w:pPr>
        <w:ind w:left="72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ashMain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 w:rsidR="001F182F">
        <w:rPr>
          <w:lang w:eastAsia="ko-KR"/>
        </w:rPr>
        <w:t xml:space="preserve">opcode.txt </w:t>
      </w:r>
      <w:r w:rsidR="001F182F">
        <w:rPr>
          <w:rFonts w:hint="eastAsia"/>
          <w:lang w:eastAsia="ko-KR"/>
        </w:rPr>
        <w:t>를</w:t>
      </w:r>
      <w:r w:rsidR="001F182F">
        <w:rPr>
          <w:rFonts w:hint="eastAsia"/>
          <w:lang w:eastAsia="ko-KR"/>
        </w:rPr>
        <w:t xml:space="preserve"> </w:t>
      </w:r>
      <w:r w:rsidR="001F182F">
        <w:rPr>
          <w:lang w:eastAsia="ko-KR"/>
        </w:rPr>
        <w:t>optable</w:t>
      </w:r>
      <w:r w:rsidR="001F182F">
        <w:rPr>
          <w:rFonts w:hint="eastAsia"/>
          <w:lang w:eastAsia="ko-KR"/>
        </w:rPr>
        <w:t>에</w:t>
      </w:r>
      <w:r w:rsidR="001F182F">
        <w:rPr>
          <w:rFonts w:hint="eastAsia"/>
          <w:lang w:eastAsia="ko-KR"/>
        </w:rPr>
        <w:t xml:space="preserve"> </w:t>
      </w:r>
      <w:r w:rsidR="001F182F">
        <w:rPr>
          <w:rFonts w:hint="eastAsia"/>
          <w:lang w:eastAsia="ko-KR"/>
        </w:rPr>
        <w:t>삽입하는</w:t>
      </w:r>
      <w:r w:rsidR="001F182F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함수이다</w:t>
      </w:r>
      <w:r w:rsidR="00055891">
        <w:rPr>
          <w:rFonts w:hint="eastAsia"/>
          <w:lang w:eastAsia="ko-KR"/>
        </w:rPr>
        <w:t>.</w:t>
      </w:r>
      <w:r w:rsidR="00055891">
        <w:rPr>
          <w:lang w:eastAsia="ko-KR"/>
        </w:rPr>
        <w:t xml:space="preserve"> opcode.txt.</w:t>
      </w:r>
      <w:r w:rsidR="00055891">
        <w:rPr>
          <w:rFonts w:hint="eastAsia"/>
          <w:lang w:eastAsia="ko-KR"/>
        </w:rPr>
        <w:t>를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한줄씩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읽어와서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입력받은</w:t>
      </w:r>
      <w:r w:rsidR="00055891">
        <w:rPr>
          <w:rFonts w:hint="eastAsia"/>
          <w:lang w:eastAsia="ko-KR"/>
        </w:rPr>
        <w:t xml:space="preserve"> </w:t>
      </w:r>
      <w:r w:rsidR="00055891">
        <w:rPr>
          <w:lang w:eastAsia="ko-KR"/>
        </w:rPr>
        <w:t>mnemonic</w:t>
      </w:r>
      <w:r w:rsidR="00055891">
        <w:rPr>
          <w:rFonts w:hint="eastAsia"/>
          <w:lang w:eastAsia="ko-KR"/>
        </w:rPr>
        <w:t>을</w:t>
      </w:r>
      <w:r w:rsidR="00055891">
        <w:rPr>
          <w:rFonts w:hint="eastAsia"/>
          <w:lang w:eastAsia="ko-KR"/>
        </w:rPr>
        <w:t xml:space="preserve"> </w:t>
      </w:r>
      <w:r w:rsidR="00055891">
        <w:rPr>
          <w:lang w:eastAsia="ko-KR"/>
        </w:rPr>
        <w:t>hashfunction</w:t>
      </w:r>
      <w:r w:rsidR="00055891">
        <w:rPr>
          <w:rFonts w:hint="eastAsia"/>
          <w:lang w:eastAsia="ko-KR"/>
        </w:rPr>
        <w:t>에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입력하여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그</w:t>
      </w:r>
      <w:r w:rsidR="00055891">
        <w:rPr>
          <w:rFonts w:hint="eastAsia"/>
          <w:lang w:eastAsia="ko-KR"/>
        </w:rPr>
        <w:t xml:space="preserve"> </w:t>
      </w:r>
      <w:r w:rsidR="00055891">
        <w:rPr>
          <w:lang w:eastAsia="ko-KR"/>
        </w:rPr>
        <w:t>mnemonic</w:t>
      </w:r>
      <w:r w:rsidR="00055891">
        <w:rPr>
          <w:rFonts w:hint="eastAsia"/>
          <w:lang w:eastAsia="ko-KR"/>
        </w:rPr>
        <w:t>이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들어가야될</w:t>
      </w:r>
      <w:r w:rsidR="00055891">
        <w:rPr>
          <w:rFonts w:hint="eastAsia"/>
          <w:lang w:eastAsia="ko-KR"/>
        </w:rPr>
        <w:t xml:space="preserve"> </w:t>
      </w:r>
      <w:r w:rsidR="00055891">
        <w:rPr>
          <w:lang w:eastAsia="ko-KR"/>
        </w:rPr>
        <w:t>index</w:t>
      </w:r>
      <w:r w:rsidR="00055891">
        <w:rPr>
          <w:rFonts w:hint="eastAsia"/>
          <w:lang w:eastAsia="ko-KR"/>
        </w:rPr>
        <w:t>를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구하고</w:t>
      </w:r>
      <w:r w:rsidR="00055891">
        <w:rPr>
          <w:rFonts w:hint="eastAsia"/>
          <w:lang w:eastAsia="ko-KR"/>
        </w:rPr>
        <w:t>,</w:t>
      </w:r>
      <w:r w:rsidR="00055891">
        <w:rPr>
          <w:lang w:eastAsia="ko-KR"/>
        </w:rPr>
        <w:t xml:space="preserve"> </w:t>
      </w:r>
      <w:r w:rsidR="00055891">
        <w:rPr>
          <w:rFonts w:hint="eastAsia"/>
          <w:lang w:eastAsia="ko-KR"/>
        </w:rPr>
        <w:t>o</w:t>
      </w:r>
      <w:r w:rsidR="00055891">
        <w:rPr>
          <w:lang w:eastAsia="ko-KR"/>
        </w:rPr>
        <w:t>ptable</w:t>
      </w:r>
      <w:r w:rsidR="00055891">
        <w:rPr>
          <w:rFonts w:hint="eastAsia"/>
          <w:lang w:eastAsia="ko-KR"/>
        </w:rPr>
        <w:t>의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해당</w:t>
      </w:r>
      <w:r w:rsidR="00055891">
        <w:rPr>
          <w:rFonts w:hint="eastAsia"/>
          <w:lang w:eastAsia="ko-KR"/>
        </w:rPr>
        <w:t xml:space="preserve"> </w:t>
      </w:r>
      <w:r w:rsidR="00055891">
        <w:rPr>
          <w:lang w:eastAsia="ko-KR"/>
        </w:rPr>
        <w:t>index</w:t>
      </w:r>
      <w:r w:rsidR="00055891">
        <w:rPr>
          <w:rFonts w:hint="eastAsia"/>
          <w:lang w:eastAsia="ko-KR"/>
        </w:rPr>
        <w:t>주소값을</w:t>
      </w:r>
      <w:r w:rsidR="00055891">
        <w:rPr>
          <w:rFonts w:hint="eastAsia"/>
          <w:lang w:eastAsia="ko-KR"/>
        </w:rPr>
        <w:t xml:space="preserve"> </w:t>
      </w:r>
      <w:r w:rsidR="00055891">
        <w:rPr>
          <w:lang w:eastAsia="ko-KR"/>
        </w:rPr>
        <w:t>mnemonic</w:t>
      </w:r>
      <w:r w:rsidR="00055891">
        <w:rPr>
          <w:rFonts w:hint="eastAsia"/>
          <w:lang w:eastAsia="ko-KR"/>
        </w:rPr>
        <w:t>과</w:t>
      </w:r>
      <w:r w:rsidR="00055891">
        <w:rPr>
          <w:rFonts w:hint="eastAsia"/>
          <w:lang w:eastAsia="ko-KR"/>
        </w:rPr>
        <w:t xml:space="preserve"> </w:t>
      </w:r>
      <w:r w:rsidR="00055891">
        <w:rPr>
          <w:lang w:eastAsia="ko-KR"/>
        </w:rPr>
        <w:t>opcode</w:t>
      </w:r>
      <w:r w:rsidR="00055891">
        <w:rPr>
          <w:rFonts w:hint="eastAsia"/>
          <w:lang w:eastAsia="ko-KR"/>
        </w:rPr>
        <w:t>와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함께</w:t>
      </w:r>
      <w:r w:rsidR="00055891">
        <w:rPr>
          <w:rFonts w:hint="eastAsia"/>
          <w:lang w:eastAsia="ko-KR"/>
        </w:rPr>
        <w:t xml:space="preserve"> </w:t>
      </w:r>
      <w:r w:rsidR="00055891">
        <w:rPr>
          <w:lang w:eastAsia="ko-KR"/>
        </w:rPr>
        <w:t>hashlist_push()</w:t>
      </w:r>
      <w:r w:rsidR="00055891">
        <w:rPr>
          <w:rFonts w:hint="eastAsia"/>
          <w:lang w:eastAsia="ko-KR"/>
        </w:rPr>
        <w:t>에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넘겨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삽입한다</w:t>
      </w:r>
      <w:r w:rsidR="00055891">
        <w:rPr>
          <w:rFonts w:hint="eastAsia"/>
          <w:lang w:eastAsia="ko-KR"/>
        </w:rPr>
        <w:t>.</w:t>
      </w:r>
    </w:p>
    <w:p w:rsidR="00B52B4E" w:rsidRPr="007D7A80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C63308">
        <w:tc>
          <w:tcPr>
            <w:tcW w:w="1827" w:type="dxa"/>
          </w:tcPr>
          <w:p w:rsidR="009C25F7" w:rsidRPr="00C63308" w:rsidRDefault="00055891" w:rsidP="00CD25CF">
            <w:pPr>
              <w:rPr>
                <w:sz w:val="22"/>
                <w:szCs w:val="22"/>
                <w:u w:val="single"/>
                <w:lang w:eastAsia="ko-KR"/>
              </w:rPr>
            </w:pPr>
            <w:r w:rsidRPr="00C63308">
              <w:rPr>
                <w:rFonts w:hint="eastAsia"/>
                <w:sz w:val="22"/>
                <w:szCs w:val="22"/>
                <w:u w:val="single"/>
                <w:lang w:eastAsia="ko-KR"/>
              </w:rPr>
              <w:t>char</w:t>
            </w:r>
            <w:r w:rsidRPr="00C63308">
              <w:rPr>
                <w:sz w:val="22"/>
                <w:szCs w:val="22"/>
                <w:u w:val="single"/>
                <w:lang w:eastAsia="ko-KR"/>
              </w:rPr>
              <w:t xml:space="preserve"> *</w:t>
            </w:r>
            <w:r w:rsidRPr="00C63308">
              <w:rPr>
                <w:rFonts w:hint="eastAsia"/>
                <w:sz w:val="22"/>
                <w:szCs w:val="22"/>
                <w:u w:val="single"/>
                <w:lang w:eastAsia="ko-KR"/>
              </w:rPr>
              <w:t>f</w:t>
            </w:r>
            <w:r w:rsidRPr="00C63308">
              <w:rPr>
                <w:sz w:val="22"/>
                <w:szCs w:val="22"/>
                <w:u w:val="single"/>
                <w:lang w:eastAsia="ko-KR"/>
              </w:rPr>
              <w:t>name</w:t>
            </w:r>
          </w:p>
          <w:p w:rsidR="00055891" w:rsidRPr="00C63308" w:rsidRDefault="00055891" w:rsidP="00CD25CF">
            <w:pPr>
              <w:rPr>
                <w:sz w:val="22"/>
                <w:szCs w:val="22"/>
                <w:u w:val="single"/>
                <w:lang w:eastAsia="ko-KR"/>
              </w:rPr>
            </w:pPr>
            <w:r w:rsidRPr="00C63308">
              <w:rPr>
                <w:rFonts w:hint="eastAsia"/>
                <w:sz w:val="22"/>
                <w:szCs w:val="22"/>
                <w:u w:val="single"/>
                <w:lang w:eastAsia="ko-KR"/>
              </w:rPr>
              <w:t>F</w:t>
            </w:r>
            <w:r w:rsidRPr="00C63308">
              <w:rPr>
                <w:sz w:val="22"/>
                <w:szCs w:val="22"/>
                <w:u w:val="single"/>
                <w:lang w:eastAsia="ko-KR"/>
              </w:rPr>
              <w:t>ILE *fp</w:t>
            </w:r>
          </w:p>
          <w:p w:rsidR="00055891" w:rsidRPr="00C63308" w:rsidRDefault="00055891" w:rsidP="00CD25CF">
            <w:pPr>
              <w:rPr>
                <w:sz w:val="22"/>
                <w:szCs w:val="22"/>
                <w:u w:val="single"/>
                <w:lang w:eastAsia="ko-KR"/>
              </w:rPr>
            </w:pPr>
            <w:r w:rsidRPr="00C63308">
              <w:rPr>
                <w:rFonts w:hint="eastAsia"/>
                <w:sz w:val="22"/>
                <w:szCs w:val="22"/>
                <w:u w:val="single"/>
                <w:lang w:eastAsia="ko-KR"/>
              </w:rPr>
              <w:t>i</w:t>
            </w:r>
            <w:r w:rsidRPr="00C63308">
              <w:rPr>
                <w:sz w:val="22"/>
                <w:szCs w:val="22"/>
                <w:u w:val="single"/>
                <w:lang w:eastAsia="ko-KR"/>
              </w:rPr>
              <w:t>nt opcode</w:t>
            </w:r>
          </w:p>
          <w:p w:rsidR="00055891" w:rsidRPr="00C63308" w:rsidRDefault="00055891" w:rsidP="00CD25CF">
            <w:pPr>
              <w:rPr>
                <w:sz w:val="22"/>
                <w:szCs w:val="22"/>
                <w:u w:val="single"/>
                <w:lang w:eastAsia="ko-KR"/>
              </w:rPr>
            </w:pPr>
            <w:r w:rsidRPr="00C63308">
              <w:rPr>
                <w:rFonts w:hint="eastAsia"/>
                <w:sz w:val="22"/>
                <w:szCs w:val="22"/>
                <w:u w:val="single"/>
                <w:lang w:eastAsia="ko-KR"/>
              </w:rPr>
              <w:t>c</w:t>
            </w:r>
            <w:r w:rsidRPr="00C63308">
              <w:rPr>
                <w:sz w:val="22"/>
                <w:szCs w:val="22"/>
                <w:u w:val="single"/>
                <w:lang w:eastAsia="ko-KR"/>
              </w:rPr>
              <w:t>har mnem[30]</w:t>
            </w:r>
          </w:p>
          <w:p w:rsidR="00055891" w:rsidRPr="00C63308" w:rsidRDefault="00055891" w:rsidP="00CD25CF">
            <w:pPr>
              <w:rPr>
                <w:sz w:val="22"/>
                <w:szCs w:val="22"/>
                <w:u w:val="single"/>
                <w:lang w:eastAsia="ko-KR"/>
              </w:rPr>
            </w:pPr>
            <w:r w:rsidRPr="00C63308">
              <w:rPr>
                <w:rFonts w:hint="eastAsia"/>
                <w:sz w:val="22"/>
                <w:szCs w:val="22"/>
                <w:u w:val="single"/>
                <w:lang w:eastAsia="ko-KR"/>
              </w:rPr>
              <w:t>c</w:t>
            </w:r>
            <w:r w:rsidRPr="00C63308">
              <w:rPr>
                <w:sz w:val="22"/>
                <w:szCs w:val="22"/>
                <w:u w:val="single"/>
                <w:lang w:eastAsia="ko-KR"/>
              </w:rPr>
              <w:t>har format[30]</w:t>
            </w:r>
          </w:p>
          <w:p w:rsidR="00055891" w:rsidRDefault="00055891" w:rsidP="00CD25CF">
            <w:pPr>
              <w:rPr>
                <w:lang w:eastAsia="ko-KR"/>
              </w:rPr>
            </w:pPr>
            <w:r w:rsidRPr="00C63308">
              <w:rPr>
                <w:rFonts w:hint="eastAsia"/>
                <w:sz w:val="22"/>
                <w:szCs w:val="22"/>
                <w:u w:val="single"/>
                <w:lang w:eastAsia="ko-KR"/>
              </w:rPr>
              <w:t>i</w:t>
            </w:r>
            <w:r w:rsidRPr="00C63308">
              <w:rPr>
                <w:sz w:val="22"/>
                <w:szCs w:val="22"/>
                <w:u w:val="single"/>
                <w:lang w:eastAsia="ko-KR"/>
              </w:rPr>
              <w:t>nt index</w:t>
            </w:r>
          </w:p>
        </w:tc>
        <w:tc>
          <w:tcPr>
            <w:tcW w:w="6803" w:type="dxa"/>
          </w:tcPr>
          <w:p w:rsidR="009C25F7" w:rsidRDefault="00055891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받아온다</w:t>
            </w:r>
            <w:r>
              <w:rPr>
                <w:rFonts w:hint="eastAsia"/>
                <w:lang w:eastAsia="ko-KR"/>
              </w:rPr>
              <w:t>.</w:t>
            </w:r>
          </w:p>
          <w:p w:rsidR="00055891" w:rsidRDefault="00055891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파일을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열어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포인터이다</w:t>
            </w:r>
            <w:r>
              <w:rPr>
                <w:rFonts w:hint="eastAsia"/>
                <w:lang w:eastAsia="ko-KR"/>
              </w:rPr>
              <w:t>.</w:t>
            </w:r>
          </w:p>
          <w:p w:rsidR="00055891" w:rsidRDefault="00055891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파일에서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opcode</w:t>
            </w:r>
            <w:r>
              <w:rPr>
                <w:rFonts w:hint="eastAsia"/>
                <w:lang w:eastAsia="ko-KR"/>
              </w:rPr>
              <w:t>이다</w:t>
            </w:r>
          </w:p>
          <w:p w:rsidR="00055891" w:rsidRDefault="00055891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파일에서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mnemonic</w:t>
            </w:r>
            <w:r>
              <w:rPr>
                <w:rFonts w:hint="eastAsia"/>
                <w:lang w:eastAsia="ko-KR"/>
              </w:rPr>
              <w:t>이다</w:t>
            </w:r>
          </w:p>
          <w:p w:rsidR="00055891" w:rsidRDefault="00055891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파일에서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format</w:t>
            </w:r>
            <w:r>
              <w:rPr>
                <w:rFonts w:hint="eastAsia"/>
                <w:lang w:eastAsia="ko-KR"/>
              </w:rPr>
              <w:t>이다</w:t>
            </w:r>
          </w:p>
          <w:p w:rsidR="00055891" w:rsidRDefault="00055891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파일에서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mnemonic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hashfunction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인덱스이다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B52B4E" w:rsidRDefault="00B52B4E" w:rsidP="007D7A80">
      <w:pPr>
        <w:rPr>
          <w:lang w:eastAsia="ko-KR"/>
        </w:rPr>
      </w:pPr>
    </w:p>
    <w:p w:rsidR="00B52B4E" w:rsidRPr="003E190F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>
        <w:rPr>
          <w:rFonts w:asciiTheme="minorHAnsi" w:eastAsiaTheme="minorHAnsi" w:hAnsiTheme="minorHAnsi"/>
          <w:bCs/>
          <w:sz w:val="24"/>
          <w:lang w:eastAsia="ko-KR"/>
        </w:rPr>
        <w:t>cmd_</w:t>
      </w:r>
      <w:r w:rsidR="00AB3D33">
        <w:rPr>
          <w:rFonts w:asciiTheme="minorHAnsi" w:eastAsiaTheme="minorHAnsi" w:hAnsiTheme="minorHAnsi"/>
          <w:bCs/>
          <w:sz w:val="24"/>
          <w:lang w:eastAsia="ko-KR"/>
        </w:rPr>
        <w:t>dir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()</w:t>
      </w:r>
    </w:p>
    <w:p w:rsidR="00B52B4E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4C6E8B" w:rsidRPr="004C6E8B" w:rsidRDefault="00F05086" w:rsidP="004C6E8B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디렉토리의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출력하여준다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‘/’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추가하고</w:t>
      </w:r>
      <w:r>
        <w:rPr>
          <w:lang w:eastAsia="ko-KR"/>
        </w:rPr>
        <w:t>, executable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‘*’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B52B4E" w:rsidRPr="007D7A80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6A6B16">
        <w:tc>
          <w:tcPr>
            <w:tcW w:w="1827" w:type="dxa"/>
          </w:tcPr>
          <w:p w:rsidR="009C25F7" w:rsidRPr="006A6B16" w:rsidRDefault="004C6E8B" w:rsidP="00CD25CF">
            <w:pPr>
              <w:rPr>
                <w:sz w:val="22"/>
                <w:szCs w:val="22"/>
                <w:u w:val="single"/>
                <w:lang w:eastAsia="ko-KR"/>
              </w:rPr>
            </w:pPr>
            <w:r w:rsidRPr="006A6B16">
              <w:rPr>
                <w:rFonts w:hint="eastAsia"/>
                <w:sz w:val="22"/>
                <w:szCs w:val="22"/>
                <w:u w:val="single"/>
                <w:lang w:eastAsia="ko-KR"/>
              </w:rPr>
              <w:t>D</w:t>
            </w:r>
            <w:r w:rsidRPr="006A6B16">
              <w:rPr>
                <w:sz w:val="22"/>
                <w:szCs w:val="22"/>
                <w:u w:val="single"/>
                <w:lang w:eastAsia="ko-KR"/>
              </w:rPr>
              <w:t>IR *dir</w:t>
            </w:r>
          </w:p>
          <w:p w:rsidR="004C6E8B" w:rsidRPr="006A6B16" w:rsidRDefault="004C6E8B" w:rsidP="00CD25CF">
            <w:pPr>
              <w:rPr>
                <w:sz w:val="22"/>
                <w:szCs w:val="22"/>
                <w:u w:val="single"/>
                <w:lang w:eastAsia="ko-KR"/>
              </w:rPr>
            </w:pPr>
            <w:r w:rsidRPr="006A6B16">
              <w:rPr>
                <w:rFonts w:hint="eastAsia"/>
                <w:sz w:val="22"/>
                <w:szCs w:val="22"/>
                <w:u w:val="single"/>
                <w:lang w:eastAsia="ko-KR"/>
              </w:rPr>
              <w:t>s</w:t>
            </w:r>
            <w:r w:rsidRPr="006A6B16">
              <w:rPr>
                <w:sz w:val="22"/>
                <w:szCs w:val="22"/>
                <w:u w:val="single"/>
                <w:lang w:eastAsia="ko-KR"/>
              </w:rPr>
              <w:t>truct dirent *file</w:t>
            </w:r>
          </w:p>
          <w:p w:rsidR="004C6E8B" w:rsidRDefault="004C6E8B" w:rsidP="00CD25CF">
            <w:pPr>
              <w:rPr>
                <w:lang w:eastAsia="ko-KR"/>
              </w:rPr>
            </w:pPr>
            <w:r w:rsidRPr="006A6B16">
              <w:rPr>
                <w:rFonts w:hint="eastAsia"/>
                <w:sz w:val="22"/>
                <w:szCs w:val="22"/>
                <w:u w:val="single"/>
                <w:lang w:eastAsia="ko-KR"/>
              </w:rPr>
              <w:t>s</w:t>
            </w:r>
            <w:r w:rsidRPr="006A6B16">
              <w:rPr>
                <w:sz w:val="22"/>
                <w:szCs w:val="22"/>
                <w:u w:val="single"/>
                <w:lang w:eastAsia="ko-KR"/>
              </w:rPr>
              <w:t>truct stat info</w:t>
            </w:r>
          </w:p>
        </w:tc>
        <w:tc>
          <w:tcPr>
            <w:tcW w:w="6803" w:type="dxa"/>
          </w:tcPr>
          <w:p w:rsidR="009C25F7" w:rsidRDefault="004C6E8B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디렉토리의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:rsidR="004C6E8B" w:rsidRDefault="004C6E8B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디렉토리에서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:rsidR="004C6E8B" w:rsidRDefault="004C6E8B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ile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B52B4E" w:rsidRDefault="00B52B4E" w:rsidP="007D7A80">
      <w:pPr>
        <w:rPr>
          <w:lang w:eastAsia="ko-KR"/>
        </w:rPr>
      </w:pPr>
    </w:p>
    <w:p w:rsidR="00B52B4E" w:rsidRPr="003E190F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lastRenderedPageBreak/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AB3D33">
        <w:rPr>
          <w:rFonts w:asciiTheme="minorHAnsi" w:eastAsiaTheme="minorHAnsi" w:hAnsiTheme="minorHAnsi"/>
          <w:bCs/>
          <w:sz w:val="24"/>
          <w:lang w:eastAsia="ko-KR"/>
        </w:rPr>
        <w:t>compareString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AB3D33" w:rsidRPr="00AB3D33">
        <w:rPr>
          <w:rFonts w:asciiTheme="minorHAnsi" w:eastAsiaTheme="minorHAnsi" w:hAnsiTheme="minorHAnsi"/>
          <w:bCs/>
          <w:lang w:eastAsia="ko-KR"/>
        </w:rPr>
        <w:t>char* command, char* shortcommand, char* longcommand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B52B4E" w:rsidRPr="007D7A80" w:rsidRDefault="00B52B4E" w:rsidP="00130D6B">
      <w:pPr>
        <w:pStyle w:val="3"/>
        <w:rPr>
          <w:lang w:eastAsia="ko-KR"/>
        </w:rPr>
      </w:pPr>
      <w:r w:rsidRPr="007D7A80">
        <w:rPr>
          <w:rFonts w:hint="eastAsia"/>
          <w:lang w:eastAsia="ko-KR"/>
        </w:rPr>
        <w:t>기능</w:t>
      </w:r>
    </w:p>
    <w:p w:rsidR="00B52B4E" w:rsidRDefault="000D269F" w:rsidP="000D269F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shortcommand(</w:t>
      </w:r>
      <w:r>
        <w:rPr>
          <w:rFonts w:hint="eastAsia"/>
          <w:lang w:eastAsia="ko-KR"/>
        </w:rPr>
        <w:t>예</w:t>
      </w:r>
      <w:r>
        <w:rPr>
          <w:lang w:eastAsia="ko-KR"/>
        </w:rPr>
        <w:t>: du)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longcommand(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dump)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:rsidR="00130D6B" w:rsidRPr="007D7A80" w:rsidRDefault="00130D6B" w:rsidP="00130D6B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6520"/>
      </w:tblGrid>
      <w:tr w:rsidR="00764F70" w:rsidTr="00764F70">
        <w:tc>
          <w:tcPr>
            <w:tcW w:w="2110" w:type="dxa"/>
          </w:tcPr>
          <w:p w:rsidR="00764F70" w:rsidRPr="00764F70" w:rsidRDefault="00764F70" w:rsidP="00764F70">
            <w:pPr>
              <w:rPr>
                <w:u w:val="single"/>
                <w:lang w:eastAsia="ko-KR"/>
              </w:rPr>
            </w:pPr>
            <w:r w:rsidRPr="00764F70">
              <w:rPr>
                <w:u w:val="single"/>
                <w:lang w:eastAsia="ko-KR"/>
              </w:rPr>
              <w:t>Char* command</w:t>
            </w:r>
          </w:p>
          <w:p w:rsidR="00764F70" w:rsidRPr="00764F70" w:rsidRDefault="00764F70" w:rsidP="00764F70">
            <w:pPr>
              <w:rPr>
                <w:u w:val="single"/>
                <w:lang w:eastAsia="ko-KR"/>
              </w:rPr>
            </w:pPr>
            <w:r w:rsidRPr="00764F70">
              <w:rPr>
                <w:u w:val="single"/>
                <w:lang w:eastAsia="ko-KR"/>
              </w:rPr>
              <w:t>Char* shortcommand</w:t>
            </w:r>
          </w:p>
          <w:p w:rsidR="00764F70" w:rsidRDefault="00764F70" w:rsidP="00764F70">
            <w:pPr>
              <w:rPr>
                <w:lang w:eastAsia="ko-KR"/>
              </w:rPr>
            </w:pPr>
            <w:r w:rsidRPr="00764F70">
              <w:rPr>
                <w:u w:val="single"/>
                <w:lang w:eastAsia="ko-KR"/>
              </w:rPr>
              <w:t>Char* longcommand</w:t>
            </w:r>
          </w:p>
        </w:tc>
        <w:tc>
          <w:tcPr>
            <w:tcW w:w="6520" w:type="dxa"/>
          </w:tcPr>
          <w:p w:rsidR="00764F70" w:rsidRDefault="00764F70" w:rsidP="00764F7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명령어</w:t>
            </w:r>
          </w:p>
          <w:p w:rsidR="00764F70" w:rsidRDefault="00764F70" w:rsidP="00764F7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체크하고자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짧은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줄임말</w:t>
            </w:r>
          </w:p>
          <w:p w:rsidR="00764F70" w:rsidRDefault="00764F70" w:rsidP="00764F7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체크하고자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명령어</w:t>
            </w:r>
          </w:p>
        </w:tc>
      </w:tr>
    </w:tbl>
    <w:p w:rsidR="00130D6B" w:rsidRDefault="00130D6B" w:rsidP="00764F70">
      <w:pPr>
        <w:ind w:left="720"/>
        <w:rPr>
          <w:lang w:eastAsia="ko-KR"/>
        </w:rPr>
      </w:pPr>
    </w:p>
    <w:p w:rsidR="00AB3D33" w:rsidRPr="003E190F" w:rsidRDefault="00AB3D33" w:rsidP="00AB3D33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CD0FE6">
        <w:rPr>
          <w:rFonts w:asciiTheme="minorHAnsi" w:eastAsiaTheme="minorHAnsi" w:hAnsiTheme="minorHAnsi"/>
          <w:bCs/>
          <w:sz w:val="24"/>
          <w:lang w:eastAsia="ko-KR"/>
        </w:rPr>
        <w:t>checkRange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CD0FE6">
        <w:rPr>
          <w:rFonts w:asciiTheme="minorHAnsi" w:eastAsiaTheme="minorHAnsi" w:hAnsiTheme="minorHAnsi"/>
          <w:bCs/>
          <w:sz w:val="24"/>
          <w:lang w:eastAsia="ko-KR"/>
        </w:rPr>
        <w:t>int adr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AB3D33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562592" w:rsidRPr="00562592" w:rsidRDefault="002A67D7" w:rsidP="00562592">
      <w:pPr>
        <w:ind w:left="720"/>
        <w:rPr>
          <w:lang w:eastAsia="ko-KR"/>
        </w:rPr>
      </w:pPr>
      <w:r>
        <w:rPr>
          <w:rFonts w:hint="eastAsia"/>
          <w:lang w:eastAsia="ko-KR"/>
        </w:rPr>
        <w:t>넘어온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adr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FALSE,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:rsidR="00130D6B" w:rsidRPr="007D7A80" w:rsidRDefault="00130D6B" w:rsidP="00130D6B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6520"/>
      </w:tblGrid>
      <w:tr w:rsidR="00764F70" w:rsidTr="00764F70">
        <w:tc>
          <w:tcPr>
            <w:tcW w:w="2110" w:type="dxa"/>
          </w:tcPr>
          <w:p w:rsidR="00764F70" w:rsidRPr="00764F70" w:rsidRDefault="00764F70" w:rsidP="00764F70">
            <w:pPr>
              <w:rPr>
                <w:u w:val="single"/>
                <w:lang w:eastAsia="ko-KR"/>
              </w:rPr>
            </w:pPr>
            <w:r w:rsidRPr="00764F70">
              <w:rPr>
                <w:u w:val="single"/>
                <w:lang w:eastAsia="ko-KR"/>
              </w:rPr>
              <w:t>Int adr</w:t>
            </w:r>
          </w:p>
        </w:tc>
        <w:tc>
          <w:tcPr>
            <w:tcW w:w="6520" w:type="dxa"/>
          </w:tcPr>
          <w:p w:rsidR="00764F70" w:rsidRDefault="00764F70" w:rsidP="00764F7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메모리의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범위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</w:tr>
    </w:tbl>
    <w:p w:rsidR="00AB3D33" w:rsidRDefault="00AB3D33" w:rsidP="00764F70">
      <w:pPr>
        <w:ind w:left="720"/>
        <w:rPr>
          <w:lang w:eastAsia="ko-KR"/>
        </w:rPr>
      </w:pPr>
    </w:p>
    <w:p w:rsidR="00AB3D33" w:rsidRPr="003E190F" w:rsidRDefault="00AB3D33" w:rsidP="00AB3D33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CD0FE6">
        <w:rPr>
          <w:rFonts w:asciiTheme="minorHAnsi" w:eastAsiaTheme="minorHAnsi" w:hAnsiTheme="minorHAnsi"/>
          <w:bCs/>
          <w:sz w:val="24"/>
          <w:lang w:eastAsia="ko-KR"/>
        </w:rPr>
        <w:t>lowerToUpper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CD0FE6">
        <w:rPr>
          <w:rFonts w:asciiTheme="minorHAnsi" w:eastAsiaTheme="minorHAnsi" w:hAnsiTheme="minorHAnsi"/>
          <w:bCs/>
          <w:sz w:val="24"/>
          <w:lang w:eastAsia="ko-KR"/>
        </w:rPr>
        <w:t>char* word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AB3D33" w:rsidRPr="007D7A80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AB3D33" w:rsidRDefault="00C3114B" w:rsidP="00C3114B">
      <w:pPr>
        <w:ind w:left="72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</w:t>
      </w:r>
      <w:r>
        <w:rPr>
          <w:rFonts w:hint="eastAsia"/>
          <w:lang w:eastAsia="ko-KR"/>
        </w:rPr>
        <w:t>c</w:t>
      </w:r>
      <w:r>
        <w:rPr>
          <w:lang w:eastAsia="ko-KR"/>
        </w:rPr>
        <w:t>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opcode.txt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hashfunction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바꾸어준다</w:t>
      </w:r>
      <w:r>
        <w:rPr>
          <w:rFonts w:hint="eastAsia"/>
          <w:lang w:eastAsia="ko-KR"/>
        </w:rPr>
        <w:t>.</w:t>
      </w:r>
    </w:p>
    <w:p w:rsidR="00130D6B" w:rsidRPr="007D7A80" w:rsidRDefault="00130D6B" w:rsidP="00130D6B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3258C4" w:rsidTr="00BB3B38">
        <w:tc>
          <w:tcPr>
            <w:tcW w:w="1685" w:type="dxa"/>
          </w:tcPr>
          <w:p w:rsidR="003258C4" w:rsidRPr="00BB3B38" w:rsidRDefault="003258C4" w:rsidP="003258C4">
            <w:pPr>
              <w:rPr>
                <w:u w:val="single"/>
                <w:lang w:eastAsia="ko-KR"/>
              </w:rPr>
            </w:pPr>
            <w:r w:rsidRPr="00BB3B38">
              <w:rPr>
                <w:u w:val="single"/>
                <w:lang w:eastAsia="ko-KR"/>
              </w:rPr>
              <w:t>Char* word</w:t>
            </w:r>
          </w:p>
        </w:tc>
        <w:tc>
          <w:tcPr>
            <w:tcW w:w="6945" w:type="dxa"/>
          </w:tcPr>
          <w:p w:rsidR="003258C4" w:rsidRDefault="003258C4" w:rsidP="003258C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소문자에서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대문자로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바꾸고자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</w:t>
            </w:r>
          </w:p>
        </w:tc>
      </w:tr>
    </w:tbl>
    <w:p w:rsidR="00562592" w:rsidRDefault="00562592" w:rsidP="003258C4">
      <w:pPr>
        <w:ind w:left="720"/>
        <w:rPr>
          <w:lang w:eastAsia="ko-KR"/>
        </w:rPr>
      </w:pPr>
    </w:p>
    <w:p w:rsidR="00AB3D33" w:rsidRPr="003E190F" w:rsidRDefault="00AB3D33" w:rsidP="00AB3D33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CD0FE6">
        <w:rPr>
          <w:rFonts w:asciiTheme="minorHAnsi" w:eastAsiaTheme="minorHAnsi" w:hAnsiTheme="minorHAnsi"/>
          <w:bCs/>
          <w:sz w:val="24"/>
          <w:lang w:eastAsia="ko-KR"/>
        </w:rPr>
        <w:t>checkComma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CD0FE6">
        <w:rPr>
          <w:rFonts w:asciiTheme="minorHAnsi" w:eastAsiaTheme="minorHAnsi" w:hAnsiTheme="minorHAnsi"/>
          <w:bCs/>
          <w:sz w:val="24"/>
          <w:lang w:eastAsia="ko-KR"/>
        </w:rPr>
        <w:t>char* command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AB3D33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C3114B" w:rsidRPr="00C3114B" w:rsidRDefault="00C3114B" w:rsidP="00C3114B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ommand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‘,’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‘,’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끝날경우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FALSE, </w:t>
      </w:r>
      <w:r>
        <w:rPr>
          <w:rFonts w:hint="eastAsia"/>
          <w:lang w:eastAsia="ko-KR"/>
        </w:rPr>
        <w:t>아닐경우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:rsidR="00AB3D33" w:rsidRPr="007D7A80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C3114B" w:rsidTr="00C3114B">
        <w:tc>
          <w:tcPr>
            <w:tcW w:w="1685" w:type="dxa"/>
          </w:tcPr>
          <w:p w:rsidR="00C3114B" w:rsidRDefault="00C3114B" w:rsidP="00C3114B">
            <w:pPr>
              <w:rPr>
                <w:u w:val="single"/>
                <w:lang w:eastAsia="ko-KR"/>
              </w:rPr>
            </w:pPr>
            <w:r w:rsidRPr="00562592">
              <w:rPr>
                <w:u w:val="single"/>
                <w:lang w:eastAsia="ko-KR"/>
              </w:rPr>
              <w:t>Int len</w:t>
            </w:r>
          </w:p>
          <w:p w:rsidR="003258C4" w:rsidRPr="00562592" w:rsidRDefault="003258C4" w:rsidP="00C3114B">
            <w:pPr>
              <w:rPr>
                <w:u w:val="single"/>
                <w:lang w:eastAsia="ko-KR"/>
              </w:rPr>
            </w:pPr>
            <w:r>
              <w:rPr>
                <w:u w:val="single"/>
                <w:lang w:eastAsia="ko-KR"/>
              </w:rPr>
              <w:t>Char* command</w:t>
            </w:r>
          </w:p>
        </w:tc>
        <w:tc>
          <w:tcPr>
            <w:tcW w:w="6945" w:type="dxa"/>
          </w:tcPr>
          <w:p w:rsidR="00C3114B" w:rsidRDefault="00C3114B" w:rsidP="00C3114B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길이를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</w:p>
          <w:p w:rsidR="003258C4" w:rsidRDefault="003258C4" w:rsidP="00C3114B">
            <w:pPr>
              <w:rPr>
                <w:lang w:eastAsia="ko-KR"/>
              </w:rPr>
            </w:pPr>
            <w:r>
              <w:rPr>
                <w:lang w:eastAsia="ko-KR"/>
              </w:rPr>
              <w:t>‘,’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끝나는지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입력값</w:t>
            </w:r>
          </w:p>
        </w:tc>
      </w:tr>
    </w:tbl>
    <w:p w:rsidR="00AB3D33" w:rsidRPr="007D7A80" w:rsidRDefault="00AB3D33" w:rsidP="00C3114B">
      <w:pPr>
        <w:ind w:left="720"/>
        <w:rPr>
          <w:lang w:eastAsia="ko-KR"/>
        </w:rPr>
      </w:pPr>
    </w:p>
    <w:p w:rsidR="00564BC4" w:rsidRDefault="00564BC4" w:rsidP="00564BC4">
      <w:pPr>
        <w:rPr>
          <w:rFonts w:asciiTheme="minorHAnsi" w:eastAsiaTheme="minorHAnsi" w:hAnsiTheme="minorHAnsi"/>
          <w:lang w:eastAsia="ko-KR"/>
        </w:rPr>
      </w:pPr>
    </w:p>
    <w:p w:rsidR="00B17B79" w:rsidRDefault="00B17B79" w:rsidP="00564BC4">
      <w:pPr>
        <w:rPr>
          <w:rFonts w:asciiTheme="minorHAnsi" w:eastAsiaTheme="minorHAnsi" w:hAnsiTheme="minorHAnsi"/>
          <w:lang w:eastAsia="ko-KR"/>
        </w:rPr>
      </w:pPr>
    </w:p>
    <w:p w:rsidR="00B17B79" w:rsidRPr="003E190F" w:rsidRDefault="00B17B79" w:rsidP="00B17B79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lastRenderedPageBreak/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>
        <w:rPr>
          <w:rFonts w:asciiTheme="minorHAnsi" w:eastAsiaTheme="minorHAnsi" w:hAnsiTheme="minorHAnsi"/>
          <w:bCs/>
          <w:sz w:val="24"/>
          <w:lang w:eastAsia="ko-KR"/>
        </w:rPr>
        <w:t>check</w:t>
      </w:r>
      <w:r>
        <w:rPr>
          <w:rFonts w:asciiTheme="minorHAnsi" w:eastAsiaTheme="minorHAnsi" w:hAnsiTheme="minorHAnsi" w:hint="eastAsia"/>
          <w:bCs/>
          <w:sz w:val="24"/>
          <w:lang w:eastAsia="ko-KR"/>
        </w:rPr>
        <w:t>H</w:t>
      </w:r>
      <w:r>
        <w:rPr>
          <w:rFonts w:asciiTheme="minorHAnsi" w:eastAsiaTheme="minorHAnsi" w:hAnsiTheme="minorHAnsi"/>
          <w:bCs/>
          <w:sz w:val="24"/>
          <w:lang w:eastAsia="ko-KR"/>
        </w:rPr>
        <w:t>ex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>
        <w:rPr>
          <w:rFonts w:asciiTheme="minorHAnsi" w:eastAsiaTheme="minorHAnsi" w:hAnsiTheme="minorHAnsi"/>
          <w:bCs/>
          <w:sz w:val="24"/>
          <w:lang w:eastAsia="ko-KR"/>
        </w:rPr>
        <w:t xml:space="preserve">char* </w:t>
      </w:r>
      <w:r>
        <w:rPr>
          <w:rFonts w:asciiTheme="minorHAnsi" w:eastAsiaTheme="minorHAnsi" w:hAnsiTheme="minorHAnsi"/>
          <w:bCs/>
          <w:sz w:val="24"/>
          <w:lang w:eastAsia="ko-KR"/>
        </w:rPr>
        <w:t>str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B17B79" w:rsidRDefault="00B17B79" w:rsidP="00B17B79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B17B79" w:rsidRPr="00C3114B" w:rsidRDefault="00B17B79" w:rsidP="00B17B79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ommand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sscanf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dump 4hello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dump 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입력임에도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</w:t>
      </w:r>
      <w:bookmarkStart w:id="19" w:name="_GoBack"/>
      <w:bookmarkEnd w:id="19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위함이다</w:t>
      </w:r>
      <w:r>
        <w:rPr>
          <w:rFonts w:hint="eastAsia"/>
          <w:lang w:eastAsia="ko-KR"/>
        </w:rPr>
        <w:t>.</w:t>
      </w:r>
    </w:p>
    <w:p w:rsidR="00B17B79" w:rsidRPr="007D7A80" w:rsidRDefault="00B17B79" w:rsidP="00B17B79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B17B79" w:rsidTr="00E02FB2">
        <w:tc>
          <w:tcPr>
            <w:tcW w:w="1685" w:type="dxa"/>
          </w:tcPr>
          <w:p w:rsidR="00B17B79" w:rsidRPr="00562592" w:rsidRDefault="00B17B79" w:rsidP="00E02FB2">
            <w:pPr>
              <w:rPr>
                <w:rFonts w:hint="eastAsia"/>
                <w:u w:val="single"/>
                <w:lang w:eastAsia="ko-KR"/>
              </w:rPr>
            </w:pPr>
            <w:r>
              <w:rPr>
                <w:u w:val="single"/>
                <w:lang w:eastAsia="ko-KR"/>
              </w:rPr>
              <w:t xml:space="preserve">Char* </w:t>
            </w:r>
            <w:r>
              <w:rPr>
                <w:rFonts w:hint="eastAsia"/>
                <w:u w:val="single"/>
                <w:lang w:eastAsia="ko-KR"/>
              </w:rPr>
              <w:t>s</w:t>
            </w:r>
            <w:r>
              <w:rPr>
                <w:u w:val="single"/>
                <w:lang w:eastAsia="ko-KR"/>
              </w:rPr>
              <w:t>tr</w:t>
            </w:r>
          </w:p>
        </w:tc>
        <w:tc>
          <w:tcPr>
            <w:tcW w:w="6945" w:type="dxa"/>
          </w:tcPr>
          <w:p w:rsidR="00B17B79" w:rsidRDefault="00B17B79" w:rsidP="00E02FB2">
            <w:pPr>
              <w:rPr>
                <w:lang w:eastAsia="ko-KR"/>
              </w:rPr>
            </w:pPr>
            <w:r>
              <w:rPr>
                <w:lang w:eastAsia="ko-KR"/>
              </w:rPr>
              <w:t>16</w:t>
            </w:r>
            <w:r>
              <w:rPr>
                <w:rFonts w:hint="eastAsia"/>
                <w:lang w:eastAsia="ko-KR"/>
              </w:rPr>
              <w:t>진수가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포함되었는지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입력값</w:t>
            </w:r>
          </w:p>
        </w:tc>
      </w:tr>
    </w:tbl>
    <w:p w:rsidR="00B17B79" w:rsidRPr="00B17B79" w:rsidRDefault="00B17B79" w:rsidP="00564BC4">
      <w:pPr>
        <w:rPr>
          <w:rFonts w:asciiTheme="minorHAnsi" w:eastAsiaTheme="minorHAnsi" w:hAnsiTheme="minorHAnsi" w:hint="eastAsia"/>
          <w:lang w:eastAsia="ko-KR"/>
        </w:rPr>
      </w:pPr>
    </w:p>
    <w:p w:rsidR="00CE7811" w:rsidRPr="003E190F" w:rsidRDefault="00CE7811" w:rsidP="00D6407C">
      <w:pPr>
        <w:pStyle w:val="1"/>
        <w:rPr>
          <w:rFonts w:asciiTheme="minorHAnsi" w:eastAsiaTheme="minorHAnsi" w:hAnsiTheme="minorHAnsi"/>
          <w:bCs/>
          <w:sz w:val="28"/>
          <w:lang w:eastAsia="ko-KR"/>
        </w:rPr>
      </w:pPr>
      <w:bookmarkStart w:id="20" w:name="_Toc130041419"/>
      <w:r w:rsidRPr="003E190F">
        <w:rPr>
          <w:rFonts w:asciiTheme="minorHAnsi" w:eastAsiaTheme="minorHAnsi" w:hAnsiTheme="minorHAnsi" w:hint="eastAsia"/>
          <w:bCs/>
          <w:sz w:val="28"/>
          <w:lang w:eastAsia="ko-KR"/>
        </w:rPr>
        <w:t>전역 변수 정의</w:t>
      </w:r>
      <w:bookmarkEnd w:id="20"/>
    </w:p>
    <w:p w:rsidR="00B52B4E" w:rsidRDefault="00B52B4E" w:rsidP="00B52B4E">
      <w:pPr>
        <w:pStyle w:val="2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har* memory</w:t>
      </w:r>
    </w:p>
    <w:p w:rsidR="002D0260" w:rsidRPr="002D0260" w:rsidRDefault="00553CE7" w:rsidP="002D0260">
      <w:pPr>
        <w:ind w:left="720"/>
        <w:rPr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1MB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배열이다</w:t>
      </w:r>
      <w:r>
        <w:rPr>
          <w:rFonts w:hint="eastAsia"/>
          <w:lang w:eastAsia="ko-KR"/>
        </w:rPr>
        <w:t>.</w:t>
      </w:r>
    </w:p>
    <w:p w:rsidR="00B52B4E" w:rsidRPr="00B52B4E" w:rsidRDefault="00B52B4E" w:rsidP="00B52B4E">
      <w:pPr>
        <w:pStyle w:val="1"/>
        <w:numPr>
          <w:ilvl w:val="0"/>
          <w:numId w:val="0"/>
        </w:numPr>
        <w:rPr>
          <w:sz w:val="20"/>
          <w:lang w:eastAsia="ko-KR"/>
        </w:rPr>
      </w:pPr>
      <w:r w:rsidRPr="00B52B4E">
        <w:rPr>
          <w:rFonts w:hint="eastAsia"/>
          <w:sz w:val="20"/>
          <w:lang w:eastAsia="ko-KR"/>
        </w:rPr>
        <w:t>4</w:t>
      </w:r>
      <w:r w:rsidRPr="00B52B4E">
        <w:rPr>
          <w:sz w:val="20"/>
          <w:lang w:eastAsia="ko-KR"/>
        </w:rPr>
        <w:t xml:space="preserve">.2 </w:t>
      </w:r>
      <w:r w:rsidR="001B7B3E">
        <w:rPr>
          <w:sz w:val="20"/>
          <w:lang w:eastAsia="ko-KR"/>
        </w:rPr>
        <w:t xml:space="preserve"> hashlist **optable</w:t>
      </w:r>
    </w:p>
    <w:p w:rsidR="00B52B4E" w:rsidRPr="00B52B4E" w:rsidRDefault="00553CE7" w:rsidP="00B52B4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pcode, mnemonic, </w:t>
      </w:r>
      <w:r>
        <w:rPr>
          <w:rFonts w:hint="eastAsia"/>
          <w:lang w:eastAsia="ko-KR"/>
        </w:rPr>
        <w:t>f</w:t>
      </w:r>
      <w:r>
        <w:rPr>
          <w:lang w:eastAsia="ko-KR"/>
        </w:rPr>
        <w:t>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매뉴얼을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B52B4E" w:rsidRPr="00B52B4E" w:rsidRDefault="00B52B4E" w:rsidP="00B52B4E">
      <w:pPr>
        <w:rPr>
          <w:lang w:eastAsia="ko-KR"/>
        </w:rPr>
      </w:pPr>
    </w:p>
    <w:p w:rsidR="00B52B4E" w:rsidRPr="00B52B4E" w:rsidRDefault="00B52B4E" w:rsidP="00B52B4E">
      <w:pPr>
        <w:rPr>
          <w:lang w:eastAsia="ko-KR"/>
        </w:rPr>
      </w:pPr>
    </w:p>
    <w:p w:rsidR="003C0BF8" w:rsidRDefault="003C0BF8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Pr="003E190F" w:rsidRDefault="00F63CDA" w:rsidP="003C0BF8">
      <w:pPr>
        <w:rPr>
          <w:rFonts w:asciiTheme="minorHAnsi" w:eastAsiaTheme="minorHAnsi" w:hAnsiTheme="minorHAnsi" w:hint="eastAsia"/>
          <w:lang w:eastAsia="ko-KR"/>
        </w:rPr>
      </w:pPr>
    </w:p>
    <w:p w:rsidR="006070F7" w:rsidRPr="003E190F" w:rsidRDefault="006070F7" w:rsidP="006070F7">
      <w:pPr>
        <w:pStyle w:val="1"/>
        <w:rPr>
          <w:rFonts w:asciiTheme="minorHAnsi" w:eastAsiaTheme="minorHAnsi" w:hAnsiTheme="minorHAnsi"/>
          <w:lang w:eastAsia="ko-KR"/>
        </w:rPr>
      </w:pPr>
      <w:r w:rsidRPr="003E190F">
        <w:rPr>
          <w:rFonts w:asciiTheme="minorHAnsi" w:eastAsiaTheme="minorHAnsi" w:hAnsiTheme="minorHAnsi" w:hint="eastAsia"/>
          <w:lang w:eastAsia="ko-KR"/>
        </w:rPr>
        <w:lastRenderedPageBreak/>
        <w:t>코드</w:t>
      </w:r>
    </w:p>
    <w:p w:rsidR="006070F7" w:rsidRPr="003E190F" w:rsidRDefault="006070F7" w:rsidP="006070F7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#include &lt;stdio.h&gt;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#include &lt;stdlib.h&gt;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#include &lt;string.h&gt;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#include &lt;dirent.h&gt;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#include &lt;sys/stat.h&gt;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#include &lt;limits.h&gt;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#include "util.h"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#include "commands.h"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#define TRUE 1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#define FALSE 0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#define EXECUTABLE 33279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#define DIRECTORY 16895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#define HASH_SIZE 20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#define MEM_SIZE 65536 * 16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typedef struct linkedlist* lptr;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typedef struct linkedlist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char command[100];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lptr next;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}linkedlist;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linkedlist_push(lptr*, char*);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linkedlist_print(lptr);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typedef struct hashlist* hptr;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typedef struct hashlist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char mnem[20];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int opcode;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char format[20];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hptr next;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}hashlist;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hashMain(char*);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lastRenderedPageBreak/>
        <w:t>int hashfunction(char*);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hashlist_push(hptr*, char*, int, char*);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hashlist_printAll(hptr*);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char *memory;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hashlist **optable;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#include "20151619.h"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//DIR Executable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main()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int isPushed = FALSE, opcode;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int argCount=0, bfrCount=0, comCount=0;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char command[30],fullCmd[200];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char bfr[7][30];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unsigned int arg1,arg2,arg3;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int nextAdr = 0;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//Initialization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lptr history = NULL;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optable = (hptr*)malloc(sizeof(hptr)*HASH_SIZE);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for (int i=0; i&lt;HASH_SIZE; i++)</w:t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optable[i] = NULL;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memory=(char*)malloc(sizeof(char*)*MEM_SIZE);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cmd_reset();</w:t>
      </w:r>
      <w:r w:rsidRPr="008B373F">
        <w:rPr>
          <w:rFonts w:asciiTheme="minorHAnsi" w:eastAsiaTheme="minorHAnsi" w:hAnsiTheme="minorHAnsi"/>
          <w:lang w:eastAsia="ko-KR"/>
        </w:rPr>
        <w:tab/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for(int i=0; i&lt;7; i++)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memset(bfr[i],0,sizeof(bfr[i]));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lastRenderedPageBreak/>
        <w:tab/>
        <w:t>hashMain("opcode.txt");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while(TRUE)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printf("sicsim&gt;");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//Get Input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fgets(fullCmd, sizeof fullCmd,stdin);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//save with the correct format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argCount = sscanf(fullCmd,"%s%x ,%x ,%x",command, &amp;arg1, &amp;arg2, &amp;arg3);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//save everything as string for checking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bfrCount = sscanf(fullCmd,"%s%s%s%s%s%s%s",bfr[0],bfr[1],bfr[2],bfr[3],bfr[4],bfr[5],bfr[6]);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//For input with input value (space) , value (space) , value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if(!strcmp(",",bfr[2])){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for(int i=3; i&lt;7; i++)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strcpy(bfr[i-1],bfr[i]);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comCount++;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if(!strcmp(",",bfr[3])){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for(int i=4; i&lt;7; i++)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strcpy(bfr[i-1],bfr[i]);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comCount++;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(compareString(command, "opcode", NULL) &amp;&amp; bfrCount == 2)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//correct format for OPCODE [instruction] inserted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opcode = cmd_hashlistSearch(bfr[1]);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(opcode != -1){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printf("opcode is %X\n\n", opcode);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linkedlist_push(&amp;history,fullCmd);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//invalid [instruction]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lastRenderedPageBreak/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printf("Invalid Mnemonic!\n\n");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continue;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//cases such as dump 4, hello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(argCount != bfrCount - comCount)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TRUE;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printf("Invalid Command!\n");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 cases such as dump 1 , 10 ,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if (comCount != 0 &amp;&amp; argCount - 2 &lt; comCount){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TRUE;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printf("Invalid Command!\n");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if (compareString(command, "h", "help") &amp;&amp; argCount == 1)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cmd_help();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if (compareString(command, "d", "dir") &amp;&amp; argCount == 1)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cmd_dir();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if (compareString(command, "q", "quit") &amp;&amp; argCount == 1)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break;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if (compareString(command, "hi", "history") &amp;&amp; argCount == 1)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linkedlist_push(&amp;history, fullCmd);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linkedlist_print(history);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TRUE;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//Maximum number of input is 3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if (compareString(command, "du", "dump") &amp;&amp; argCount &lt;= 3)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switch (argCount)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//when only dump is inserted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case 1: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arg1 = INT_MIN;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arg2 = INT_MIN;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lastRenderedPageBreak/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break;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//when dump start is inserted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case 2: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arg2 = INT_MIN;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checkHex(bfr[1]) &amp;&amp; checkComma(bfr[1]);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!isPushed;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break;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//when dump start, end is inserted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case 3: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checkHex(bfr[1]) &amp;&amp; checkHex(bfr[2]) &amp;&amp; checkComma(bfr[2]);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!isPushed;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break;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(!isPushed)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!(cmd_dump(arg1, arg2, &amp;nextAdr));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//Comma at the end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printf("Invalid command!");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if (compareString(command, "e", "edit") &amp;&amp; argCount == 3){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checkComma(bfr[2]) &amp;&amp; checkHex(bfr[1]) &amp;&amp; checkHex(bfr[2]);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!isPushed;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(!isPushed)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!(cmd_edit(arg1, arg2));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printf("Invalid command!");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if (compareString(command, "f", "fill") &amp;&amp; argCount == 4){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//check if the command finished with a comma or if input has non-hex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checkComma(bfr[3]) &amp;&amp; checkHex(bfr[1]) &amp;&amp; checkHex(bfr[2]) &amp;&amp; checkHex(bfr[3]);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!isPushed;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lastRenderedPageBreak/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(!isPushed)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!(cmd_fill(arg1,arg2, arg3));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printf("Invalid command!");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if (compareString(command, "reset", NULL) &amp;&amp; argCount == 1)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cmd_reset();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if (compareString(command, "opcodelist", NULL) &amp;&amp; argCount == 1)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hashlist_printAll(optable);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TRUE;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printf("Invalid Command!\n");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(isPushed == TRUE)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isPushed = FALSE;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linkedlist_push(&amp;history,fullCmd);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//RESET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for(int i=0; i&lt;7; i++)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memset(bfr[i],0,sizeof(bfr[i]));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argCount = bfrCount = comCount = 0;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arg1 = arg2 = arg3 = INT_MIN;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//appends new node with command to the end of head linked list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linkedlist_push(lptr* head,char* command){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lptr temp = *head;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lptr newNode = (lptr)malloc(sizeof(linkedlist));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lastRenderedPageBreak/>
        <w:tab/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newNode-&gt;next = NULL;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strcpy(newNode-&gt;command,command);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if(temp != NULL){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//goes to the last node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while(temp-&gt;next != NULL)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temp = temp-&gt;next;</w:t>
      </w:r>
      <w:r w:rsidRPr="008B373F">
        <w:rPr>
          <w:rFonts w:asciiTheme="minorHAnsi" w:eastAsiaTheme="minorHAnsi" w:hAnsiTheme="minorHAnsi"/>
          <w:lang w:eastAsia="ko-KR"/>
        </w:rPr>
        <w:tab/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temp-&gt;next = newNode;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else{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*head = newNode;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return;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//prints all the nodes in the linked list my moving one node at a time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linkedlist_print(lptr head){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int count = 1;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lptr temp = head;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while(temp != NULL){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printf("%-4d   %s",count++,temp-&gt;command);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return;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//main function to create initial hashtable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hashMain(char* fname){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FILE *fp = fopen(fname, "r");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int opcode,index;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char mnem[30], format[30];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if (fp != NULL){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while(fscanf(fp,"%X %s %s",&amp;opcode,mnem,format) != EOF){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//finds the index for mnemonic to go in the hashtable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index = hashfunction(mnem);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//appends that mnemonic to the table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hashlist_push(&amp;(optable[index]),mnem,opcode,format);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else{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printf("Cannot open File\n!");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//returns index number for the mnemonic to go into in the hashtable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hashfunction(char* mnem){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int i,sum=0;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for(i=0; i&lt;(int)strlen(mnem); i++)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sum += (int)mnem[i];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return sum % HASH_SIZE;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//creates a new node with mnemonic, opcode and format. Then inserts the new node the end of head list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hashlist_push(hptr *head,char* mnem,int opcode, char* format){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hptr temp = *head;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//make new node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hptr newNode = (hptr)malloc(sizeof(hashlist));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newNode-&gt;next = NULL;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strcpy(newNode-&gt;mnem,mnem);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strcpy(newNode-&gt;format,format);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newNode-&gt;opcode = opcode;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lastRenderedPageBreak/>
        <w:tab/>
        <w:t>if(*head != NULL){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//go to the end of head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while(temp-&gt;next != NULL)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temp = temp-&gt;next;</w:t>
      </w:r>
      <w:r w:rsidRPr="008B373F">
        <w:rPr>
          <w:rFonts w:asciiTheme="minorHAnsi" w:eastAsiaTheme="minorHAnsi" w:hAnsiTheme="minorHAnsi"/>
          <w:lang w:eastAsia="ko-KR"/>
        </w:rPr>
        <w:tab/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//insert to new node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temp-&gt;next = newNode;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}else{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*head = newNode;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return;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//prints whole hashtable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hashlist_printAll(hptr *head){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int i, isFirst;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hptr temp;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for(i=0; i&lt;HASH_SIZE; i++){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temp = head[i];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isFirst = TRUE;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//if an index is not empty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if(temp != NULL){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printf("%d : ",i);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//iterate through the list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while(temp != NULL){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if(!isFirst)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 -&gt; 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printf("[%s, %X]",temp-&gt;mnem,temp-&gt;opcode);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isFirst = FALSE;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lastRenderedPageBreak/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cmd_dir();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cmd_help();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cmd_reset();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cmd_dump(int, int, int*);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cmd_edit(int, int);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cmd_fill(int, int, int);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cmd_hashlistSearch(char*);#include "commands.h"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#include "20151619.h"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//Prints Help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cmd_help()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printf("h[elp]\nd[ir]\nq[uit]\nhi[story]\ndu[mp] [start,end]\n");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printf("e[dit] address, value\nf[ill] start, end, value\nreset\n");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printf("opcode mnemonic\nopcodelist\n");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return;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//Prints files in current directory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cmd_dir()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DIR *dir;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struct dirent *file;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struct stat info;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if ((dir = opendir("./")) != NULL)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/* print all the files and directories within directory */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while ((file = readdir(dir)) != NULL)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stat(file-&gt;d_name, &amp;info);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//If file is a directory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if(S_ISDIR(info.st_mode))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printf("%s/\n",file-&gt;d_name);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//If file is executable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if(info.st_mode &amp; S_IXUSR)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printf("%s*\n", file-&gt;d_name);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lastRenderedPageBreak/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//other files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printf("%s\n",file-&gt;d_name);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closedir(dir);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else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/* could not open directory */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perror("");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printf("Error opening directory");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return;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//Prints memory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cmd_dump(int start, int end, int* nextAdr)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int row, col, over = FALSE;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int rowStart, rowEnd, curAdr;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//if ending addr is not inserted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if (end == INT_MIN)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//if starting addr is not inserted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(start == INT_MIN)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start = *nextAdr;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end = start + 159;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else{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//if inserted range end is out of bound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(checkRange(end) == FALSE || checkRange(start) == FALSE){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printf("Invalid Range\n");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return FALSE;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lastRenderedPageBreak/>
        <w:tab/>
        <w:t>//if start addr is bigger than end addr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if (end &lt; start)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printf("Invalid Range\n");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return FALSE;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// if start is out of memory range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if (!checkRange(start))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printf("Invalid Range\n");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return FALSE;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rowStart = start / 16;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rowEnd = end / 16;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for (row = rowStart; row &lt;= rowEnd; row++)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 if row is out of range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(row * 16 &gt; 0xFFFFF)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over = TRUE;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break;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printf("%05X  ", row * 16);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//Content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for (col = 0; col &lt; 16; col++)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curAdr = row * 16 + col;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(curAdr &gt; 0xFFFFF)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over = TRUE;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break;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//Range before start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(curAdr &lt; start)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   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//Range after end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if (curAdr &gt; end)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lastRenderedPageBreak/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   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printf("%02X ", memory[curAdr]);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printf("; 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//Value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for (col = 0; col &lt; 16; col++)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curAdr = row * 16 + col;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(curAdr &gt; 0xFFFFF)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over = TRUE;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break;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//Range before start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(curAdr &lt; start)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printf(". 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//Range after end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if (curAdr &gt; end)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printf(". 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((int)memory[curAdr] &gt;= 0x20 &amp;&amp; (int)memory[curAdr] &lt;= 0x7E)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printf("%c ", memory[curAdr]);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 xml:space="preserve">else 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printf(". 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if (over)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*nextAdr = 0;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else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*nextAdr = end + 1;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return TRUE;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lastRenderedPageBreak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//change a memory's content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cmd_edit(int adr, int value)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if (!checkRange(adr))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printf("Wrong Address!\n");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return FALSE;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memory[adr] = value;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return TRUE;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//changes memory to value from start adr to end adr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cmd_fill(int start, int end, int value)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int rowStart, rowEnd, row, col, curAdr;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if (end &lt; start)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printf("Invalid Range!\n");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return FALSE;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if (!(checkRange(start) &amp;&amp; checkRange(end)))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printf("Invalid Range!\n");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return FALSE;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rowStart = start / 16;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rowEnd = end / 16;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for (row = rowStart; row &lt;= rowEnd; row++)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for (col = 0; col &lt; 16; col++)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curAdr = row * 16 + col;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//change curAdr memory to value if curAdr is not out of bound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(curAdr &gt;= start &amp;&amp; curAdr &lt;= end)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memory[curAdr] = value;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lastRenderedPageBreak/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return TRUE;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//resets entire memory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cmd_reset()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memset(memory, 0, sizeof(char)*MEM_SIZE);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cmd_hashlistSearch(char* mnem)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//Convert lowercase to uppercase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LowerToUpper(mnem);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int index = hashfunction(mnem);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hptr temp = optable[index];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//search untill the end of one optable's index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while (temp != NULL)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//if the mnemonic that i'm looking for is found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(!strcmp(mnem, temp-&gt;mnem))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return temp-&gt;opcode;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//otherwise continue to the next node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return -1;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checkRange(int);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compareString(char*, char*, char*);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checkComma(char*);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checkHex(char*);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void LowerToUpper(char*);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#include "util.h"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#include "20151619.h"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 xml:space="preserve">//compares command with shortcommand and longcommand and see if command matches with one </w:t>
      </w:r>
      <w:r w:rsidRPr="008B373F">
        <w:rPr>
          <w:rFonts w:asciiTheme="minorHAnsi" w:eastAsiaTheme="minorHAnsi" w:hAnsiTheme="minorHAnsi"/>
          <w:lang w:eastAsia="ko-KR"/>
        </w:rPr>
        <w:lastRenderedPageBreak/>
        <w:t>of them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compareString(char* command, char* shortcommand, char* longcommand)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if (!strcmp(command, shortcommand) || (longcommand != NULL &amp;&amp; !strcmp(command, longcommand)))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return TRUE;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else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return FALSE;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//check if adr is within the valid range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checkRange(int adr)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if (adr &lt; 0 || adr &gt;= 0x100000)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return FALSE;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return TRUE;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//check if str has any non-hex char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checkHex(char* str){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for(int i=0; i&lt;(int)strlen(str); i++){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 xml:space="preserve">if((str[i] &gt;=48 &amp;&amp; str[i] &lt;=57) || (str[i] &gt;= 65 &amp;&amp; str[i] &lt;=70) || (str[i] &gt;= 97 &amp;&amp; str[i] &lt;= 102) || str[i] == ',') </w:t>
      </w:r>
      <w:r w:rsidRPr="008B373F">
        <w:rPr>
          <w:rFonts w:asciiTheme="minorHAnsi" w:eastAsiaTheme="minorHAnsi" w:hAnsiTheme="minorHAnsi"/>
          <w:lang w:eastAsia="ko-KR"/>
        </w:rPr>
        <w:tab/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continue 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 if(str[i] == 'X' || str[i] == 'x'){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if(i != 0)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if(str[i-1] == '0')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continue;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else{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return FALSE;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return TRUE;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//changes word to uppercase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lastRenderedPageBreak/>
        <w:t>void LowerToUpper(char* word) 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for (int i = 0; i &lt; (int)strlen(word); i++)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if ((int)word[i] &gt; 96 &amp;&amp; (int)word[i] &lt; 123)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word[i] -= 32;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//check if command finishes with a comma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int checkComma(char* command){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int len = (int)strlen(command);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if(command[len-1] == ',')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</w:r>
      <w:r w:rsidRPr="008B373F">
        <w:rPr>
          <w:rFonts w:asciiTheme="minorHAnsi" w:eastAsiaTheme="minorHAnsi" w:hAnsiTheme="minorHAnsi"/>
          <w:lang w:eastAsia="ko-KR"/>
        </w:rPr>
        <w:tab/>
        <w:t>return FALSE;</w:t>
      </w:r>
    </w:p>
    <w:p w:rsidR="008B373F" w:rsidRPr="008B373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ab/>
        <w:t>return TRUE;</w:t>
      </w:r>
    </w:p>
    <w:p w:rsidR="00E21195" w:rsidRPr="003E190F" w:rsidRDefault="008B373F" w:rsidP="008B373F">
      <w:pPr>
        <w:rPr>
          <w:rFonts w:asciiTheme="minorHAnsi" w:eastAsiaTheme="minorHAnsi" w:hAnsiTheme="minorHAnsi"/>
          <w:lang w:eastAsia="ko-KR"/>
        </w:rPr>
      </w:pPr>
      <w:r w:rsidRPr="008B373F">
        <w:rPr>
          <w:rFonts w:asciiTheme="minorHAnsi" w:eastAsiaTheme="minorHAnsi" w:hAnsiTheme="minorHAnsi"/>
          <w:lang w:eastAsia="ko-KR"/>
        </w:rPr>
        <w:t>}</w:t>
      </w:r>
    </w:p>
    <w:sectPr w:rsidR="00E21195" w:rsidRPr="003E190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B9B" w:rsidRDefault="00595B9B">
      <w:r>
        <w:separator/>
      </w:r>
    </w:p>
  </w:endnote>
  <w:endnote w:type="continuationSeparator" w:id="0">
    <w:p w:rsidR="00595B9B" w:rsidRDefault="0059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CF" w:rsidRDefault="00CD25C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D25CF" w:rsidRDefault="00CD25CF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CF" w:rsidRDefault="00CD25CF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CD25CF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CD25CF" w:rsidRDefault="00CD25CF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CD25CF" w:rsidRPr="00CE7811" w:rsidRDefault="00CD25CF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CD25CF" w:rsidRDefault="00CD25CF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B9B" w:rsidRDefault="00595B9B">
      <w:r>
        <w:separator/>
      </w:r>
    </w:p>
  </w:footnote>
  <w:footnote w:type="continuationSeparator" w:id="0">
    <w:p w:rsidR="00595B9B" w:rsidRDefault="00595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CF" w:rsidRDefault="00CD25CF">
    <w:pPr>
      <w:pStyle w:val="a7"/>
      <w:jc w:val="right"/>
      <w:rPr>
        <w:lang w:eastAsia="ko-KR"/>
      </w:rPr>
    </w:pPr>
  </w:p>
  <w:p w:rsidR="00CD25CF" w:rsidRDefault="00CD25CF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CD25CF" w:rsidRDefault="00CD25CF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CF" w:rsidRDefault="00CD25CF">
    <w:pPr>
      <w:pStyle w:val="a7"/>
      <w:rPr>
        <w:lang w:eastAsia="ko-KR"/>
      </w:rPr>
    </w:pPr>
  </w:p>
  <w:p w:rsidR="00CD25CF" w:rsidRDefault="00CD25CF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2EAB0523"/>
    <w:multiLevelType w:val="hybridMultilevel"/>
    <w:tmpl w:val="5FD049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3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7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17"/>
  </w:num>
  <w:num w:numId="4">
    <w:abstractNumId w:val="9"/>
  </w:num>
  <w:num w:numId="5">
    <w:abstractNumId w:val="1"/>
  </w:num>
  <w:num w:numId="6">
    <w:abstractNumId w:val="7"/>
  </w:num>
  <w:num w:numId="7">
    <w:abstractNumId w:val="14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0"/>
  </w:num>
  <w:num w:numId="13">
    <w:abstractNumId w:val="4"/>
  </w:num>
  <w:num w:numId="14">
    <w:abstractNumId w:val="16"/>
  </w:num>
  <w:num w:numId="15">
    <w:abstractNumId w:val="6"/>
  </w:num>
  <w:num w:numId="16">
    <w:abstractNumId w:val="15"/>
  </w:num>
  <w:num w:numId="17">
    <w:abstractNumId w:val="2"/>
  </w:num>
  <w:num w:numId="18">
    <w:abstractNumId w:val="12"/>
  </w:num>
  <w:num w:numId="19">
    <w:abstractNumId w:val="13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36F54"/>
    <w:rsid w:val="00055891"/>
    <w:rsid w:val="00056510"/>
    <w:rsid w:val="0006784D"/>
    <w:rsid w:val="00077A2E"/>
    <w:rsid w:val="00083C18"/>
    <w:rsid w:val="00083D51"/>
    <w:rsid w:val="000B0311"/>
    <w:rsid w:val="000B551F"/>
    <w:rsid w:val="000C1E76"/>
    <w:rsid w:val="000C67AF"/>
    <w:rsid w:val="000D269F"/>
    <w:rsid w:val="000E5441"/>
    <w:rsid w:val="001143C3"/>
    <w:rsid w:val="00121BC8"/>
    <w:rsid w:val="00130D6B"/>
    <w:rsid w:val="00150ABF"/>
    <w:rsid w:val="001601D8"/>
    <w:rsid w:val="00163672"/>
    <w:rsid w:val="00167494"/>
    <w:rsid w:val="00182114"/>
    <w:rsid w:val="001A0B97"/>
    <w:rsid w:val="001B3FD9"/>
    <w:rsid w:val="001B413C"/>
    <w:rsid w:val="001B7233"/>
    <w:rsid w:val="001B7B3E"/>
    <w:rsid w:val="001F182F"/>
    <w:rsid w:val="00211992"/>
    <w:rsid w:val="002155AD"/>
    <w:rsid w:val="00236548"/>
    <w:rsid w:val="00246BC2"/>
    <w:rsid w:val="00253111"/>
    <w:rsid w:val="00262D14"/>
    <w:rsid w:val="00264910"/>
    <w:rsid w:val="00277C89"/>
    <w:rsid w:val="00283FAB"/>
    <w:rsid w:val="00290642"/>
    <w:rsid w:val="00292A71"/>
    <w:rsid w:val="002A67D7"/>
    <w:rsid w:val="002B2BC3"/>
    <w:rsid w:val="002B42A9"/>
    <w:rsid w:val="002B6CCC"/>
    <w:rsid w:val="002D0260"/>
    <w:rsid w:val="002D03F5"/>
    <w:rsid w:val="002D1245"/>
    <w:rsid w:val="002D4DC6"/>
    <w:rsid w:val="002D4FE5"/>
    <w:rsid w:val="002E6BED"/>
    <w:rsid w:val="00305FDE"/>
    <w:rsid w:val="00313B1A"/>
    <w:rsid w:val="003258C4"/>
    <w:rsid w:val="00334981"/>
    <w:rsid w:val="003418DA"/>
    <w:rsid w:val="003526C9"/>
    <w:rsid w:val="0036541D"/>
    <w:rsid w:val="003726BC"/>
    <w:rsid w:val="00377033"/>
    <w:rsid w:val="003842A2"/>
    <w:rsid w:val="00392ECB"/>
    <w:rsid w:val="003B47A8"/>
    <w:rsid w:val="003C0BF8"/>
    <w:rsid w:val="003D541F"/>
    <w:rsid w:val="003E190F"/>
    <w:rsid w:val="003E1F7A"/>
    <w:rsid w:val="003F305A"/>
    <w:rsid w:val="003F6E7E"/>
    <w:rsid w:val="00400934"/>
    <w:rsid w:val="00400A81"/>
    <w:rsid w:val="00401C6D"/>
    <w:rsid w:val="004115D5"/>
    <w:rsid w:val="00433AA0"/>
    <w:rsid w:val="00472063"/>
    <w:rsid w:val="0048552F"/>
    <w:rsid w:val="00496DCB"/>
    <w:rsid w:val="004A2DD8"/>
    <w:rsid w:val="004B2034"/>
    <w:rsid w:val="004B6A4C"/>
    <w:rsid w:val="004B6A54"/>
    <w:rsid w:val="004B6C88"/>
    <w:rsid w:val="004C6E8B"/>
    <w:rsid w:val="004C794D"/>
    <w:rsid w:val="004D332C"/>
    <w:rsid w:val="004F4208"/>
    <w:rsid w:val="00503377"/>
    <w:rsid w:val="00507E7E"/>
    <w:rsid w:val="005160F2"/>
    <w:rsid w:val="00525BB2"/>
    <w:rsid w:val="00530B24"/>
    <w:rsid w:val="00531998"/>
    <w:rsid w:val="00533D97"/>
    <w:rsid w:val="00542201"/>
    <w:rsid w:val="00553CE7"/>
    <w:rsid w:val="00562592"/>
    <w:rsid w:val="0056352C"/>
    <w:rsid w:val="00564BC4"/>
    <w:rsid w:val="00581A76"/>
    <w:rsid w:val="00586326"/>
    <w:rsid w:val="00593B35"/>
    <w:rsid w:val="00595B9B"/>
    <w:rsid w:val="005A1AEE"/>
    <w:rsid w:val="006070F7"/>
    <w:rsid w:val="0063507C"/>
    <w:rsid w:val="0064067B"/>
    <w:rsid w:val="006623F8"/>
    <w:rsid w:val="0067308A"/>
    <w:rsid w:val="00673E03"/>
    <w:rsid w:val="006A4A62"/>
    <w:rsid w:val="006A6B16"/>
    <w:rsid w:val="006F1095"/>
    <w:rsid w:val="006F12D5"/>
    <w:rsid w:val="006F2618"/>
    <w:rsid w:val="0070231E"/>
    <w:rsid w:val="00720BC0"/>
    <w:rsid w:val="00721E65"/>
    <w:rsid w:val="00733950"/>
    <w:rsid w:val="00741953"/>
    <w:rsid w:val="00760CD1"/>
    <w:rsid w:val="00764F70"/>
    <w:rsid w:val="00797E2D"/>
    <w:rsid w:val="007D7A80"/>
    <w:rsid w:val="007E715D"/>
    <w:rsid w:val="007F0CA7"/>
    <w:rsid w:val="007F59D0"/>
    <w:rsid w:val="00805A41"/>
    <w:rsid w:val="00824BD2"/>
    <w:rsid w:val="0085014E"/>
    <w:rsid w:val="008835BE"/>
    <w:rsid w:val="00892474"/>
    <w:rsid w:val="008A3DE1"/>
    <w:rsid w:val="008B373F"/>
    <w:rsid w:val="008E3F5F"/>
    <w:rsid w:val="008E4D04"/>
    <w:rsid w:val="008F79F5"/>
    <w:rsid w:val="0091386F"/>
    <w:rsid w:val="00926EDC"/>
    <w:rsid w:val="009300ED"/>
    <w:rsid w:val="00942D6F"/>
    <w:rsid w:val="009539C3"/>
    <w:rsid w:val="00965691"/>
    <w:rsid w:val="009822C9"/>
    <w:rsid w:val="009938E4"/>
    <w:rsid w:val="009C134E"/>
    <w:rsid w:val="009C25F7"/>
    <w:rsid w:val="009C70C8"/>
    <w:rsid w:val="009F7289"/>
    <w:rsid w:val="00A362D7"/>
    <w:rsid w:val="00A40D0F"/>
    <w:rsid w:val="00A42235"/>
    <w:rsid w:val="00A42703"/>
    <w:rsid w:val="00A60D46"/>
    <w:rsid w:val="00A62F8A"/>
    <w:rsid w:val="00AB3D33"/>
    <w:rsid w:val="00AC026B"/>
    <w:rsid w:val="00AC4D79"/>
    <w:rsid w:val="00AF24CC"/>
    <w:rsid w:val="00AF3E10"/>
    <w:rsid w:val="00B028C1"/>
    <w:rsid w:val="00B10B18"/>
    <w:rsid w:val="00B17B79"/>
    <w:rsid w:val="00B371A8"/>
    <w:rsid w:val="00B404A5"/>
    <w:rsid w:val="00B4235D"/>
    <w:rsid w:val="00B45EEA"/>
    <w:rsid w:val="00B52B4E"/>
    <w:rsid w:val="00B75C71"/>
    <w:rsid w:val="00B86235"/>
    <w:rsid w:val="00BB1898"/>
    <w:rsid w:val="00BB3710"/>
    <w:rsid w:val="00BB3B38"/>
    <w:rsid w:val="00BB4E04"/>
    <w:rsid w:val="00BD0779"/>
    <w:rsid w:val="00C16998"/>
    <w:rsid w:val="00C3114B"/>
    <w:rsid w:val="00C374C5"/>
    <w:rsid w:val="00C429A4"/>
    <w:rsid w:val="00C47BEE"/>
    <w:rsid w:val="00C5788D"/>
    <w:rsid w:val="00C63308"/>
    <w:rsid w:val="00C9094E"/>
    <w:rsid w:val="00C92F05"/>
    <w:rsid w:val="00C97480"/>
    <w:rsid w:val="00CA0D86"/>
    <w:rsid w:val="00CB6B9C"/>
    <w:rsid w:val="00CC6175"/>
    <w:rsid w:val="00CD0FE6"/>
    <w:rsid w:val="00CD25CF"/>
    <w:rsid w:val="00CE7811"/>
    <w:rsid w:val="00CF0711"/>
    <w:rsid w:val="00D071F2"/>
    <w:rsid w:val="00D35DFA"/>
    <w:rsid w:val="00D41D04"/>
    <w:rsid w:val="00D6201D"/>
    <w:rsid w:val="00D6407C"/>
    <w:rsid w:val="00D6526E"/>
    <w:rsid w:val="00D85707"/>
    <w:rsid w:val="00D945C6"/>
    <w:rsid w:val="00DB00F4"/>
    <w:rsid w:val="00DD7B9C"/>
    <w:rsid w:val="00DF52BE"/>
    <w:rsid w:val="00E01913"/>
    <w:rsid w:val="00E10AC7"/>
    <w:rsid w:val="00E17C5A"/>
    <w:rsid w:val="00E21195"/>
    <w:rsid w:val="00E51306"/>
    <w:rsid w:val="00E811B4"/>
    <w:rsid w:val="00E82CE4"/>
    <w:rsid w:val="00EC1AE0"/>
    <w:rsid w:val="00EC43DF"/>
    <w:rsid w:val="00EC6E45"/>
    <w:rsid w:val="00EC7847"/>
    <w:rsid w:val="00ED4A53"/>
    <w:rsid w:val="00EF2E51"/>
    <w:rsid w:val="00EF31E0"/>
    <w:rsid w:val="00F05086"/>
    <w:rsid w:val="00F118B5"/>
    <w:rsid w:val="00F12AD4"/>
    <w:rsid w:val="00F20DEC"/>
    <w:rsid w:val="00F464DC"/>
    <w:rsid w:val="00F63CDA"/>
    <w:rsid w:val="00F7599E"/>
    <w:rsid w:val="00F821A5"/>
    <w:rsid w:val="00F85762"/>
    <w:rsid w:val="00F95E11"/>
    <w:rsid w:val="00FC70A3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DE4B32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B52B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448</TotalTime>
  <Pages>28</Pages>
  <Words>3093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20686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최 준수</cp:lastModifiedBy>
  <cp:revision>71</cp:revision>
  <cp:lastPrinted>2006-03-03T07:52:00Z</cp:lastPrinted>
  <dcterms:created xsi:type="dcterms:W3CDTF">2018-03-13T05:46:00Z</dcterms:created>
  <dcterms:modified xsi:type="dcterms:W3CDTF">2019-03-23T13:15:00Z</dcterms:modified>
</cp:coreProperties>
</file>